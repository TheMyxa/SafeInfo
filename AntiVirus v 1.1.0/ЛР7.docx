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8" w:rsidRDefault="00E905A1" w:rsidP="00BA1028">
      <w:pPr>
        <w:jc w:val="center"/>
      </w:pPr>
      <w:sdt>
        <w:sdtPr>
          <w:alias w:val="Организация"/>
          <w:id w:val="15524243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BA1028" w:rsidRPr="00BA1028">
            <w:t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w:t>
          </w:r>
        </w:sdtContent>
      </w:sdt>
    </w:p>
    <w:p w:rsidR="00BA1028" w:rsidRPr="00C972A2" w:rsidRDefault="00BA1028" w:rsidP="00BA1028">
      <w:pPr>
        <w:pStyle w:val="a3"/>
        <w:spacing w:line="360" w:lineRule="auto"/>
        <w:jc w:val="center"/>
        <w:rPr>
          <w:rFonts w:ascii="Times New Roman" w:eastAsiaTheme="majorEastAsia" w:hAnsi="Times New Roman" w:cs="Times New Roman"/>
          <w:caps/>
          <w:sz w:val="28"/>
          <w:szCs w:val="28"/>
        </w:rPr>
      </w:pP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="Times New Roman" w:eastAsiaTheme="majorEastAsia" w:hAnsi="Times New Roman" w:cs="Times New Roman"/>
          <w:sz w:val="44"/>
          <w:szCs w:val="76"/>
        </w:rPr>
        <w:t>ОТЧЁТ ПО ЛАБОРАТОРНОЙ РАБОТЕ №</w:t>
      </w:r>
      <w:r w:rsidR="002C1268">
        <w:rPr>
          <w:rFonts w:ascii="Times New Roman" w:eastAsiaTheme="majorEastAsia" w:hAnsi="Times New Roman" w:cs="Times New Roman"/>
          <w:sz w:val="44"/>
          <w:szCs w:val="76"/>
        </w:rPr>
        <w:t xml:space="preserve"> 7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по дисциплине 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«Защита информации от вредоносного программного обеспечения» </w:t>
      </w:r>
    </w:p>
    <w:p w:rsidR="00BA1028" w:rsidRPr="003C3D35" w:rsidRDefault="002C126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2C1268">
        <w:rPr>
          <w:rFonts w:asciiTheme="majorHAnsi" w:eastAsiaTheme="majorEastAsia" w:hAnsiTheme="majorHAnsi" w:cstheme="majorBidi"/>
          <w:sz w:val="40"/>
          <w:szCs w:val="44"/>
        </w:rPr>
        <w:t>Разработка модуля сканирования архивов</w:t>
      </w:r>
    </w:p>
    <w:p w:rsidR="00BA1028" w:rsidRDefault="00BA1028" w:rsidP="00352D0E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4"/>
          <w:szCs w:val="44"/>
        </w:rPr>
      </w:pPr>
    </w:p>
    <w:p w:rsidR="00BA1028" w:rsidRPr="00EE7140" w:rsidRDefault="00E905A1" w:rsidP="001D6EF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905A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80.95pt;margin-top:17.35pt;width:229.75pt;height:203.85pt;z-index:251662336;mso-width-relative:margin;mso-height-relative:margin" stroked="f">
            <v:textbox style="mso-next-textbox:#_x0000_s1029">
              <w:txbxContent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 w:rsidRPr="00EE7140">
                    <w:rPr>
                      <w:sz w:val="36"/>
                      <w:szCs w:val="28"/>
                    </w:rPr>
                    <w:t>Вып</w:t>
                  </w:r>
                  <w:r>
                    <w:rPr>
                      <w:sz w:val="36"/>
                      <w:szCs w:val="28"/>
                    </w:rPr>
                    <w:t>олнил</w:t>
                  </w:r>
                  <w:r w:rsidR="003C3D35">
                    <w:rPr>
                      <w:sz w:val="36"/>
                      <w:szCs w:val="28"/>
                    </w:rPr>
                    <w:t>а</w:t>
                  </w:r>
                  <w:r>
                    <w:rPr>
                      <w:sz w:val="36"/>
                      <w:szCs w:val="28"/>
                    </w:rPr>
                    <w:t>:</w:t>
                  </w:r>
                </w:p>
                <w:p w:rsidR="00BA1028" w:rsidRDefault="00BA1028" w:rsidP="003C3D35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студент</w:t>
                  </w:r>
                  <w:r w:rsidR="003C3D35">
                    <w:rPr>
                      <w:sz w:val="36"/>
                      <w:szCs w:val="28"/>
                    </w:rPr>
                    <w:t>ка</w:t>
                  </w:r>
                  <w:r w:rsidR="00D71D7A">
                    <w:rPr>
                      <w:sz w:val="36"/>
                      <w:szCs w:val="28"/>
                    </w:rPr>
                    <w:t xml:space="preserve"> группы БВТ16</w:t>
                  </w:r>
                  <w:r>
                    <w:rPr>
                      <w:sz w:val="36"/>
                      <w:szCs w:val="28"/>
                    </w:rPr>
                    <w:t xml:space="preserve">01 </w:t>
                  </w:r>
                  <w:r w:rsidR="00D71D7A">
                    <w:rPr>
                      <w:sz w:val="36"/>
                      <w:szCs w:val="28"/>
                    </w:rPr>
                    <w:t>Фурман С.И.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Проверил: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ассистент кафедры ИБ</w:t>
                  </w:r>
                </w:p>
                <w:p w:rsidR="00BA1028" w:rsidRPr="00EE7140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Барков В. В.</w:t>
                  </w:r>
                </w:p>
              </w:txbxContent>
            </v:textbox>
          </v:shape>
        </w:pict>
      </w:r>
    </w:p>
    <w:p w:rsidR="00BA1028" w:rsidRDefault="00BA1028" w:rsidP="001D6EFD">
      <w:pPr>
        <w:pStyle w:val="a3"/>
        <w:spacing w:line="360" w:lineRule="auto"/>
        <w:jc w:val="right"/>
        <w:rPr>
          <w:b/>
          <w:bCs/>
        </w:rPr>
      </w:pPr>
    </w:p>
    <w:p w:rsidR="00BA1028" w:rsidRDefault="00BA1028" w:rsidP="001D6EFD">
      <w:pPr>
        <w:pStyle w:val="a3"/>
        <w:spacing w:line="360" w:lineRule="auto"/>
        <w:jc w:val="center"/>
        <w:rPr>
          <w:b/>
          <w:bCs/>
        </w:rPr>
      </w:pPr>
    </w:p>
    <w:sdt>
      <w:sdtPr>
        <w:rPr>
          <w:rFonts w:eastAsia="Times New Roman"/>
          <w:sz w:val="20"/>
          <w:szCs w:val="20"/>
          <w:lang w:eastAsia="ru-RU"/>
        </w:rPr>
        <w:id w:val="170847803"/>
        <w:docPartObj>
          <w:docPartGallery w:val="Cover Pages"/>
          <w:docPartUnique/>
        </w:docPartObj>
      </w:sdtPr>
      <w:sdtContent>
        <w:p w:rsidR="00BA1028" w:rsidRDefault="00BA1028" w:rsidP="00BA1028">
          <w:pPr>
            <w:spacing w:line="360" w:lineRule="auto"/>
            <w:rPr>
              <w:rFonts w:eastAsia="Times New Roman"/>
              <w:sz w:val="20"/>
              <w:szCs w:val="20"/>
              <w:lang w:eastAsia="ru-RU"/>
            </w:rPr>
          </w:pPr>
        </w:p>
        <w:p w:rsidR="008813C6" w:rsidRDefault="00E905A1" w:rsidP="00BA1028">
          <w:pPr>
            <w:pStyle w:val="5"/>
            <w:tabs>
              <w:tab w:val="clear" w:pos="1660"/>
            </w:tabs>
            <w:spacing w:line="360" w:lineRule="auto"/>
            <w:ind w:left="0" w:firstLine="0"/>
          </w:pPr>
        </w:p>
      </w:sdtContent>
    </w:sdt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2C1268" w:rsidRPr="002C1268" w:rsidRDefault="002C1268" w:rsidP="002C1268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 w:rsidRPr="002C1268">
        <w:rPr>
          <w:rFonts w:eastAsia="Calibri"/>
          <w:b/>
          <w:sz w:val="28"/>
          <w:szCs w:val="22"/>
        </w:rPr>
        <w:lastRenderedPageBreak/>
        <w:t>Разработка модуля сканирования архивов</w:t>
      </w:r>
    </w:p>
    <w:p w:rsidR="002C1268" w:rsidRPr="002C1268" w:rsidRDefault="002C1268" w:rsidP="002C1268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2C1268">
        <w:rPr>
          <w:rFonts w:eastAsia="Calibri"/>
          <w:sz w:val="28"/>
          <w:szCs w:val="22"/>
        </w:rPr>
        <w:t>При обнаружении архивов модуль подготовки файлов для сканирования должен распаковать архив и для каждого исполняемого файла создать объект для сканирования и передать в сканирующий движок. Внутренние архивы необходимо распаковывать рекурсивно.</w:t>
      </w:r>
    </w:p>
    <w:p w:rsidR="002C1268" w:rsidRPr="002C1268" w:rsidRDefault="002C1268" w:rsidP="002C1268">
      <w:pPr>
        <w:spacing w:after="0" w:line="240" w:lineRule="auto"/>
        <w:jc w:val="center"/>
        <w:rPr>
          <w:rFonts w:eastAsia="Calibri"/>
          <w:b/>
          <w:sz w:val="28"/>
          <w:szCs w:val="28"/>
        </w:rPr>
      </w:pPr>
      <w:r w:rsidRPr="002C1268">
        <w:rPr>
          <w:rFonts w:eastAsia="Calibri"/>
          <w:b/>
          <w:sz w:val="28"/>
          <w:szCs w:val="28"/>
        </w:rPr>
        <w:t>Текст модулей</w:t>
      </w:r>
    </w:p>
    <w:p w:rsidR="002C1268" w:rsidRPr="002C1268" w:rsidRDefault="00D94CF9" w:rsidP="002C1268">
      <w:pPr>
        <w:spacing w:after="0" w:line="240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i/>
          <w:sz w:val="28"/>
          <w:szCs w:val="22"/>
          <w:lang w:val="en-US"/>
        </w:rPr>
        <w:t>Scan</w:t>
      </w:r>
      <w:r w:rsidRPr="00D94CF9">
        <w:rPr>
          <w:rFonts w:eastAsia="Calibri"/>
          <w:i/>
          <w:sz w:val="28"/>
          <w:szCs w:val="22"/>
        </w:rPr>
        <w:t>_</w:t>
      </w:r>
      <w:r>
        <w:rPr>
          <w:rFonts w:eastAsia="Calibri"/>
          <w:i/>
          <w:sz w:val="28"/>
          <w:szCs w:val="22"/>
          <w:lang w:val="en-US"/>
        </w:rPr>
        <w:t>list</w:t>
      </w:r>
      <w:r w:rsidR="002C1268" w:rsidRPr="002C1268">
        <w:rPr>
          <w:rFonts w:eastAsia="Calibri"/>
          <w:sz w:val="28"/>
          <w:szCs w:val="22"/>
        </w:rPr>
        <w:t xml:space="preserve"> – функция распаковывает файл, путь которого указывается в параметре, и возвращает путь к папке, содержащей распакованный архив.</w:t>
      </w:r>
    </w:p>
    <w:p w:rsidR="002C1268" w:rsidRPr="002C1268" w:rsidRDefault="00D94CF9" w:rsidP="002C1268">
      <w:pPr>
        <w:spacing w:after="0" w:line="240" w:lineRule="auto"/>
        <w:jc w:val="center"/>
        <w:rPr>
          <w:rFonts w:eastAsia="Calibri"/>
          <w:b/>
          <w:i/>
          <w:sz w:val="28"/>
          <w:szCs w:val="22"/>
          <w:lang w:val="en-US"/>
        </w:rPr>
      </w:pPr>
      <w:r>
        <w:rPr>
          <w:rFonts w:eastAsia="Calibri"/>
          <w:b/>
          <w:i/>
          <w:sz w:val="28"/>
          <w:szCs w:val="22"/>
          <w:lang w:val="en-US"/>
        </w:rPr>
        <w:t>ScanEngine</w:t>
      </w:r>
      <w:r w:rsidR="002C1268" w:rsidRPr="002C1268">
        <w:rPr>
          <w:rFonts w:eastAsia="Calibri"/>
          <w:b/>
          <w:i/>
          <w:sz w:val="28"/>
          <w:szCs w:val="22"/>
          <w:lang w:val="en-US"/>
        </w:rPr>
        <w:t>.cs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&gt; scan_List(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АВЛ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List&lt;Node_Write.Virus&gt; sign = getVirusDB();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Balanced_binary_tree_search tree =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Balanced_binary_tree_search();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сигнатурами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sign.Count; i++)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tree.Add(sign[i]);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addSign aS =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addSign();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 =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 dir =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DirectoryInfo(path);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Directory.GetFiles(path, </w:t>
      </w:r>
      <w:r w:rsidRPr="00D94CF9">
        <w:rPr>
          <w:rFonts w:ascii="Consolas" w:hAnsi="Consolas" w:cs="Consolas"/>
          <w:color w:val="A31515"/>
          <w:sz w:val="19"/>
          <w:szCs w:val="19"/>
          <w:lang w:val="en-US"/>
        </w:rPr>
        <w:t>"*.*"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SearchOption.AllDirectories).Union(Directory.GetFiles(path, </w:t>
      </w:r>
      <w:r w:rsidRPr="00D94CF9">
        <w:rPr>
          <w:rFonts w:ascii="Consolas" w:hAnsi="Consolas" w:cs="Consolas"/>
          <w:color w:val="A31515"/>
          <w:sz w:val="19"/>
          <w:szCs w:val="19"/>
          <w:lang w:val="en-US"/>
        </w:rPr>
        <w:t>"*.dll"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, SearchOption.AllDirectories)))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(!Program.fm1.backgroundWorker1.CancellationPending)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full_path_file = Path.GetDirectoryName(f) +</w:t>
      </w:r>
      <w:r w:rsidRPr="00D94CF9">
        <w:rPr>
          <w:rFonts w:ascii="Consolas" w:hAnsi="Consolas" w:cs="Consolas"/>
          <w:color w:val="800000"/>
          <w:sz w:val="19"/>
          <w:szCs w:val="19"/>
          <w:lang w:val="en-US"/>
        </w:rPr>
        <w:t>@"\"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+ Path.GetFileNameWithoutExtension(f)+</w:t>
      </w:r>
      <w:r w:rsidRPr="00D94CF9">
        <w:rPr>
          <w:rFonts w:ascii="Consolas" w:hAnsi="Consolas" w:cs="Consolas"/>
          <w:color w:val="A31515"/>
          <w:sz w:val="19"/>
          <w:szCs w:val="19"/>
          <w:lang w:val="en-US"/>
        </w:rPr>
        <w:t>".zip"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full_path_file)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(!scan_Byte_header(f))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Tru = exe || all False - </w:t>
      </w:r>
      <w:r>
        <w:rPr>
          <w:rFonts w:ascii="Consolas" w:hAnsi="Consolas" w:cs="Consolas"/>
          <w:color w:val="008000"/>
          <w:sz w:val="19"/>
          <w:szCs w:val="19"/>
        </w:rPr>
        <w:t>другой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мусор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(!scan_Byte_body(path,f,aS,tree))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Провекрка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исполняемой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секции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True - скорее всего вирус False - исполняемая секция не равна 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FileStream file;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{file =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FileStream(f, FileMode.Open); }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(Exception){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Node_Write.Virus? virus;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signHash, signHash2;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узнаем, где у него исп секция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[] data = aS.exeSect(file);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смещаем его на начало исп секции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file.Seek(data[1], SeekOrigin.Begin);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прогоняем для всей исп области, смещаясь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каждый раз на 1 байт и беря 8 байт как длину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возможного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вируса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(file.Position + 8 &lt; data[1] + data[0])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блок кода из сканируемого файла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на месте возможного вируса длиной 8 байт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signHash = aS.read(file, 8);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хешируем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signHash = aS.hash(signHash);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сравниваем с помощью АВЛ по хешу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возвращаемое значение не null, то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это, возможно, зараженный файл и нужно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проверить полный хеш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virus = tree.Find(signHash);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(virus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возвращаемся назад на 8 байт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file.Seek(-8, SeekOrigin.Current);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читаем длину сигнатуры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signHash2 = aS.read(file, ((Node_Write.Virus)virus).length);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signHash2 = aS.hash(signHash2);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полные хеши равны, то это точно зараженный файл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(signHash2 == ((Node_Write.Virus)virus).hash)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"\nАнтивирус: Обнаруженена угроза."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.Observer_str.Add(f);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.Observer_str2 = f;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.Notify();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>//Program.fm1.Print_scan_listBox(f);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в str путь к файлу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str.Add(f);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ищем сигнатуру - источник заражения и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прибавляем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ей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обнаружений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sign.Count; i++)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(sign[i].hash == ((Node_Write.Virus)virus).hash)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//так делается, ибо это ошибка компилятора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Node_Write.Virus vir = sign[i];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vir.detect++;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sign[i] = vir;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94CF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отменяем</w:t>
      </w:r>
      <w:r w:rsidRPr="00D94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смещения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file.Seek(8 - ((Node_Write.Virus)virus).length, SeekOrigin.Current);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идем назад на 8 байт и смещаем на 1 байт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>file.Seek(-8 + 1, SeekOrigin.Current);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file.Close();</w:t>
      </w:r>
    </w:p>
    <w:p w:rsidR="00D94CF9" w:rsidRP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CF9" w:rsidRDefault="00D94CF9" w:rsidP="00D94CF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94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1268" w:rsidRPr="002C1268" w:rsidRDefault="00D94CF9" w:rsidP="00D94CF9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2C1268" w:rsidRPr="002C1268">
        <w:rPr>
          <w:rFonts w:eastAsia="Calibri"/>
          <w:b/>
          <w:sz w:val="28"/>
          <w:szCs w:val="22"/>
        </w:rPr>
        <w:t>Пример работы программы</w:t>
      </w:r>
    </w:p>
    <w:p w:rsidR="002C1268" w:rsidRPr="002C1268" w:rsidRDefault="002C1268" w:rsidP="002C1268">
      <w:pPr>
        <w:spacing w:after="0" w:line="240" w:lineRule="auto"/>
        <w:jc w:val="both"/>
        <w:rPr>
          <w:rFonts w:eastAsia="Calibri"/>
          <w:sz w:val="28"/>
          <w:szCs w:val="22"/>
        </w:rPr>
      </w:pPr>
      <w:r w:rsidRPr="002C1268">
        <w:rPr>
          <w:rFonts w:eastAsia="Calibri"/>
          <w:sz w:val="28"/>
          <w:szCs w:val="22"/>
        </w:rPr>
        <w:t>Папка до сканирования содержит два архива и файл (рис. 1). После сканирования в папке появились две папки с распакованными архивами (рис. 2). На рис. 3 показан результат работы программы.</w:t>
      </w:r>
    </w:p>
    <w:p w:rsidR="002C1268" w:rsidRPr="002C1268" w:rsidRDefault="00D94CF9" w:rsidP="002C1268">
      <w:pPr>
        <w:spacing w:after="0" w:line="240" w:lineRule="auto"/>
        <w:ind w:firstLine="0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5pt;height:148.5pt">
            <v:imagedata r:id="rId7" o:title="72222"/>
          </v:shape>
        </w:pict>
      </w:r>
    </w:p>
    <w:p w:rsidR="002C1268" w:rsidRPr="002C1268" w:rsidRDefault="002C1268" w:rsidP="002C1268">
      <w:pPr>
        <w:spacing w:after="0" w:line="240" w:lineRule="auto"/>
        <w:ind w:firstLine="0"/>
        <w:jc w:val="center"/>
        <w:rPr>
          <w:rFonts w:eastAsia="Calibri"/>
          <w:sz w:val="28"/>
          <w:szCs w:val="22"/>
        </w:rPr>
      </w:pPr>
      <w:r w:rsidRPr="002C1268">
        <w:rPr>
          <w:rFonts w:eastAsia="Calibri"/>
          <w:sz w:val="28"/>
          <w:szCs w:val="22"/>
        </w:rPr>
        <w:t>Рис. 1. Папка до сканирования</w:t>
      </w:r>
    </w:p>
    <w:p w:rsidR="002C1268" w:rsidRPr="002C1268" w:rsidRDefault="00D94CF9" w:rsidP="002C1268">
      <w:pPr>
        <w:spacing w:after="0" w:line="240" w:lineRule="auto"/>
        <w:ind w:firstLine="0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eastAsia="ru-RU"/>
        </w:rPr>
        <w:pict>
          <v:shape id="_x0000_i1026" type="#_x0000_t75" style="width:161pt;height:161pt">
            <v:imagedata r:id="rId8" o:title="82222"/>
          </v:shape>
        </w:pict>
      </w:r>
    </w:p>
    <w:p w:rsidR="002C1268" w:rsidRPr="002C1268" w:rsidRDefault="002C1268" w:rsidP="002C1268">
      <w:pPr>
        <w:spacing w:after="0" w:line="240" w:lineRule="auto"/>
        <w:ind w:firstLine="0"/>
        <w:jc w:val="center"/>
        <w:rPr>
          <w:rFonts w:eastAsia="Calibri"/>
          <w:sz w:val="28"/>
          <w:szCs w:val="22"/>
        </w:rPr>
      </w:pPr>
      <w:r w:rsidRPr="002C1268">
        <w:rPr>
          <w:rFonts w:eastAsia="Calibri"/>
          <w:sz w:val="28"/>
          <w:szCs w:val="22"/>
        </w:rPr>
        <w:t>Рис. 2. Папка после сканирования</w:t>
      </w:r>
    </w:p>
    <w:p w:rsidR="002C1268" w:rsidRPr="002C1268" w:rsidRDefault="00D94CF9" w:rsidP="002C1268">
      <w:pPr>
        <w:spacing w:after="0" w:line="240" w:lineRule="auto"/>
        <w:ind w:firstLine="0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eastAsia="ru-RU"/>
        </w:rPr>
        <w:pict>
          <v:shape id="_x0000_i1027" type="#_x0000_t75" style="width:135.5pt;height:63pt">
            <v:imagedata r:id="rId9" o:title="91111"/>
          </v:shape>
        </w:pict>
      </w:r>
    </w:p>
    <w:p w:rsidR="002C1268" w:rsidRPr="002C1268" w:rsidRDefault="002C1268" w:rsidP="002C1268">
      <w:pPr>
        <w:spacing w:after="0" w:line="240" w:lineRule="auto"/>
        <w:ind w:firstLine="0"/>
        <w:jc w:val="center"/>
        <w:rPr>
          <w:rFonts w:eastAsia="Calibri"/>
          <w:sz w:val="28"/>
          <w:szCs w:val="22"/>
        </w:rPr>
      </w:pPr>
      <w:r w:rsidRPr="002C1268">
        <w:rPr>
          <w:rFonts w:eastAsia="Calibri"/>
          <w:sz w:val="28"/>
          <w:szCs w:val="22"/>
        </w:rPr>
        <w:t>Рис. 3. Результат сканирования</w:t>
      </w: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  <w:bookmarkStart w:id="0" w:name="_GoBack"/>
      <w:bookmarkEnd w:id="0"/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sectPr w:rsidR="00C431AE" w:rsidSect="008813C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472" w:rsidRDefault="000D6472" w:rsidP="008813C6">
      <w:pPr>
        <w:spacing w:after="0" w:line="240" w:lineRule="auto"/>
      </w:pPr>
      <w:r>
        <w:separator/>
      </w:r>
    </w:p>
  </w:endnote>
  <w:endnote w:type="continuationSeparator" w:id="1">
    <w:p w:rsidR="000D6472" w:rsidRDefault="000D6472" w:rsidP="0088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26610"/>
      <w:docPartObj>
        <w:docPartGallery w:val="Page Numbers (Bottom of Page)"/>
        <w:docPartUnique/>
      </w:docPartObj>
    </w:sdtPr>
    <w:sdtContent>
      <w:p w:rsidR="00AF5A9F" w:rsidRDefault="00E905A1">
        <w:pPr>
          <w:pStyle w:val="a9"/>
          <w:jc w:val="center"/>
        </w:pPr>
        <w:r>
          <w:fldChar w:fldCharType="begin"/>
        </w:r>
        <w:r w:rsidR="0028536B">
          <w:instrText xml:space="preserve"> PAGE   \* MERGEFORMAT </w:instrText>
        </w:r>
        <w:r>
          <w:fldChar w:fldCharType="separate"/>
        </w:r>
        <w:r w:rsidR="00D94C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5A9F" w:rsidRDefault="00AF5A9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A9F" w:rsidRPr="00D94CF9" w:rsidRDefault="00D94CF9" w:rsidP="008813C6">
    <w:pPr>
      <w:pStyle w:val="a9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472" w:rsidRDefault="000D6472" w:rsidP="008813C6">
      <w:pPr>
        <w:spacing w:after="0" w:line="240" w:lineRule="auto"/>
      </w:pPr>
      <w:r>
        <w:separator/>
      </w:r>
    </w:p>
  </w:footnote>
  <w:footnote w:type="continuationSeparator" w:id="1">
    <w:p w:rsidR="000D6472" w:rsidRDefault="000D6472" w:rsidP="00881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AF2"/>
    <w:multiLevelType w:val="hybridMultilevel"/>
    <w:tmpl w:val="4A4E1902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>
    <w:nsid w:val="0CCF1F90"/>
    <w:multiLevelType w:val="hybridMultilevel"/>
    <w:tmpl w:val="6E647872"/>
    <w:lvl w:ilvl="0" w:tplc="C924F57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22A2B"/>
    <w:multiLevelType w:val="hybridMultilevel"/>
    <w:tmpl w:val="12545E40"/>
    <w:lvl w:ilvl="0" w:tplc="BF04812C">
      <w:start w:val="1"/>
      <w:numFmt w:val="upperRoman"/>
      <w:lvlText w:val="%1."/>
      <w:lvlJc w:val="righ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FCD3017"/>
    <w:multiLevelType w:val="hybridMultilevel"/>
    <w:tmpl w:val="130AD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0910CE7"/>
    <w:multiLevelType w:val="hybridMultilevel"/>
    <w:tmpl w:val="F8243198"/>
    <w:lvl w:ilvl="0" w:tplc="BDEA6C1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026AC"/>
    <w:multiLevelType w:val="hybridMultilevel"/>
    <w:tmpl w:val="0226B6FC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49178E"/>
    <w:multiLevelType w:val="hybridMultilevel"/>
    <w:tmpl w:val="34981FF8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A52EB"/>
    <w:multiLevelType w:val="hybridMultilevel"/>
    <w:tmpl w:val="811A4C7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  <w:effect w:val="none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2E46749C"/>
    <w:multiLevelType w:val="hybridMultilevel"/>
    <w:tmpl w:val="C0502E82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554BCF0">
      <w:start w:val="1"/>
      <w:numFmt w:val="bullet"/>
      <w:lvlText w:val=""/>
      <w:lvlJc w:val="left"/>
      <w:pPr>
        <w:tabs>
          <w:tab w:val="num" w:pos="1420"/>
        </w:tabs>
        <w:ind w:left="1080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381141"/>
    <w:multiLevelType w:val="hybridMultilevel"/>
    <w:tmpl w:val="5EFEB3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1B7435"/>
    <w:multiLevelType w:val="hybridMultilevel"/>
    <w:tmpl w:val="8A64A8B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effect w:val="none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E353B8"/>
    <w:multiLevelType w:val="hybridMultilevel"/>
    <w:tmpl w:val="EF427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964A5"/>
    <w:multiLevelType w:val="multilevel"/>
    <w:tmpl w:val="B47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57283"/>
    <w:multiLevelType w:val="hybridMultilevel"/>
    <w:tmpl w:val="CF8CE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5F5CEF"/>
    <w:multiLevelType w:val="hybridMultilevel"/>
    <w:tmpl w:val="EA126B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690F445F"/>
    <w:multiLevelType w:val="hybridMultilevel"/>
    <w:tmpl w:val="9C20FC5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6"/>
  </w:num>
  <w:num w:numId="4">
    <w:abstractNumId w:val="14"/>
  </w:num>
  <w:num w:numId="5">
    <w:abstractNumId w:val="12"/>
  </w:num>
  <w:num w:numId="6">
    <w:abstractNumId w:val="10"/>
  </w:num>
  <w:num w:numId="7">
    <w:abstractNumId w:val="4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16"/>
  </w:num>
  <w:num w:numId="17">
    <w:abstractNumId w:val="15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58F"/>
    <w:rsid w:val="0000131E"/>
    <w:rsid w:val="0000370B"/>
    <w:rsid w:val="000109B9"/>
    <w:rsid w:val="0001583C"/>
    <w:rsid w:val="00055B55"/>
    <w:rsid w:val="00063DDD"/>
    <w:rsid w:val="00066C07"/>
    <w:rsid w:val="00067309"/>
    <w:rsid w:val="0007078A"/>
    <w:rsid w:val="00090984"/>
    <w:rsid w:val="000971E7"/>
    <w:rsid w:val="000979F1"/>
    <w:rsid w:val="000A4933"/>
    <w:rsid w:val="000A73EA"/>
    <w:rsid w:val="000B0215"/>
    <w:rsid w:val="000B7E73"/>
    <w:rsid w:val="000C36B0"/>
    <w:rsid w:val="000C6091"/>
    <w:rsid w:val="000D6472"/>
    <w:rsid w:val="000E40FC"/>
    <w:rsid w:val="000E5154"/>
    <w:rsid w:val="000E6249"/>
    <w:rsid w:val="000F34C8"/>
    <w:rsid w:val="000F56AE"/>
    <w:rsid w:val="0010092D"/>
    <w:rsid w:val="0010296C"/>
    <w:rsid w:val="00111121"/>
    <w:rsid w:val="001167CC"/>
    <w:rsid w:val="00123FCC"/>
    <w:rsid w:val="0012551B"/>
    <w:rsid w:val="00134C5C"/>
    <w:rsid w:val="00140675"/>
    <w:rsid w:val="00143652"/>
    <w:rsid w:val="0017206D"/>
    <w:rsid w:val="0017363B"/>
    <w:rsid w:val="0017549F"/>
    <w:rsid w:val="00180402"/>
    <w:rsid w:val="00186098"/>
    <w:rsid w:val="001A7312"/>
    <w:rsid w:val="001B4B17"/>
    <w:rsid w:val="001B74AF"/>
    <w:rsid w:val="001D6EFD"/>
    <w:rsid w:val="001E6CAF"/>
    <w:rsid w:val="002076E2"/>
    <w:rsid w:val="0021449B"/>
    <w:rsid w:val="00215031"/>
    <w:rsid w:val="00225ED8"/>
    <w:rsid w:val="00242C48"/>
    <w:rsid w:val="00260718"/>
    <w:rsid w:val="00261055"/>
    <w:rsid w:val="002707B6"/>
    <w:rsid w:val="00270918"/>
    <w:rsid w:val="00272EB8"/>
    <w:rsid w:val="00274211"/>
    <w:rsid w:val="002750BF"/>
    <w:rsid w:val="0028536B"/>
    <w:rsid w:val="002872A8"/>
    <w:rsid w:val="00291ED2"/>
    <w:rsid w:val="002A44F6"/>
    <w:rsid w:val="002B7BDF"/>
    <w:rsid w:val="002C0F33"/>
    <w:rsid w:val="002C1268"/>
    <w:rsid w:val="002C1B6A"/>
    <w:rsid w:val="002D16CD"/>
    <w:rsid w:val="002F6681"/>
    <w:rsid w:val="003023EC"/>
    <w:rsid w:val="00311722"/>
    <w:rsid w:val="003269D1"/>
    <w:rsid w:val="00333816"/>
    <w:rsid w:val="0033444C"/>
    <w:rsid w:val="0034714D"/>
    <w:rsid w:val="00352A30"/>
    <w:rsid w:val="00352D0E"/>
    <w:rsid w:val="00354D15"/>
    <w:rsid w:val="003558E9"/>
    <w:rsid w:val="00355F00"/>
    <w:rsid w:val="003616D7"/>
    <w:rsid w:val="003744C7"/>
    <w:rsid w:val="00383612"/>
    <w:rsid w:val="00390884"/>
    <w:rsid w:val="003A4558"/>
    <w:rsid w:val="003A5367"/>
    <w:rsid w:val="003A60AC"/>
    <w:rsid w:val="003B541D"/>
    <w:rsid w:val="003C3D35"/>
    <w:rsid w:val="003C784D"/>
    <w:rsid w:val="003C78B3"/>
    <w:rsid w:val="003E03A4"/>
    <w:rsid w:val="003E6DD0"/>
    <w:rsid w:val="003E7919"/>
    <w:rsid w:val="003F6FB9"/>
    <w:rsid w:val="00403F30"/>
    <w:rsid w:val="00417C4F"/>
    <w:rsid w:val="00427CE4"/>
    <w:rsid w:val="004344FA"/>
    <w:rsid w:val="00434FEC"/>
    <w:rsid w:val="004446B8"/>
    <w:rsid w:val="004452E6"/>
    <w:rsid w:val="00446412"/>
    <w:rsid w:val="004556E8"/>
    <w:rsid w:val="00463458"/>
    <w:rsid w:val="004839D3"/>
    <w:rsid w:val="00486800"/>
    <w:rsid w:val="004A2118"/>
    <w:rsid w:val="004A266F"/>
    <w:rsid w:val="004A5327"/>
    <w:rsid w:val="004C14A0"/>
    <w:rsid w:val="004C189E"/>
    <w:rsid w:val="004D28C3"/>
    <w:rsid w:val="004D31F7"/>
    <w:rsid w:val="004F63A3"/>
    <w:rsid w:val="004F7359"/>
    <w:rsid w:val="005113BC"/>
    <w:rsid w:val="005240A3"/>
    <w:rsid w:val="00544A41"/>
    <w:rsid w:val="005643E9"/>
    <w:rsid w:val="00573484"/>
    <w:rsid w:val="00596071"/>
    <w:rsid w:val="005A5AF1"/>
    <w:rsid w:val="005A63E8"/>
    <w:rsid w:val="005B2C0D"/>
    <w:rsid w:val="005C025A"/>
    <w:rsid w:val="005C61F4"/>
    <w:rsid w:val="005C698B"/>
    <w:rsid w:val="005D07A5"/>
    <w:rsid w:val="005E098D"/>
    <w:rsid w:val="005E7AF7"/>
    <w:rsid w:val="005F6AED"/>
    <w:rsid w:val="0062758F"/>
    <w:rsid w:val="00636FC1"/>
    <w:rsid w:val="006437DE"/>
    <w:rsid w:val="00646FC0"/>
    <w:rsid w:val="00654AE4"/>
    <w:rsid w:val="00656127"/>
    <w:rsid w:val="0066509A"/>
    <w:rsid w:val="0066775C"/>
    <w:rsid w:val="00672C3E"/>
    <w:rsid w:val="00674165"/>
    <w:rsid w:val="00681101"/>
    <w:rsid w:val="006A199D"/>
    <w:rsid w:val="006A28A4"/>
    <w:rsid w:val="006A7AF5"/>
    <w:rsid w:val="006C334E"/>
    <w:rsid w:val="006C547B"/>
    <w:rsid w:val="006C6F61"/>
    <w:rsid w:val="006D13C3"/>
    <w:rsid w:val="006D4DE3"/>
    <w:rsid w:val="006E2F2A"/>
    <w:rsid w:val="006F02EA"/>
    <w:rsid w:val="00713FAB"/>
    <w:rsid w:val="00721D8A"/>
    <w:rsid w:val="007242B0"/>
    <w:rsid w:val="0072494D"/>
    <w:rsid w:val="00734604"/>
    <w:rsid w:val="007522A3"/>
    <w:rsid w:val="00767D78"/>
    <w:rsid w:val="00767D9A"/>
    <w:rsid w:val="00784131"/>
    <w:rsid w:val="00793376"/>
    <w:rsid w:val="007A37E7"/>
    <w:rsid w:val="007A6B8A"/>
    <w:rsid w:val="007B13BE"/>
    <w:rsid w:val="007B3DDE"/>
    <w:rsid w:val="008210B2"/>
    <w:rsid w:val="00822952"/>
    <w:rsid w:val="008309DE"/>
    <w:rsid w:val="0083482F"/>
    <w:rsid w:val="00873E03"/>
    <w:rsid w:val="008778FA"/>
    <w:rsid w:val="008813C6"/>
    <w:rsid w:val="00886281"/>
    <w:rsid w:val="0089610F"/>
    <w:rsid w:val="008979F4"/>
    <w:rsid w:val="008D29EE"/>
    <w:rsid w:val="008D32CE"/>
    <w:rsid w:val="008D486A"/>
    <w:rsid w:val="008E1638"/>
    <w:rsid w:val="008E3DFA"/>
    <w:rsid w:val="008E5B95"/>
    <w:rsid w:val="008F248E"/>
    <w:rsid w:val="009034F8"/>
    <w:rsid w:val="00903A13"/>
    <w:rsid w:val="00903E45"/>
    <w:rsid w:val="00917061"/>
    <w:rsid w:val="009410CC"/>
    <w:rsid w:val="009433AE"/>
    <w:rsid w:val="00945BBB"/>
    <w:rsid w:val="009657BA"/>
    <w:rsid w:val="009738B2"/>
    <w:rsid w:val="009748E7"/>
    <w:rsid w:val="00991B9B"/>
    <w:rsid w:val="00997E13"/>
    <w:rsid w:val="009B6E1F"/>
    <w:rsid w:val="009C77DD"/>
    <w:rsid w:val="009C7D60"/>
    <w:rsid w:val="009D1CF9"/>
    <w:rsid w:val="009D5B56"/>
    <w:rsid w:val="009E46C6"/>
    <w:rsid w:val="009F451B"/>
    <w:rsid w:val="00A05504"/>
    <w:rsid w:val="00A0593D"/>
    <w:rsid w:val="00A073A6"/>
    <w:rsid w:val="00A102DB"/>
    <w:rsid w:val="00A1393A"/>
    <w:rsid w:val="00A14982"/>
    <w:rsid w:val="00A33F20"/>
    <w:rsid w:val="00A401EF"/>
    <w:rsid w:val="00A52D12"/>
    <w:rsid w:val="00A5304E"/>
    <w:rsid w:val="00A5460A"/>
    <w:rsid w:val="00A67D88"/>
    <w:rsid w:val="00A70064"/>
    <w:rsid w:val="00A722B9"/>
    <w:rsid w:val="00A74B85"/>
    <w:rsid w:val="00A8013C"/>
    <w:rsid w:val="00A819A5"/>
    <w:rsid w:val="00A9185A"/>
    <w:rsid w:val="00A92D34"/>
    <w:rsid w:val="00AA3A60"/>
    <w:rsid w:val="00AC260C"/>
    <w:rsid w:val="00AC2E49"/>
    <w:rsid w:val="00AC4EB1"/>
    <w:rsid w:val="00AC7544"/>
    <w:rsid w:val="00AC7D09"/>
    <w:rsid w:val="00AD2AC6"/>
    <w:rsid w:val="00AD74DB"/>
    <w:rsid w:val="00AF0DF5"/>
    <w:rsid w:val="00AF5A9F"/>
    <w:rsid w:val="00AF6D21"/>
    <w:rsid w:val="00AF77BF"/>
    <w:rsid w:val="00B00CE2"/>
    <w:rsid w:val="00B10DD5"/>
    <w:rsid w:val="00B16108"/>
    <w:rsid w:val="00B27381"/>
    <w:rsid w:val="00B35F89"/>
    <w:rsid w:val="00B3742F"/>
    <w:rsid w:val="00B55F9A"/>
    <w:rsid w:val="00B70435"/>
    <w:rsid w:val="00B8061D"/>
    <w:rsid w:val="00B942EC"/>
    <w:rsid w:val="00BA1028"/>
    <w:rsid w:val="00BB5187"/>
    <w:rsid w:val="00BB6EA3"/>
    <w:rsid w:val="00BB72EF"/>
    <w:rsid w:val="00BD1FFD"/>
    <w:rsid w:val="00BF0CF9"/>
    <w:rsid w:val="00C2004C"/>
    <w:rsid w:val="00C20852"/>
    <w:rsid w:val="00C31E12"/>
    <w:rsid w:val="00C3632C"/>
    <w:rsid w:val="00C36B84"/>
    <w:rsid w:val="00C431AE"/>
    <w:rsid w:val="00C47BC0"/>
    <w:rsid w:val="00C561F1"/>
    <w:rsid w:val="00C603D7"/>
    <w:rsid w:val="00C70D26"/>
    <w:rsid w:val="00C72B5C"/>
    <w:rsid w:val="00C75F76"/>
    <w:rsid w:val="00C81C06"/>
    <w:rsid w:val="00C8311D"/>
    <w:rsid w:val="00C83C09"/>
    <w:rsid w:val="00C972A2"/>
    <w:rsid w:val="00CA0679"/>
    <w:rsid w:val="00CC396B"/>
    <w:rsid w:val="00CC483A"/>
    <w:rsid w:val="00CD3B78"/>
    <w:rsid w:val="00CD7E48"/>
    <w:rsid w:val="00CE1730"/>
    <w:rsid w:val="00D33948"/>
    <w:rsid w:val="00D37C8E"/>
    <w:rsid w:val="00D53614"/>
    <w:rsid w:val="00D6295E"/>
    <w:rsid w:val="00D62A29"/>
    <w:rsid w:val="00D71D7A"/>
    <w:rsid w:val="00D75E57"/>
    <w:rsid w:val="00D827F8"/>
    <w:rsid w:val="00D94CF9"/>
    <w:rsid w:val="00D963A1"/>
    <w:rsid w:val="00D96702"/>
    <w:rsid w:val="00DD31EA"/>
    <w:rsid w:val="00DD56FC"/>
    <w:rsid w:val="00DE728F"/>
    <w:rsid w:val="00E0073C"/>
    <w:rsid w:val="00E06889"/>
    <w:rsid w:val="00E1411C"/>
    <w:rsid w:val="00E238ED"/>
    <w:rsid w:val="00E25F37"/>
    <w:rsid w:val="00E35921"/>
    <w:rsid w:val="00E3663A"/>
    <w:rsid w:val="00E36E3B"/>
    <w:rsid w:val="00E43733"/>
    <w:rsid w:val="00E4746F"/>
    <w:rsid w:val="00E631A3"/>
    <w:rsid w:val="00E7204A"/>
    <w:rsid w:val="00E763F7"/>
    <w:rsid w:val="00E8283A"/>
    <w:rsid w:val="00E905A1"/>
    <w:rsid w:val="00E91BCC"/>
    <w:rsid w:val="00E9460E"/>
    <w:rsid w:val="00E978FE"/>
    <w:rsid w:val="00EA108F"/>
    <w:rsid w:val="00EA4705"/>
    <w:rsid w:val="00EA7CAC"/>
    <w:rsid w:val="00ED1111"/>
    <w:rsid w:val="00EE25EF"/>
    <w:rsid w:val="00EE2739"/>
    <w:rsid w:val="00EE7140"/>
    <w:rsid w:val="00EF0E25"/>
    <w:rsid w:val="00EF42AD"/>
    <w:rsid w:val="00F06336"/>
    <w:rsid w:val="00F20B53"/>
    <w:rsid w:val="00F27D9B"/>
    <w:rsid w:val="00F34442"/>
    <w:rsid w:val="00F4222D"/>
    <w:rsid w:val="00F43A2D"/>
    <w:rsid w:val="00F51D10"/>
    <w:rsid w:val="00F53267"/>
    <w:rsid w:val="00F7326C"/>
    <w:rsid w:val="00F75FB9"/>
    <w:rsid w:val="00F776A7"/>
    <w:rsid w:val="00F77DE9"/>
    <w:rsid w:val="00F923F5"/>
    <w:rsid w:val="00FB0FC4"/>
    <w:rsid w:val="00FB4D7D"/>
    <w:rsid w:val="00FC24CE"/>
    <w:rsid w:val="00FC4EC2"/>
    <w:rsid w:val="00FD441B"/>
    <w:rsid w:val="00FE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13C6"/>
    <w:pPr>
      <w:spacing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8813C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8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3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3C6"/>
  </w:style>
  <w:style w:type="paragraph" w:styleId="a9">
    <w:name w:val="footer"/>
    <w:basedOn w:val="a"/>
    <w:link w:val="aa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3C6"/>
  </w:style>
  <w:style w:type="paragraph" w:styleId="ab">
    <w:name w:val="Title"/>
    <w:basedOn w:val="a"/>
    <w:link w:val="ac"/>
    <w:qFormat/>
    <w:rsid w:val="006A7AF5"/>
    <w:pPr>
      <w:spacing w:after="0" w:line="240" w:lineRule="auto"/>
      <w:ind w:firstLine="0"/>
      <w:jc w:val="center"/>
    </w:pPr>
    <w:rPr>
      <w:rFonts w:ascii="TextBook" w:eastAsia="Times New Roman" w:hAnsi="TextBook"/>
      <w:b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6A7AF5"/>
    <w:rPr>
      <w:rFonts w:ascii="TextBook" w:eastAsia="Times New Roman" w:hAnsi="TextBook"/>
      <w:b/>
      <w:sz w:val="28"/>
      <w:szCs w:val="20"/>
      <w:lang w:eastAsia="ru-RU"/>
    </w:rPr>
  </w:style>
  <w:style w:type="paragraph" w:styleId="ad">
    <w:name w:val="List Paragraph"/>
    <w:basedOn w:val="a"/>
    <w:uiPriority w:val="34"/>
    <w:qFormat/>
    <w:rsid w:val="00F4222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B70435"/>
    <w:rPr>
      <w:color w:val="808080"/>
    </w:rPr>
  </w:style>
  <w:style w:type="paragraph" w:styleId="5">
    <w:name w:val="List Number 5"/>
    <w:basedOn w:val="a"/>
    <w:uiPriority w:val="99"/>
    <w:rsid w:val="00674165"/>
    <w:pPr>
      <w:tabs>
        <w:tab w:val="num" w:pos="1660"/>
      </w:tabs>
      <w:spacing w:after="0" w:line="240" w:lineRule="auto"/>
      <w:ind w:left="1660" w:hanging="360"/>
    </w:pPr>
    <w:rPr>
      <w:rFonts w:eastAsia="Times New Roman"/>
      <w:sz w:val="20"/>
      <w:szCs w:val="20"/>
      <w:lang w:eastAsia="ru-RU"/>
    </w:rPr>
  </w:style>
  <w:style w:type="table" w:styleId="af">
    <w:name w:val="Table Grid"/>
    <w:basedOn w:val="a1"/>
    <w:uiPriority w:val="59"/>
    <w:rsid w:val="00483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2872A8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287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Desktop\&#1062;&#1072;&#1088;&#1100;\&#1059;&#1095;&#1077;&#1073;&#1072;\2%20&#1089;&#1077;&#1084;&#1077;&#1089;&#1090;&#1088;\&#1058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3025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creator>Анна</dc:creator>
  <cp:lastModifiedBy>MSII</cp:lastModifiedBy>
  <cp:revision>199</cp:revision>
  <dcterms:created xsi:type="dcterms:W3CDTF">2015-02-16T19:11:00Z</dcterms:created>
  <dcterms:modified xsi:type="dcterms:W3CDTF">2019-05-20T22:36:00Z</dcterms:modified>
</cp:coreProperties>
</file>