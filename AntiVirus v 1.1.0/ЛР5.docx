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028" w:rsidRDefault="00F417CF" w:rsidP="00BA1028">
      <w:pPr>
        <w:jc w:val="center"/>
      </w:pPr>
      <w:sdt>
        <w:sdtPr>
          <w:alias w:val="Организация"/>
          <w:id w:val="15524243"/>
          <w:dataBinding w:prefixMappings="xmlns:ns0='http://schemas.openxmlformats.org/officeDocument/2006/extended-properties'" w:xpath="/ns0:Properties[1]/ns0:Company[1]" w:storeItemID="{6668398D-A668-4E3E-A5EB-62B293D839F1}"/>
          <w:text/>
        </w:sdtPr>
        <w:sdtContent>
          <w:r w:rsidR="00BA1028" w:rsidRPr="00BA1028">
            <w:t>ФЕДЕРАЛЬНОЕ АГЕНСТВО СВЯЗИ                                                                           Федеральное государственное бюджетное образовательное учреждение высшего образования «МОСКОВСКИЙ ТЕХНИЧЕСКИЙ УНИВЕРСИТЕТ СВЯЗИ И ИНФОРМАТИКИ»                                                                                                             Кафедра «Информационная безопасность»</w:t>
          </w:r>
        </w:sdtContent>
      </w:sdt>
    </w:p>
    <w:p w:rsidR="00BA1028" w:rsidRPr="00C972A2" w:rsidRDefault="00BA1028" w:rsidP="00BA1028">
      <w:pPr>
        <w:pStyle w:val="a3"/>
        <w:spacing w:line="360" w:lineRule="auto"/>
        <w:jc w:val="center"/>
        <w:rPr>
          <w:rFonts w:ascii="Times New Roman" w:eastAsiaTheme="majorEastAsia" w:hAnsi="Times New Roman" w:cs="Times New Roman"/>
          <w:caps/>
          <w:sz w:val="28"/>
          <w:szCs w:val="28"/>
        </w:rPr>
      </w:pPr>
    </w:p>
    <w:p w:rsidR="00BA1028" w:rsidRPr="00BA1028" w:rsidRDefault="00BA1028" w:rsidP="00997E13">
      <w:pPr>
        <w:pStyle w:val="a3"/>
        <w:spacing w:line="360" w:lineRule="auto"/>
        <w:jc w:val="center"/>
        <w:rPr>
          <w:rFonts w:asciiTheme="majorHAnsi" w:eastAsiaTheme="majorEastAsia" w:hAnsiTheme="majorHAnsi" w:cstheme="majorBidi"/>
          <w:sz w:val="40"/>
          <w:szCs w:val="44"/>
        </w:rPr>
      </w:pPr>
      <w:r w:rsidRPr="00BA1028">
        <w:rPr>
          <w:rFonts w:ascii="Times New Roman" w:eastAsiaTheme="majorEastAsia" w:hAnsi="Times New Roman" w:cs="Times New Roman"/>
          <w:sz w:val="44"/>
          <w:szCs w:val="76"/>
        </w:rPr>
        <w:t>ОТЧЁТ ПО ЛАБОРАТОРНОЙ РАБОТЕ №</w:t>
      </w:r>
      <w:r w:rsidR="00236704">
        <w:rPr>
          <w:rFonts w:ascii="Times New Roman" w:eastAsiaTheme="majorEastAsia" w:hAnsi="Times New Roman" w:cs="Times New Roman"/>
          <w:sz w:val="44"/>
          <w:szCs w:val="76"/>
        </w:rPr>
        <w:t xml:space="preserve"> 5</w:t>
      </w:r>
    </w:p>
    <w:p w:rsidR="00BA1028" w:rsidRPr="00BA1028" w:rsidRDefault="00BA1028" w:rsidP="00997E13">
      <w:pPr>
        <w:pStyle w:val="a3"/>
        <w:spacing w:line="360" w:lineRule="auto"/>
        <w:jc w:val="center"/>
        <w:rPr>
          <w:rFonts w:asciiTheme="majorHAnsi" w:eastAsiaTheme="majorEastAsia" w:hAnsiTheme="majorHAnsi" w:cstheme="majorBidi"/>
          <w:sz w:val="40"/>
          <w:szCs w:val="44"/>
        </w:rPr>
      </w:pPr>
      <w:r w:rsidRPr="00BA1028">
        <w:rPr>
          <w:rFonts w:asciiTheme="majorHAnsi" w:eastAsiaTheme="majorEastAsia" w:hAnsiTheme="majorHAnsi" w:cstheme="majorBidi"/>
          <w:sz w:val="40"/>
          <w:szCs w:val="44"/>
        </w:rPr>
        <w:t xml:space="preserve">по дисциплине </w:t>
      </w:r>
    </w:p>
    <w:p w:rsidR="00BA1028" w:rsidRPr="00BA1028" w:rsidRDefault="00BA1028" w:rsidP="00997E13">
      <w:pPr>
        <w:pStyle w:val="a3"/>
        <w:spacing w:line="360" w:lineRule="auto"/>
        <w:jc w:val="center"/>
        <w:rPr>
          <w:rFonts w:asciiTheme="majorHAnsi" w:eastAsiaTheme="majorEastAsia" w:hAnsiTheme="majorHAnsi" w:cstheme="majorBidi"/>
          <w:sz w:val="40"/>
          <w:szCs w:val="44"/>
        </w:rPr>
      </w:pPr>
      <w:r w:rsidRPr="00BA1028">
        <w:rPr>
          <w:rFonts w:asciiTheme="majorHAnsi" w:eastAsiaTheme="majorEastAsia" w:hAnsiTheme="majorHAnsi" w:cstheme="majorBidi"/>
          <w:sz w:val="40"/>
          <w:szCs w:val="44"/>
        </w:rPr>
        <w:t xml:space="preserve">«Защита информации от вредоносного программного обеспечения» </w:t>
      </w:r>
    </w:p>
    <w:p w:rsidR="00BA1028" w:rsidRPr="003C3D35" w:rsidRDefault="00236704" w:rsidP="00997E13">
      <w:pPr>
        <w:pStyle w:val="a3"/>
        <w:spacing w:line="360" w:lineRule="auto"/>
        <w:jc w:val="center"/>
        <w:rPr>
          <w:rFonts w:asciiTheme="majorHAnsi" w:eastAsiaTheme="majorEastAsia" w:hAnsiTheme="majorHAnsi" w:cstheme="majorBidi"/>
          <w:sz w:val="40"/>
          <w:szCs w:val="44"/>
        </w:rPr>
      </w:pPr>
      <w:r w:rsidRPr="00236704">
        <w:rPr>
          <w:rFonts w:asciiTheme="majorHAnsi" w:eastAsiaTheme="majorEastAsia" w:hAnsiTheme="majorHAnsi" w:cstheme="majorBidi"/>
          <w:sz w:val="40"/>
          <w:szCs w:val="44"/>
        </w:rPr>
        <w:t>Разработка модуля подготовки файлов к сканированию</w:t>
      </w:r>
    </w:p>
    <w:p w:rsidR="00BA1028" w:rsidRDefault="00BA1028" w:rsidP="00352D0E">
      <w:pPr>
        <w:pStyle w:val="a3"/>
        <w:spacing w:line="360" w:lineRule="auto"/>
        <w:jc w:val="center"/>
        <w:rPr>
          <w:rFonts w:asciiTheme="majorHAnsi" w:eastAsiaTheme="majorEastAsia" w:hAnsiTheme="majorHAnsi" w:cstheme="majorBidi"/>
          <w:sz w:val="44"/>
          <w:szCs w:val="44"/>
        </w:rPr>
      </w:pPr>
    </w:p>
    <w:p w:rsidR="00BA1028" w:rsidRPr="00EE7140" w:rsidRDefault="00F417CF" w:rsidP="001D6EFD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417C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80.95pt;margin-top:17.35pt;width:229.75pt;height:203.85pt;z-index:251662336;mso-width-relative:margin;mso-height-relative:margin" stroked="f">
            <v:textbox style="mso-next-textbox:#_x0000_s1029">
              <w:txbxContent>
                <w:p w:rsidR="00BA1028" w:rsidRDefault="00BA1028" w:rsidP="00352D0E">
                  <w:pPr>
                    <w:ind w:firstLine="0"/>
                    <w:jc w:val="center"/>
                    <w:rPr>
                      <w:sz w:val="36"/>
                      <w:szCs w:val="28"/>
                    </w:rPr>
                  </w:pPr>
                  <w:r w:rsidRPr="00EE7140">
                    <w:rPr>
                      <w:sz w:val="36"/>
                      <w:szCs w:val="28"/>
                    </w:rPr>
                    <w:t>Вып</w:t>
                  </w:r>
                  <w:r>
                    <w:rPr>
                      <w:sz w:val="36"/>
                      <w:szCs w:val="28"/>
                    </w:rPr>
                    <w:t>олнил</w:t>
                  </w:r>
                  <w:r w:rsidR="003C3D35">
                    <w:rPr>
                      <w:sz w:val="36"/>
                      <w:szCs w:val="28"/>
                    </w:rPr>
                    <w:t>а</w:t>
                  </w:r>
                  <w:r>
                    <w:rPr>
                      <w:sz w:val="36"/>
                      <w:szCs w:val="28"/>
                    </w:rPr>
                    <w:t>:</w:t>
                  </w:r>
                </w:p>
                <w:p w:rsidR="00BA1028" w:rsidRDefault="00BA1028" w:rsidP="003C3D35">
                  <w:pPr>
                    <w:ind w:firstLine="0"/>
                    <w:jc w:val="center"/>
                    <w:rPr>
                      <w:sz w:val="36"/>
                      <w:szCs w:val="28"/>
                    </w:rPr>
                  </w:pPr>
                  <w:r>
                    <w:rPr>
                      <w:sz w:val="36"/>
                      <w:szCs w:val="28"/>
                    </w:rPr>
                    <w:t>студент</w:t>
                  </w:r>
                  <w:r w:rsidR="003C3D35">
                    <w:rPr>
                      <w:sz w:val="36"/>
                      <w:szCs w:val="28"/>
                    </w:rPr>
                    <w:t>ка</w:t>
                  </w:r>
                  <w:r w:rsidR="00212477">
                    <w:rPr>
                      <w:sz w:val="36"/>
                      <w:szCs w:val="28"/>
                    </w:rPr>
                    <w:t xml:space="preserve"> группы БВТ16</w:t>
                  </w:r>
                  <w:r>
                    <w:rPr>
                      <w:sz w:val="36"/>
                      <w:szCs w:val="28"/>
                    </w:rPr>
                    <w:t xml:space="preserve">01 </w:t>
                  </w:r>
                  <w:r w:rsidR="00212477">
                    <w:rPr>
                      <w:sz w:val="36"/>
                      <w:szCs w:val="28"/>
                    </w:rPr>
                    <w:t>Фурман С.И.</w:t>
                  </w:r>
                </w:p>
                <w:p w:rsidR="00BA1028" w:rsidRDefault="00BA1028" w:rsidP="00352D0E">
                  <w:pPr>
                    <w:ind w:firstLine="0"/>
                    <w:jc w:val="center"/>
                    <w:rPr>
                      <w:sz w:val="36"/>
                      <w:szCs w:val="28"/>
                    </w:rPr>
                  </w:pPr>
                  <w:r>
                    <w:rPr>
                      <w:sz w:val="36"/>
                      <w:szCs w:val="28"/>
                    </w:rPr>
                    <w:t>Проверил:</w:t>
                  </w:r>
                </w:p>
                <w:p w:rsidR="00BA1028" w:rsidRDefault="00BA1028" w:rsidP="00352D0E">
                  <w:pPr>
                    <w:ind w:firstLine="0"/>
                    <w:jc w:val="center"/>
                    <w:rPr>
                      <w:sz w:val="36"/>
                      <w:szCs w:val="28"/>
                    </w:rPr>
                  </w:pPr>
                  <w:r>
                    <w:rPr>
                      <w:sz w:val="36"/>
                      <w:szCs w:val="28"/>
                    </w:rPr>
                    <w:t>ассистент кафедры ИБ</w:t>
                  </w:r>
                </w:p>
                <w:p w:rsidR="00BA1028" w:rsidRPr="00EE7140" w:rsidRDefault="00BA1028" w:rsidP="00352D0E">
                  <w:pPr>
                    <w:ind w:firstLine="0"/>
                    <w:jc w:val="center"/>
                    <w:rPr>
                      <w:sz w:val="36"/>
                      <w:szCs w:val="28"/>
                    </w:rPr>
                  </w:pPr>
                  <w:r>
                    <w:rPr>
                      <w:sz w:val="36"/>
                      <w:szCs w:val="28"/>
                    </w:rPr>
                    <w:t>Барков В. В.</w:t>
                  </w:r>
                </w:p>
              </w:txbxContent>
            </v:textbox>
          </v:shape>
        </w:pict>
      </w:r>
    </w:p>
    <w:p w:rsidR="00BA1028" w:rsidRDefault="00BA1028" w:rsidP="001D6EFD">
      <w:pPr>
        <w:pStyle w:val="a3"/>
        <w:spacing w:line="360" w:lineRule="auto"/>
        <w:jc w:val="right"/>
        <w:rPr>
          <w:b/>
          <w:bCs/>
        </w:rPr>
      </w:pPr>
    </w:p>
    <w:p w:rsidR="00BA1028" w:rsidRDefault="00BA1028" w:rsidP="001D6EFD">
      <w:pPr>
        <w:pStyle w:val="a3"/>
        <w:spacing w:line="360" w:lineRule="auto"/>
        <w:jc w:val="center"/>
        <w:rPr>
          <w:b/>
          <w:bCs/>
        </w:rPr>
      </w:pPr>
    </w:p>
    <w:sdt>
      <w:sdtPr>
        <w:rPr>
          <w:rFonts w:eastAsia="Times New Roman"/>
          <w:sz w:val="20"/>
          <w:szCs w:val="20"/>
          <w:lang w:eastAsia="ru-RU"/>
        </w:rPr>
        <w:id w:val="170847803"/>
        <w:docPartObj>
          <w:docPartGallery w:val="Cover Pages"/>
          <w:docPartUnique/>
        </w:docPartObj>
      </w:sdtPr>
      <w:sdtContent>
        <w:p w:rsidR="00BA1028" w:rsidRDefault="00BA1028" w:rsidP="00BA1028">
          <w:pPr>
            <w:spacing w:line="360" w:lineRule="auto"/>
            <w:rPr>
              <w:rFonts w:eastAsia="Times New Roman"/>
              <w:sz w:val="20"/>
              <w:szCs w:val="20"/>
              <w:lang w:eastAsia="ru-RU"/>
            </w:rPr>
          </w:pPr>
        </w:p>
        <w:p w:rsidR="008813C6" w:rsidRDefault="00F417CF" w:rsidP="00BA1028">
          <w:pPr>
            <w:pStyle w:val="5"/>
            <w:tabs>
              <w:tab w:val="clear" w:pos="1660"/>
            </w:tabs>
            <w:spacing w:line="360" w:lineRule="auto"/>
            <w:ind w:left="0" w:firstLine="0"/>
          </w:pPr>
        </w:p>
      </w:sdtContent>
    </w:sdt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236704" w:rsidRPr="00236704" w:rsidRDefault="00236704" w:rsidP="00236704">
      <w:pPr>
        <w:spacing w:after="0" w:line="240" w:lineRule="auto"/>
        <w:jc w:val="center"/>
        <w:rPr>
          <w:rFonts w:eastAsia="Calibri"/>
          <w:b/>
          <w:sz w:val="28"/>
          <w:szCs w:val="22"/>
        </w:rPr>
      </w:pPr>
      <w:r w:rsidRPr="00236704">
        <w:rPr>
          <w:rFonts w:eastAsia="Calibri"/>
          <w:b/>
          <w:sz w:val="28"/>
          <w:szCs w:val="22"/>
        </w:rPr>
        <w:lastRenderedPageBreak/>
        <w:t>Разработка модуля подготовки файлов к сканированию</w:t>
      </w:r>
    </w:p>
    <w:p w:rsidR="00236704" w:rsidRPr="00236704" w:rsidRDefault="00236704" w:rsidP="00236704">
      <w:pPr>
        <w:spacing w:after="0" w:line="360" w:lineRule="auto"/>
        <w:ind w:firstLine="720"/>
        <w:jc w:val="both"/>
        <w:rPr>
          <w:rFonts w:eastAsia="Calibri"/>
          <w:sz w:val="28"/>
          <w:szCs w:val="22"/>
        </w:rPr>
      </w:pPr>
      <w:r w:rsidRPr="00236704">
        <w:rPr>
          <w:rFonts w:eastAsia="Calibri"/>
          <w:sz w:val="28"/>
          <w:szCs w:val="22"/>
        </w:rPr>
        <w:t xml:space="preserve">Модуль подготовки файлов для сканирования определяет тип файла и подготавливает объект или объекты для сканирования. Объект для сканирования является абстракцией, с которой работает модуль сканирования. Объект для сканирования предоставляет адрес памяти, с которого начинать сканирование, и длину объекта. При создании объекта сканирования из файла необходимо воспользоваться механизмом отображения файлов в память. При сканировании </w:t>
      </w:r>
      <w:r w:rsidRPr="00236704">
        <w:rPr>
          <w:rFonts w:eastAsia="Calibri"/>
          <w:sz w:val="28"/>
          <w:szCs w:val="22"/>
          <w:lang w:val="en-US"/>
        </w:rPr>
        <w:t>PE</w:t>
      </w:r>
      <w:r w:rsidRPr="00236704">
        <w:rPr>
          <w:rFonts w:eastAsia="Calibri"/>
          <w:sz w:val="28"/>
          <w:szCs w:val="22"/>
        </w:rPr>
        <w:t>-файлов необходимо найти адрес начала сегмента кода и длину сегмента кода.</w:t>
      </w:r>
    </w:p>
    <w:p w:rsidR="00236704" w:rsidRPr="00236704" w:rsidRDefault="00236704" w:rsidP="00236704">
      <w:pPr>
        <w:keepNext/>
        <w:keepLines/>
        <w:spacing w:before="40" w:after="0" w:line="240" w:lineRule="auto"/>
        <w:ind w:firstLine="720"/>
        <w:outlineLvl w:val="2"/>
        <w:rPr>
          <w:rFonts w:eastAsia="Times New Roman"/>
          <w:b/>
          <w:i/>
          <w:sz w:val="28"/>
        </w:rPr>
      </w:pPr>
      <w:r w:rsidRPr="00236704">
        <w:rPr>
          <w:rFonts w:eastAsia="Times New Roman"/>
          <w:b/>
          <w:i/>
          <w:sz w:val="28"/>
        </w:rPr>
        <w:t>Задание</w:t>
      </w:r>
    </w:p>
    <w:p w:rsidR="00236704" w:rsidRPr="00236704" w:rsidRDefault="00236704" w:rsidP="00236704">
      <w:pPr>
        <w:spacing w:after="0" w:line="360" w:lineRule="auto"/>
        <w:ind w:firstLine="720"/>
        <w:jc w:val="both"/>
        <w:rPr>
          <w:rFonts w:eastAsia="Calibri"/>
          <w:sz w:val="28"/>
          <w:szCs w:val="22"/>
        </w:rPr>
      </w:pPr>
      <w:r w:rsidRPr="00236704">
        <w:rPr>
          <w:rFonts w:eastAsia="Calibri"/>
          <w:sz w:val="28"/>
          <w:szCs w:val="22"/>
        </w:rPr>
        <w:t xml:space="preserve">Разработать абстрактный класс </w:t>
      </w:r>
      <w:r w:rsidRPr="00236704">
        <w:rPr>
          <w:rFonts w:eastAsia="Calibri"/>
          <w:sz w:val="28"/>
          <w:szCs w:val="22"/>
          <w:lang w:val="en-US"/>
        </w:rPr>
        <w:t>ScanObject</w:t>
      </w:r>
      <w:r w:rsidRPr="00236704">
        <w:rPr>
          <w:rFonts w:eastAsia="Calibri"/>
          <w:sz w:val="28"/>
          <w:szCs w:val="22"/>
        </w:rPr>
        <w:t>, предоставляющий доступ к адресу начала и длине объекта.</w:t>
      </w:r>
    </w:p>
    <w:p w:rsidR="00236704" w:rsidRPr="00236704" w:rsidRDefault="00236704" w:rsidP="00236704">
      <w:pPr>
        <w:spacing w:after="0" w:line="360" w:lineRule="auto"/>
        <w:ind w:firstLine="720"/>
        <w:jc w:val="both"/>
        <w:rPr>
          <w:rFonts w:eastAsia="Calibri"/>
          <w:sz w:val="28"/>
          <w:szCs w:val="22"/>
        </w:rPr>
      </w:pPr>
      <w:r w:rsidRPr="00236704">
        <w:rPr>
          <w:rFonts w:eastAsia="Calibri"/>
          <w:sz w:val="28"/>
          <w:szCs w:val="22"/>
        </w:rPr>
        <w:t xml:space="preserve">Разработать конкретные реализации </w:t>
      </w:r>
      <w:r w:rsidRPr="00236704">
        <w:rPr>
          <w:rFonts w:eastAsia="Calibri"/>
          <w:sz w:val="28"/>
          <w:szCs w:val="22"/>
          <w:lang w:val="en-US"/>
        </w:rPr>
        <w:t>ScanObject</w:t>
      </w:r>
      <w:r w:rsidRPr="00236704">
        <w:rPr>
          <w:rFonts w:eastAsia="Calibri"/>
          <w:sz w:val="28"/>
          <w:szCs w:val="22"/>
        </w:rPr>
        <w:t xml:space="preserve"> для форматов </w:t>
      </w:r>
      <w:r w:rsidRPr="00236704">
        <w:rPr>
          <w:rFonts w:eastAsia="Calibri"/>
          <w:sz w:val="28"/>
          <w:szCs w:val="22"/>
          <w:lang w:val="en-US"/>
        </w:rPr>
        <w:t>PE</w:t>
      </w:r>
      <w:r w:rsidRPr="00236704">
        <w:rPr>
          <w:rFonts w:eastAsia="Calibri"/>
          <w:sz w:val="28"/>
          <w:szCs w:val="22"/>
        </w:rPr>
        <w:t xml:space="preserve"> или </w:t>
      </w:r>
      <w:r w:rsidRPr="00236704">
        <w:rPr>
          <w:rFonts w:eastAsia="Calibri"/>
          <w:sz w:val="28"/>
          <w:szCs w:val="22"/>
          <w:lang w:val="en-US"/>
        </w:rPr>
        <w:t>ELF</w:t>
      </w:r>
      <w:r w:rsidRPr="00236704">
        <w:rPr>
          <w:rFonts w:eastAsia="Calibri"/>
          <w:sz w:val="28"/>
          <w:szCs w:val="22"/>
        </w:rPr>
        <w:t>.</w:t>
      </w:r>
    </w:p>
    <w:p w:rsidR="00236704" w:rsidRPr="00236704" w:rsidRDefault="00236704" w:rsidP="00236704">
      <w:pPr>
        <w:spacing w:after="0" w:line="360" w:lineRule="auto"/>
        <w:ind w:firstLine="720"/>
        <w:jc w:val="both"/>
        <w:rPr>
          <w:rFonts w:eastAsia="Calibri"/>
          <w:sz w:val="28"/>
          <w:szCs w:val="22"/>
        </w:rPr>
      </w:pPr>
      <w:r w:rsidRPr="00236704">
        <w:rPr>
          <w:rFonts w:eastAsia="Calibri"/>
          <w:sz w:val="28"/>
          <w:szCs w:val="22"/>
        </w:rPr>
        <w:t xml:space="preserve">Разработать фабрику </w:t>
      </w:r>
      <w:r w:rsidRPr="00236704">
        <w:rPr>
          <w:rFonts w:eastAsia="Calibri"/>
          <w:sz w:val="28"/>
          <w:szCs w:val="22"/>
          <w:lang w:val="en-US"/>
        </w:rPr>
        <w:t>ScanObjectFactory</w:t>
      </w:r>
      <w:r w:rsidRPr="00236704">
        <w:rPr>
          <w:rFonts w:eastAsia="Calibri"/>
          <w:sz w:val="28"/>
          <w:szCs w:val="22"/>
        </w:rPr>
        <w:t xml:space="preserve">, которая получает путь к файлу, отображает его в память и в зависимости от его формата создаёт необходимую реализацию </w:t>
      </w:r>
      <w:r w:rsidRPr="00236704">
        <w:rPr>
          <w:rFonts w:eastAsia="Calibri"/>
          <w:sz w:val="28"/>
          <w:szCs w:val="22"/>
          <w:lang w:val="en-US"/>
        </w:rPr>
        <w:t>ScanObject</w:t>
      </w:r>
      <w:r w:rsidRPr="00236704">
        <w:rPr>
          <w:rFonts w:eastAsia="Calibri"/>
          <w:sz w:val="28"/>
          <w:szCs w:val="22"/>
        </w:rPr>
        <w:t>. В случае если файл не является исполняемым, создаётся пустой объект для сканирования.</w:t>
      </w:r>
    </w:p>
    <w:p w:rsidR="00236704" w:rsidRPr="00236704" w:rsidRDefault="00236704" w:rsidP="00236704">
      <w:pPr>
        <w:spacing w:after="0" w:line="240" w:lineRule="auto"/>
        <w:jc w:val="center"/>
        <w:rPr>
          <w:rFonts w:eastAsia="Calibri"/>
          <w:b/>
          <w:sz w:val="28"/>
          <w:szCs w:val="28"/>
        </w:rPr>
      </w:pPr>
      <w:r w:rsidRPr="00236704">
        <w:rPr>
          <w:rFonts w:eastAsia="Calibri"/>
          <w:b/>
          <w:sz w:val="28"/>
          <w:szCs w:val="28"/>
        </w:rPr>
        <w:t>Текст модулей</w:t>
      </w:r>
    </w:p>
    <w:p w:rsidR="00236704" w:rsidRPr="00236704" w:rsidRDefault="008A67CB" w:rsidP="00236704">
      <w:pPr>
        <w:spacing w:after="0" w:line="240" w:lineRule="auto"/>
        <w:jc w:val="both"/>
        <w:rPr>
          <w:rFonts w:eastAsia="Calibri"/>
          <w:sz w:val="28"/>
          <w:szCs w:val="22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>DirScan</w:t>
      </w:r>
      <w:r w:rsidRPr="008A67CB">
        <w:rPr>
          <w:rFonts w:ascii="Consolas" w:hAnsi="Consolas" w:cs="Consolas"/>
          <w:color w:val="000000"/>
          <w:sz w:val="19"/>
          <w:szCs w:val="19"/>
        </w:rPr>
        <w:t>_</w:t>
      </w: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r w:rsidRPr="00236704">
        <w:rPr>
          <w:rFonts w:eastAsia="Calibri"/>
          <w:sz w:val="28"/>
          <w:szCs w:val="22"/>
        </w:rPr>
        <w:t xml:space="preserve"> </w:t>
      </w:r>
      <w:r w:rsidR="00236704" w:rsidRPr="00236704">
        <w:rPr>
          <w:rFonts w:eastAsia="Calibri"/>
          <w:sz w:val="28"/>
          <w:szCs w:val="22"/>
        </w:rPr>
        <w:t>– класс объекта для сканирования.</w:t>
      </w:r>
    </w:p>
    <w:p w:rsidR="00236704" w:rsidRPr="00236704" w:rsidRDefault="008A67CB" w:rsidP="00236704">
      <w:pPr>
        <w:spacing w:after="0" w:line="240" w:lineRule="auto"/>
        <w:jc w:val="center"/>
        <w:rPr>
          <w:rFonts w:eastAsia="Calibri"/>
          <w:b/>
          <w:i/>
          <w:sz w:val="28"/>
          <w:szCs w:val="28"/>
          <w:lang w:val="en-US"/>
        </w:rPr>
      </w:pPr>
      <w:r>
        <w:rPr>
          <w:rFonts w:eastAsia="Calibri"/>
          <w:b/>
          <w:i/>
          <w:sz w:val="28"/>
          <w:szCs w:val="28"/>
          <w:lang w:val="en-US"/>
        </w:rPr>
        <w:t>Form1</w:t>
      </w:r>
      <w:r w:rsidR="00236704" w:rsidRPr="00236704">
        <w:rPr>
          <w:rFonts w:eastAsia="Calibri"/>
          <w:b/>
          <w:i/>
          <w:sz w:val="28"/>
          <w:szCs w:val="28"/>
          <w:lang w:val="en-US"/>
        </w:rPr>
        <w:t>.cs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7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DirScan_Click(</w:t>
      </w:r>
      <w:r w:rsidRPr="008A67C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67C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Путь</w:t>
      </w:r>
      <w:r w:rsidRPr="008A67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сканирования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line = wFile.pathScan();</w:t>
      </w:r>
    </w:p>
    <w:p w:rsid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scanPath.Text = </w:t>
      </w:r>
      <w:r>
        <w:rPr>
          <w:rFonts w:ascii="Consolas" w:hAnsi="Consolas" w:cs="Consolas"/>
          <w:color w:val="A31515"/>
          <w:sz w:val="19"/>
          <w:szCs w:val="19"/>
        </w:rPr>
        <w:t>"Путь сканирования: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+ line;</w:t>
      </w:r>
    </w:p>
    <w:p w:rsid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Вывести все pe файлы директории в listbox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DirectoryInfo dir = </w:t>
      </w:r>
      <w:r w:rsidRPr="008A67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DirectoryInfo(line);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listBox1.Items.Clear();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files.Text = </w:t>
      </w:r>
      <w:r w:rsidRPr="008A67CB">
        <w:rPr>
          <w:rFonts w:ascii="Consolas" w:hAnsi="Consolas" w:cs="Consolas"/>
          <w:color w:val="A31515"/>
          <w:sz w:val="19"/>
          <w:szCs w:val="19"/>
          <w:lang w:val="en-US"/>
        </w:rPr>
        <w:t xml:space="preserve">"PE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8A67C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директории</w:t>
      </w:r>
      <w:r w:rsidRPr="008A6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67CB">
        <w:rPr>
          <w:rFonts w:ascii="Consolas" w:hAnsi="Consolas" w:cs="Consolas"/>
          <w:color w:val="008000"/>
          <w:sz w:val="19"/>
          <w:szCs w:val="19"/>
          <w:lang w:val="en-US"/>
        </w:rPr>
        <w:t>//foreach (string f in Directory.GetFiles(line, "*.*", SearchOption.AllDirectories).Union(Directory.GetFiles(line, "*.dll", SearchOption.AllDirectories)))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67CB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67CB">
        <w:rPr>
          <w:rFonts w:ascii="Consolas" w:hAnsi="Consolas" w:cs="Consolas"/>
          <w:color w:val="008000"/>
          <w:sz w:val="19"/>
          <w:szCs w:val="19"/>
          <w:lang w:val="en-US"/>
        </w:rPr>
        <w:t>//    string[] splitpath = f.Split('\\');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67CB">
        <w:rPr>
          <w:rFonts w:ascii="Consolas" w:hAnsi="Consolas" w:cs="Consolas"/>
          <w:color w:val="008000"/>
          <w:sz w:val="19"/>
          <w:szCs w:val="19"/>
          <w:lang w:val="en-US"/>
        </w:rPr>
        <w:t>//    string name = splitpath[splitpath.Length - 1];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67CB">
        <w:rPr>
          <w:rFonts w:ascii="Consolas" w:hAnsi="Consolas" w:cs="Consolas"/>
          <w:color w:val="008000"/>
          <w:sz w:val="19"/>
          <w:szCs w:val="19"/>
          <w:lang w:val="en-US"/>
        </w:rPr>
        <w:t>//    scan_listBox.Items.Add(name);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67CB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67CB">
        <w:rPr>
          <w:rFonts w:ascii="Consolas" w:hAnsi="Consolas" w:cs="Consolas"/>
          <w:color w:val="008000"/>
          <w:sz w:val="19"/>
          <w:szCs w:val="19"/>
          <w:lang w:val="en-US"/>
        </w:rPr>
        <w:t>//scan_label_2.Text = "</w:t>
      </w:r>
      <w:r>
        <w:rPr>
          <w:rFonts w:ascii="Consolas" w:hAnsi="Consolas" w:cs="Consolas"/>
          <w:color w:val="008000"/>
          <w:sz w:val="19"/>
          <w:szCs w:val="19"/>
        </w:rPr>
        <w:t>Кол</w:t>
      </w:r>
      <w:r w:rsidRPr="008A67CB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8A67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файлов</w:t>
      </w:r>
      <w:r w:rsidRPr="008A67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8A67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данной</w:t>
      </w:r>
      <w:r w:rsidRPr="008A67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директории</w:t>
      </w:r>
      <w:r w:rsidRPr="008A67CB">
        <w:rPr>
          <w:rFonts w:ascii="Consolas" w:hAnsi="Consolas" w:cs="Consolas"/>
          <w:color w:val="008000"/>
          <w:sz w:val="19"/>
          <w:szCs w:val="19"/>
          <w:lang w:val="en-US"/>
        </w:rPr>
        <w:t>: " + scan_listBox.Items.Count;</w:t>
      </w:r>
    </w:p>
    <w:p w:rsid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+Путь к файлу базы вирусов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A67C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A67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A67C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67C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7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changeSignPath_Click(</w:t>
      </w:r>
      <w:r w:rsidRPr="008A67C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System.Windows.Forms.OpenFileDialog OBD = </w:t>
      </w:r>
      <w:r w:rsidRPr="008A67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System.Windows.Forms.OpenFileDialog();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67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(OBD.ShowDialog() == DialogResult.OK)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67C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key_create.SetValue(</w:t>
      </w:r>
      <w:r w:rsidRPr="008A67CB">
        <w:rPr>
          <w:rFonts w:ascii="Consolas" w:hAnsi="Consolas" w:cs="Consolas"/>
          <w:color w:val="A31515"/>
          <w:sz w:val="19"/>
          <w:szCs w:val="19"/>
          <w:lang w:val="en-US"/>
        </w:rPr>
        <w:t>"sign"</w:t>
      </w: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>, OBD.FileName);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67C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err)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System.Windows.MessageBox.Show(</w:t>
      </w:r>
      <w:r w:rsidRPr="008A67CB">
        <w:rPr>
          <w:rFonts w:ascii="Consolas" w:hAnsi="Consolas" w:cs="Consolas"/>
          <w:color w:val="A31515"/>
          <w:sz w:val="19"/>
          <w:szCs w:val="19"/>
          <w:lang w:val="en-US"/>
        </w:rPr>
        <w:t>"Exception: "</w:t>
      </w: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err.Message);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signPath.Text = </w:t>
      </w:r>
      <w:r w:rsidRPr="008A6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8A67C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8A67C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файлу</w:t>
      </w:r>
      <w:r w:rsidRPr="008A67C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базы</w:t>
      </w:r>
      <w:r w:rsidRPr="008A67C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вирусов</w:t>
      </w:r>
      <w:r w:rsidRPr="008A67C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OBD.FileName;</w:t>
      </w:r>
    </w:p>
    <w:p w:rsid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6704" w:rsidRPr="008A67CB" w:rsidRDefault="008A67CB" w:rsidP="008A67CB">
      <w:pPr>
        <w:spacing w:after="0" w:line="240" w:lineRule="auto"/>
        <w:ind w:firstLine="0"/>
        <w:jc w:val="both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36704" w:rsidRPr="008A67CB" w:rsidRDefault="008A67CB" w:rsidP="00236704">
      <w:pPr>
        <w:spacing w:after="0" w:line="240" w:lineRule="auto"/>
        <w:jc w:val="both"/>
        <w:rPr>
          <w:rFonts w:eastAsia="Calibri"/>
          <w:sz w:val="28"/>
          <w:szCs w:val="22"/>
        </w:rPr>
      </w:pPr>
      <w:r w:rsidRPr="008A67CB">
        <w:rPr>
          <w:rFonts w:ascii="Consolas" w:hAnsi="Consolas" w:cs="Consolas"/>
          <w:i/>
          <w:color w:val="000000"/>
          <w:sz w:val="28"/>
          <w:szCs w:val="28"/>
          <w:lang w:val="en-US"/>
        </w:rPr>
        <w:t>backgroundWorker</w:t>
      </w:r>
      <w:r w:rsidRPr="008A67CB">
        <w:rPr>
          <w:rFonts w:ascii="Consolas" w:hAnsi="Consolas" w:cs="Consolas"/>
          <w:i/>
          <w:color w:val="000000"/>
          <w:sz w:val="28"/>
          <w:szCs w:val="28"/>
        </w:rPr>
        <w:t>2_</w:t>
      </w:r>
      <w:r w:rsidRPr="008A67CB">
        <w:rPr>
          <w:rFonts w:ascii="Consolas" w:hAnsi="Consolas" w:cs="Consolas"/>
          <w:i/>
          <w:color w:val="000000"/>
          <w:sz w:val="28"/>
          <w:szCs w:val="28"/>
          <w:lang w:val="en-US"/>
        </w:rPr>
        <w:t>DoWork</w:t>
      </w:r>
      <w:r w:rsidR="00236704" w:rsidRPr="008A67CB">
        <w:rPr>
          <w:rFonts w:eastAsia="Calibri"/>
          <w:sz w:val="28"/>
          <w:szCs w:val="22"/>
        </w:rPr>
        <w:t xml:space="preserve"> – </w:t>
      </w:r>
      <w:r w:rsidR="00236704" w:rsidRPr="00236704">
        <w:rPr>
          <w:rFonts w:eastAsia="Calibri"/>
          <w:sz w:val="28"/>
          <w:szCs w:val="22"/>
        </w:rPr>
        <w:t>класс</w:t>
      </w:r>
      <w:r w:rsidR="00236704" w:rsidRPr="008A67CB">
        <w:rPr>
          <w:rFonts w:eastAsia="Calibri"/>
          <w:sz w:val="28"/>
          <w:szCs w:val="22"/>
        </w:rPr>
        <w:t xml:space="preserve">, </w:t>
      </w:r>
      <w:r w:rsidR="00236704" w:rsidRPr="00236704">
        <w:rPr>
          <w:rFonts w:eastAsia="Calibri"/>
          <w:sz w:val="28"/>
          <w:szCs w:val="22"/>
        </w:rPr>
        <w:t>создающий</w:t>
      </w:r>
      <w:r w:rsidR="00236704" w:rsidRPr="008A67CB">
        <w:rPr>
          <w:rFonts w:eastAsia="Calibri"/>
          <w:sz w:val="28"/>
          <w:szCs w:val="22"/>
        </w:rPr>
        <w:t xml:space="preserve"> </w:t>
      </w:r>
      <w:r w:rsidR="00236704" w:rsidRPr="00236704">
        <w:rPr>
          <w:rFonts w:eastAsia="Calibri"/>
          <w:sz w:val="28"/>
          <w:szCs w:val="22"/>
        </w:rPr>
        <w:t>объект</w:t>
      </w:r>
      <w:r w:rsidR="00236704" w:rsidRPr="008A67CB">
        <w:rPr>
          <w:rFonts w:eastAsia="Calibri"/>
          <w:sz w:val="28"/>
          <w:szCs w:val="22"/>
        </w:rPr>
        <w:t xml:space="preserve"> </w:t>
      </w:r>
      <w:r w:rsidR="00236704" w:rsidRPr="00236704">
        <w:rPr>
          <w:rFonts w:eastAsia="Calibri"/>
          <w:sz w:val="28"/>
          <w:szCs w:val="22"/>
        </w:rPr>
        <w:t>для</w:t>
      </w:r>
      <w:r w:rsidR="00236704" w:rsidRPr="008A67CB">
        <w:rPr>
          <w:rFonts w:eastAsia="Calibri"/>
          <w:sz w:val="28"/>
          <w:szCs w:val="22"/>
        </w:rPr>
        <w:t xml:space="preserve"> </w:t>
      </w:r>
      <w:r w:rsidR="00236704" w:rsidRPr="00236704">
        <w:rPr>
          <w:rFonts w:eastAsia="Calibri"/>
          <w:sz w:val="28"/>
          <w:szCs w:val="22"/>
        </w:rPr>
        <w:t>сканирования</w:t>
      </w:r>
      <w:r w:rsidR="00236704" w:rsidRPr="008A67CB">
        <w:rPr>
          <w:rFonts w:eastAsia="Calibri"/>
          <w:sz w:val="28"/>
          <w:szCs w:val="22"/>
        </w:rPr>
        <w:t>.</w:t>
      </w:r>
    </w:p>
    <w:p w:rsidR="00236704" w:rsidRPr="00236704" w:rsidRDefault="008A67CB" w:rsidP="00236704">
      <w:pPr>
        <w:spacing w:after="0" w:line="240" w:lineRule="auto"/>
        <w:jc w:val="center"/>
        <w:rPr>
          <w:rFonts w:eastAsia="Calibri"/>
          <w:b/>
          <w:i/>
          <w:sz w:val="28"/>
          <w:szCs w:val="22"/>
          <w:lang w:val="en-US"/>
        </w:rPr>
      </w:pPr>
      <w:r>
        <w:rPr>
          <w:rFonts w:eastAsia="Calibri"/>
          <w:b/>
          <w:i/>
          <w:sz w:val="28"/>
          <w:szCs w:val="22"/>
          <w:lang w:val="en-US"/>
        </w:rPr>
        <w:t>Form1</w:t>
      </w:r>
      <w:r w:rsidR="00236704" w:rsidRPr="00236704">
        <w:rPr>
          <w:rFonts w:eastAsia="Calibri"/>
          <w:b/>
          <w:i/>
          <w:sz w:val="28"/>
          <w:szCs w:val="22"/>
          <w:lang w:val="en-US"/>
        </w:rPr>
        <w:t>.cs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 w:rsidRPr="008A67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7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Print_scan_listBox(String line, List&lt;</w:t>
      </w:r>
      <w:r w:rsidRPr="008A67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>&gt; InfFile)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67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(scan_listBox.InvokeRequired)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67CB">
        <w:rPr>
          <w:rFonts w:ascii="Consolas" w:hAnsi="Consolas" w:cs="Consolas"/>
          <w:color w:val="008000"/>
          <w:sz w:val="19"/>
          <w:szCs w:val="19"/>
          <w:lang w:val="en-US"/>
        </w:rPr>
        <w:t xml:space="preserve">//scan_listBox.Invoke(new Action(() =&gt; scan_listBox.Items.Clear()));               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A67CB">
        <w:rPr>
          <w:rFonts w:ascii="Consolas" w:hAnsi="Consolas" w:cs="Consolas"/>
          <w:color w:val="008000"/>
          <w:sz w:val="19"/>
          <w:szCs w:val="19"/>
          <w:lang w:val="en-US"/>
        </w:rPr>
        <w:t>//for (int j = 0; j &lt; InfFile.Count; j++)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A67CB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A67CB">
        <w:rPr>
          <w:rFonts w:ascii="Consolas" w:hAnsi="Consolas" w:cs="Consolas"/>
          <w:color w:val="008000"/>
          <w:sz w:val="19"/>
          <w:szCs w:val="19"/>
          <w:lang w:val="en-US"/>
        </w:rPr>
        <w:t>//   line = InfFile[j];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A67CB">
        <w:rPr>
          <w:rFonts w:ascii="Consolas" w:hAnsi="Consolas" w:cs="Consolas"/>
          <w:color w:val="008000"/>
          <w:sz w:val="19"/>
          <w:szCs w:val="19"/>
          <w:lang w:val="en-US"/>
        </w:rPr>
        <w:t>//scan_listBox.Invoke(new Action(() =&gt; scan_listBox.Items.Add(line)));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A67CB">
        <w:rPr>
          <w:rFonts w:ascii="Consolas" w:hAnsi="Consolas" w:cs="Consolas"/>
          <w:color w:val="008000"/>
          <w:sz w:val="19"/>
          <w:szCs w:val="19"/>
          <w:lang w:val="en-US"/>
        </w:rPr>
        <w:t>//   listbox_scan_listBox(line);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A67CB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listbox_scan_listBox(</w:t>
      </w:r>
      <w:r w:rsidRPr="008A6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8A67CB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8A67C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вирусом</w:t>
      </w:r>
      <w:r w:rsidRPr="008A67C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>+InfFile.Count.ToString());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A67CB">
        <w:rPr>
          <w:rFonts w:ascii="Consolas" w:hAnsi="Consolas" w:cs="Consolas"/>
          <w:color w:val="008000"/>
          <w:sz w:val="19"/>
          <w:szCs w:val="19"/>
          <w:lang w:val="en-US"/>
        </w:rPr>
        <w:t>//this.Invoke(new System.Threading.ThreadStart(delegate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A67CB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A67CB">
        <w:rPr>
          <w:rFonts w:ascii="Consolas" w:hAnsi="Consolas" w:cs="Consolas"/>
          <w:color w:val="008000"/>
          <w:sz w:val="19"/>
          <w:szCs w:val="19"/>
          <w:lang w:val="en-US"/>
        </w:rPr>
        <w:t>//    progressBar1.Value = 0;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A67CB">
        <w:rPr>
          <w:rFonts w:ascii="Consolas" w:hAnsi="Consolas" w:cs="Consolas"/>
          <w:color w:val="008000"/>
          <w:sz w:val="19"/>
          <w:szCs w:val="19"/>
          <w:lang w:val="en-US"/>
        </w:rPr>
        <w:t>//    bunifuCircleProgressbar1.Value = 0;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A67CB">
        <w:rPr>
          <w:rFonts w:ascii="Consolas" w:hAnsi="Consolas" w:cs="Consolas"/>
          <w:color w:val="008000"/>
          <w:sz w:val="19"/>
          <w:szCs w:val="19"/>
          <w:lang w:val="en-US"/>
        </w:rPr>
        <w:t>//}));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8A67CB">
        <w:rPr>
          <w:rFonts w:ascii="Consolas" w:hAnsi="Consolas" w:cs="Consolas"/>
          <w:color w:val="008000"/>
          <w:sz w:val="19"/>
          <w:szCs w:val="19"/>
          <w:lang w:val="en-US"/>
        </w:rPr>
        <w:t>// void func_timer()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67C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7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backgroundWorker2_DoWork(</w:t>
      </w:r>
      <w:r w:rsidRPr="008A67C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DoWorkEventArgs e)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 time;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TimeSpan value;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67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67C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(btimer)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A67C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>.Invoke(</w:t>
      </w:r>
      <w:r w:rsidRPr="008A67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System.Threading.ThreadStart(</w:t>
      </w:r>
      <w:r w:rsidRPr="008A67CB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time = DateTime.Now;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value = time.Subtract(timer_nach);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date = value.ToString().Substring(0, 8);</w:t>
      </w:r>
    </w:p>
    <w:p w:rsidR="008A67CB" w:rsidRP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scan_label_2.Text = String.Format(</w:t>
      </w:r>
      <w:r w:rsidRPr="008A6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8A67C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сканирования</w:t>
      </w:r>
      <w:r w:rsidRPr="008A67CB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{0}"</w:t>
      </w: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>, date);</w:t>
      </w:r>
    </w:p>
    <w:p w:rsid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A6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}));</w:t>
      </w:r>
    </w:p>
    <w:p w:rsidR="008A67CB" w:rsidRDefault="008A67CB" w:rsidP="008A67C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</w:t>
      </w:r>
    </w:p>
    <w:p w:rsidR="00C431AE" w:rsidRDefault="008A67CB" w:rsidP="008A67CB">
      <w:pPr>
        <w:autoSpaceDE w:val="0"/>
        <w:autoSpaceDN w:val="0"/>
        <w:adjustRightInd w:val="0"/>
        <w:spacing w:after="0" w:line="240" w:lineRule="auto"/>
        <w:ind w:firstLine="0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C431AE" w:rsidSect="008813C6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23C3" w:rsidRDefault="00D423C3" w:rsidP="008813C6">
      <w:pPr>
        <w:spacing w:after="0" w:line="240" w:lineRule="auto"/>
      </w:pPr>
      <w:r>
        <w:separator/>
      </w:r>
    </w:p>
  </w:endnote>
  <w:endnote w:type="continuationSeparator" w:id="1">
    <w:p w:rsidR="00D423C3" w:rsidRDefault="00D423C3" w:rsidP="00881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extBook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2526610"/>
      <w:docPartObj>
        <w:docPartGallery w:val="Page Numbers (Bottom of Page)"/>
        <w:docPartUnique/>
      </w:docPartObj>
    </w:sdtPr>
    <w:sdtContent>
      <w:p w:rsidR="00AF5A9F" w:rsidRDefault="00F417CF">
        <w:pPr>
          <w:pStyle w:val="a9"/>
          <w:jc w:val="center"/>
        </w:pPr>
        <w:r>
          <w:fldChar w:fldCharType="begin"/>
        </w:r>
        <w:r w:rsidR="0028536B">
          <w:instrText xml:space="preserve"> PAGE   \* MERGEFORMAT </w:instrText>
        </w:r>
        <w:r>
          <w:fldChar w:fldCharType="separate"/>
        </w:r>
        <w:r w:rsidR="008A67C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F5A9F" w:rsidRDefault="00AF5A9F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A9F" w:rsidRPr="00AC002F" w:rsidRDefault="00AC002F" w:rsidP="008813C6">
    <w:pPr>
      <w:pStyle w:val="a9"/>
      <w:jc w:val="center"/>
      <w:rPr>
        <w:lang w:val="en-US"/>
      </w:rPr>
    </w:pPr>
    <w:r>
      <w:t>Москва 201</w:t>
    </w:r>
    <w:r>
      <w:rPr>
        <w:lang w:val="en-US"/>
      </w:rPr>
      <w:t>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23C3" w:rsidRDefault="00D423C3" w:rsidP="008813C6">
      <w:pPr>
        <w:spacing w:after="0" w:line="240" w:lineRule="auto"/>
      </w:pPr>
      <w:r>
        <w:separator/>
      </w:r>
    </w:p>
  </w:footnote>
  <w:footnote w:type="continuationSeparator" w:id="1">
    <w:p w:rsidR="00D423C3" w:rsidRDefault="00D423C3" w:rsidP="008813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13AF2"/>
    <w:multiLevelType w:val="hybridMultilevel"/>
    <w:tmpl w:val="4A4E1902"/>
    <w:lvl w:ilvl="0" w:tplc="041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effect w:val="none"/>
      </w:rPr>
    </w:lvl>
    <w:lvl w:ilvl="1" w:tplc="04190005">
      <w:start w:val="1"/>
      <w:numFmt w:val="bullet"/>
      <w:lvlText w:val=""/>
      <w:lvlJc w:val="left"/>
      <w:pPr>
        <w:tabs>
          <w:tab w:val="num" w:pos="1931"/>
        </w:tabs>
        <w:ind w:left="1931" w:hanging="360"/>
      </w:pPr>
      <w:rPr>
        <w:rFonts w:ascii="Wingdings" w:hAnsi="Wingdings" w:hint="default"/>
      </w:rPr>
    </w:lvl>
    <w:lvl w:ilvl="2" w:tplc="A90A5AB6">
      <w:start w:val="1"/>
      <w:numFmt w:val="decimal"/>
      <w:lvlText w:val="%3."/>
      <w:lvlJc w:val="left"/>
      <w:pPr>
        <w:tabs>
          <w:tab w:val="num" w:pos="2786"/>
        </w:tabs>
        <w:ind w:left="2786" w:hanging="495"/>
      </w:pPr>
      <w:rPr>
        <w:rFonts w:hint="default"/>
        <w:w w:val="108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">
    <w:nsid w:val="0CCF1F90"/>
    <w:multiLevelType w:val="hybridMultilevel"/>
    <w:tmpl w:val="6E647872"/>
    <w:lvl w:ilvl="0" w:tplc="C924F57E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C7973F5"/>
    <w:multiLevelType w:val="hybridMultilevel"/>
    <w:tmpl w:val="9F6C5D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0E35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E22A2B"/>
    <w:multiLevelType w:val="hybridMultilevel"/>
    <w:tmpl w:val="12545E40"/>
    <w:lvl w:ilvl="0" w:tplc="BF04812C">
      <w:start w:val="1"/>
      <w:numFmt w:val="upperRoman"/>
      <w:lvlText w:val="%1."/>
      <w:lvlJc w:val="righ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>
    <w:nsid w:val="1FCD3017"/>
    <w:multiLevelType w:val="hybridMultilevel"/>
    <w:tmpl w:val="130ADA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0910CE7"/>
    <w:multiLevelType w:val="hybridMultilevel"/>
    <w:tmpl w:val="F8243198"/>
    <w:lvl w:ilvl="0" w:tplc="BDEA6C1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7026AC"/>
    <w:multiLevelType w:val="hybridMultilevel"/>
    <w:tmpl w:val="0226B6FC"/>
    <w:lvl w:ilvl="0" w:tplc="0554BCF0">
      <w:start w:val="1"/>
      <w:numFmt w:val="bullet"/>
      <w:lvlText w:val=""/>
      <w:lvlJc w:val="left"/>
      <w:pPr>
        <w:tabs>
          <w:tab w:val="num" w:pos="340"/>
        </w:tabs>
        <w:ind w:left="0" w:firstLine="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D49178E"/>
    <w:multiLevelType w:val="hybridMultilevel"/>
    <w:tmpl w:val="34981FF8"/>
    <w:lvl w:ilvl="0" w:tplc="D8C24BA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DCA52EB"/>
    <w:multiLevelType w:val="hybridMultilevel"/>
    <w:tmpl w:val="811A4C76"/>
    <w:lvl w:ilvl="0" w:tplc="041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effect w:val="none"/>
      </w:rPr>
    </w:lvl>
    <w:lvl w:ilvl="1" w:tplc="04190005">
      <w:start w:val="1"/>
      <w:numFmt w:val="bullet"/>
      <w:lvlText w:val=""/>
      <w:lvlJc w:val="left"/>
      <w:pPr>
        <w:tabs>
          <w:tab w:val="num" w:pos="1931"/>
        </w:tabs>
        <w:ind w:left="1931" w:hanging="360"/>
      </w:pPr>
      <w:rPr>
        <w:rFonts w:ascii="Wingdings" w:hAnsi="Wingdings" w:hint="default"/>
        <w:effect w:val="none"/>
      </w:rPr>
    </w:lvl>
    <w:lvl w:ilvl="2" w:tplc="A90A5AB6">
      <w:start w:val="1"/>
      <w:numFmt w:val="decimal"/>
      <w:lvlText w:val="%3."/>
      <w:lvlJc w:val="left"/>
      <w:pPr>
        <w:tabs>
          <w:tab w:val="num" w:pos="2786"/>
        </w:tabs>
        <w:ind w:left="2786" w:hanging="495"/>
      </w:pPr>
      <w:rPr>
        <w:rFonts w:hint="default"/>
        <w:w w:val="108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9">
    <w:nsid w:val="2E46749C"/>
    <w:multiLevelType w:val="hybridMultilevel"/>
    <w:tmpl w:val="C0502E82"/>
    <w:lvl w:ilvl="0" w:tplc="0554BCF0">
      <w:start w:val="1"/>
      <w:numFmt w:val="bullet"/>
      <w:lvlText w:val=""/>
      <w:lvlJc w:val="left"/>
      <w:pPr>
        <w:tabs>
          <w:tab w:val="num" w:pos="340"/>
        </w:tabs>
        <w:ind w:left="0" w:firstLine="0"/>
      </w:pPr>
      <w:rPr>
        <w:rFonts w:ascii="Symbol" w:hAnsi="Symbol" w:hint="default"/>
      </w:rPr>
    </w:lvl>
    <w:lvl w:ilvl="1" w:tplc="0554BCF0">
      <w:start w:val="1"/>
      <w:numFmt w:val="bullet"/>
      <w:lvlText w:val=""/>
      <w:lvlJc w:val="left"/>
      <w:pPr>
        <w:tabs>
          <w:tab w:val="num" w:pos="1420"/>
        </w:tabs>
        <w:ind w:left="1080" w:firstLine="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0381141"/>
    <w:multiLevelType w:val="hybridMultilevel"/>
    <w:tmpl w:val="5EFEB3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21B7435"/>
    <w:multiLevelType w:val="hybridMultilevel"/>
    <w:tmpl w:val="8A64A8B6"/>
    <w:lvl w:ilvl="0" w:tplc="0419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effect w:val="none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AE353B8"/>
    <w:multiLevelType w:val="hybridMultilevel"/>
    <w:tmpl w:val="EF427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A964A5"/>
    <w:multiLevelType w:val="multilevel"/>
    <w:tmpl w:val="B47E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857283"/>
    <w:multiLevelType w:val="hybridMultilevel"/>
    <w:tmpl w:val="CF8CE3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95F5CEF"/>
    <w:multiLevelType w:val="hybridMultilevel"/>
    <w:tmpl w:val="EA126B34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>
    <w:nsid w:val="690F445F"/>
    <w:multiLevelType w:val="hybridMultilevel"/>
    <w:tmpl w:val="9C20FC56"/>
    <w:lvl w:ilvl="0" w:tplc="041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effect w:val="none"/>
      </w:rPr>
    </w:lvl>
    <w:lvl w:ilvl="1" w:tplc="0419000B">
      <w:start w:val="1"/>
      <w:numFmt w:val="bullet"/>
      <w:lvlText w:val=""/>
      <w:lvlJc w:val="left"/>
      <w:pPr>
        <w:tabs>
          <w:tab w:val="num" w:pos="1931"/>
        </w:tabs>
        <w:ind w:left="1931" w:hanging="360"/>
      </w:pPr>
      <w:rPr>
        <w:rFonts w:ascii="Wingdings" w:hAnsi="Wingdings" w:hint="default"/>
      </w:rPr>
    </w:lvl>
    <w:lvl w:ilvl="2" w:tplc="A90A5AB6">
      <w:start w:val="1"/>
      <w:numFmt w:val="decimal"/>
      <w:lvlText w:val="%3."/>
      <w:lvlJc w:val="left"/>
      <w:pPr>
        <w:tabs>
          <w:tab w:val="num" w:pos="2786"/>
        </w:tabs>
        <w:ind w:left="2786" w:hanging="495"/>
      </w:pPr>
      <w:rPr>
        <w:rFonts w:hint="default"/>
        <w:w w:val="108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9"/>
  </w:num>
  <w:num w:numId="3">
    <w:abstractNumId w:val="6"/>
  </w:num>
  <w:num w:numId="4">
    <w:abstractNumId w:val="14"/>
  </w:num>
  <w:num w:numId="5">
    <w:abstractNumId w:val="12"/>
  </w:num>
  <w:num w:numId="6">
    <w:abstractNumId w:val="10"/>
  </w:num>
  <w:num w:numId="7">
    <w:abstractNumId w:val="4"/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"/>
  </w:num>
  <w:num w:numId="11">
    <w:abstractNumId w:val="5"/>
  </w:num>
  <w:num w:numId="12">
    <w:abstractNumId w:val="2"/>
  </w:num>
  <w:num w:numId="13">
    <w:abstractNumId w:val="3"/>
  </w:num>
  <w:num w:numId="14">
    <w:abstractNumId w:val="13"/>
  </w:num>
  <w:num w:numId="15">
    <w:abstractNumId w:val="11"/>
  </w:num>
  <w:num w:numId="16">
    <w:abstractNumId w:val="16"/>
  </w:num>
  <w:num w:numId="17">
    <w:abstractNumId w:val="15"/>
  </w:num>
  <w:num w:numId="18">
    <w:abstractNumId w:val="8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758F"/>
    <w:rsid w:val="0000131E"/>
    <w:rsid w:val="0000370B"/>
    <w:rsid w:val="000109B9"/>
    <w:rsid w:val="0001583C"/>
    <w:rsid w:val="000400CC"/>
    <w:rsid w:val="00055B55"/>
    <w:rsid w:val="00063DDD"/>
    <w:rsid w:val="00066C07"/>
    <w:rsid w:val="00067309"/>
    <w:rsid w:val="0007078A"/>
    <w:rsid w:val="00090984"/>
    <w:rsid w:val="000971E7"/>
    <w:rsid w:val="000979F1"/>
    <w:rsid w:val="000A4933"/>
    <w:rsid w:val="000A73EA"/>
    <w:rsid w:val="000B0215"/>
    <w:rsid w:val="000B7E73"/>
    <w:rsid w:val="000C36B0"/>
    <w:rsid w:val="000C6091"/>
    <w:rsid w:val="000E40FC"/>
    <w:rsid w:val="000E5154"/>
    <w:rsid w:val="000E6249"/>
    <w:rsid w:val="000F34C8"/>
    <w:rsid w:val="000F56AE"/>
    <w:rsid w:val="0010092D"/>
    <w:rsid w:val="0010296C"/>
    <w:rsid w:val="00111121"/>
    <w:rsid w:val="001167CC"/>
    <w:rsid w:val="00123FCC"/>
    <w:rsid w:val="0012551B"/>
    <w:rsid w:val="00134C5C"/>
    <w:rsid w:val="00140675"/>
    <w:rsid w:val="00143652"/>
    <w:rsid w:val="0017206D"/>
    <w:rsid w:val="0017363B"/>
    <w:rsid w:val="0017549F"/>
    <w:rsid w:val="00180402"/>
    <w:rsid w:val="00186098"/>
    <w:rsid w:val="001A7312"/>
    <w:rsid w:val="001B4B17"/>
    <w:rsid w:val="001B74AF"/>
    <w:rsid w:val="001D6EFD"/>
    <w:rsid w:val="001E6CAF"/>
    <w:rsid w:val="002076E2"/>
    <w:rsid w:val="00212477"/>
    <w:rsid w:val="0021449B"/>
    <w:rsid w:val="00215031"/>
    <w:rsid w:val="00225ED8"/>
    <w:rsid w:val="00236704"/>
    <w:rsid w:val="00242C48"/>
    <w:rsid w:val="00260718"/>
    <w:rsid w:val="00261055"/>
    <w:rsid w:val="002707B6"/>
    <w:rsid w:val="00270918"/>
    <w:rsid w:val="00272EB8"/>
    <w:rsid w:val="00274211"/>
    <w:rsid w:val="002750BF"/>
    <w:rsid w:val="0028536B"/>
    <w:rsid w:val="002872A8"/>
    <w:rsid w:val="00291ED2"/>
    <w:rsid w:val="002A44F6"/>
    <w:rsid w:val="002B7BDF"/>
    <w:rsid w:val="002C0F33"/>
    <w:rsid w:val="002C1B6A"/>
    <w:rsid w:val="002D16CD"/>
    <w:rsid w:val="002F6681"/>
    <w:rsid w:val="003023EC"/>
    <w:rsid w:val="00311722"/>
    <w:rsid w:val="003269D1"/>
    <w:rsid w:val="00333816"/>
    <w:rsid w:val="0033444C"/>
    <w:rsid w:val="0034714D"/>
    <w:rsid w:val="00352A30"/>
    <w:rsid w:val="00352D0E"/>
    <w:rsid w:val="00354D15"/>
    <w:rsid w:val="003558E9"/>
    <w:rsid w:val="00355F00"/>
    <w:rsid w:val="003616D7"/>
    <w:rsid w:val="003744C7"/>
    <w:rsid w:val="00383612"/>
    <w:rsid w:val="00390884"/>
    <w:rsid w:val="003A4558"/>
    <w:rsid w:val="003A5367"/>
    <w:rsid w:val="003A60AC"/>
    <w:rsid w:val="003B541D"/>
    <w:rsid w:val="003C3D35"/>
    <w:rsid w:val="003C784D"/>
    <w:rsid w:val="003C78B3"/>
    <w:rsid w:val="003E03A4"/>
    <w:rsid w:val="003E6DD0"/>
    <w:rsid w:val="003E7919"/>
    <w:rsid w:val="003F6FB9"/>
    <w:rsid w:val="00403F30"/>
    <w:rsid w:val="00417C4F"/>
    <w:rsid w:val="00427CE4"/>
    <w:rsid w:val="004344FA"/>
    <w:rsid w:val="00434FEC"/>
    <w:rsid w:val="004446B8"/>
    <w:rsid w:val="004452E6"/>
    <w:rsid w:val="00446412"/>
    <w:rsid w:val="004556E8"/>
    <w:rsid w:val="00463458"/>
    <w:rsid w:val="004839D3"/>
    <w:rsid w:val="00486800"/>
    <w:rsid w:val="004A2118"/>
    <w:rsid w:val="004A266F"/>
    <w:rsid w:val="004A5327"/>
    <w:rsid w:val="004C14A0"/>
    <w:rsid w:val="004C189E"/>
    <w:rsid w:val="004D28C3"/>
    <w:rsid w:val="004D31F7"/>
    <w:rsid w:val="004F63A3"/>
    <w:rsid w:val="004F7359"/>
    <w:rsid w:val="005113BC"/>
    <w:rsid w:val="005240A3"/>
    <w:rsid w:val="00544A41"/>
    <w:rsid w:val="005643E9"/>
    <w:rsid w:val="00573484"/>
    <w:rsid w:val="00596071"/>
    <w:rsid w:val="005A5AF1"/>
    <w:rsid w:val="005A63E8"/>
    <w:rsid w:val="005B2C0D"/>
    <w:rsid w:val="005C025A"/>
    <w:rsid w:val="005C61F4"/>
    <w:rsid w:val="005C698B"/>
    <w:rsid w:val="005D07A5"/>
    <w:rsid w:val="005E098D"/>
    <w:rsid w:val="005E7AF7"/>
    <w:rsid w:val="005F6AED"/>
    <w:rsid w:val="0062758F"/>
    <w:rsid w:val="00636FC1"/>
    <w:rsid w:val="006437DE"/>
    <w:rsid w:val="00646FC0"/>
    <w:rsid w:val="00654AE4"/>
    <w:rsid w:val="00656127"/>
    <w:rsid w:val="0066509A"/>
    <w:rsid w:val="0066775C"/>
    <w:rsid w:val="00672C3E"/>
    <w:rsid w:val="00674165"/>
    <w:rsid w:val="00681101"/>
    <w:rsid w:val="006A199D"/>
    <w:rsid w:val="006A28A4"/>
    <w:rsid w:val="006A7AF5"/>
    <w:rsid w:val="006C334E"/>
    <w:rsid w:val="006C547B"/>
    <w:rsid w:val="006C6F61"/>
    <w:rsid w:val="006D13C3"/>
    <w:rsid w:val="006D4DE3"/>
    <w:rsid w:val="006E2F2A"/>
    <w:rsid w:val="006F02EA"/>
    <w:rsid w:val="00713FAB"/>
    <w:rsid w:val="00721D8A"/>
    <w:rsid w:val="007242B0"/>
    <w:rsid w:val="0072494D"/>
    <w:rsid w:val="00734604"/>
    <w:rsid w:val="007522A3"/>
    <w:rsid w:val="00767D78"/>
    <w:rsid w:val="00767D9A"/>
    <w:rsid w:val="00784131"/>
    <w:rsid w:val="00793376"/>
    <w:rsid w:val="007A37E7"/>
    <w:rsid w:val="007A6B8A"/>
    <w:rsid w:val="007B13BE"/>
    <w:rsid w:val="007B3DDE"/>
    <w:rsid w:val="008210B2"/>
    <w:rsid w:val="00822952"/>
    <w:rsid w:val="008309DE"/>
    <w:rsid w:val="0083482F"/>
    <w:rsid w:val="00873E03"/>
    <w:rsid w:val="008778FA"/>
    <w:rsid w:val="008813C6"/>
    <w:rsid w:val="00886281"/>
    <w:rsid w:val="0089610F"/>
    <w:rsid w:val="008979F4"/>
    <w:rsid w:val="008A67CB"/>
    <w:rsid w:val="008D29EE"/>
    <w:rsid w:val="008D32CE"/>
    <w:rsid w:val="008D486A"/>
    <w:rsid w:val="008E1638"/>
    <w:rsid w:val="008E3DFA"/>
    <w:rsid w:val="008E5B95"/>
    <w:rsid w:val="008F248E"/>
    <w:rsid w:val="009034F8"/>
    <w:rsid w:val="00903A13"/>
    <w:rsid w:val="00903E45"/>
    <w:rsid w:val="00917061"/>
    <w:rsid w:val="009410CC"/>
    <w:rsid w:val="009433AE"/>
    <w:rsid w:val="00944244"/>
    <w:rsid w:val="009657BA"/>
    <w:rsid w:val="009738B2"/>
    <w:rsid w:val="009748E7"/>
    <w:rsid w:val="00991B9B"/>
    <w:rsid w:val="00997E13"/>
    <w:rsid w:val="009B6E1F"/>
    <w:rsid w:val="009C77DD"/>
    <w:rsid w:val="009C7D60"/>
    <w:rsid w:val="009D1CF9"/>
    <w:rsid w:val="009D5B56"/>
    <w:rsid w:val="009E46C6"/>
    <w:rsid w:val="009F451B"/>
    <w:rsid w:val="00A05504"/>
    <w:rsid w:val="00A0593D"/>
    <w:rsid w:val="00A073A6"/>
    <w:rsid w:val="00A102DB"/>
    <w:rsid w:val="00A1393A"/>
    <w:rsid w:val="00A14982"/>
    <w:rsid w:val="00A33F20"/>
    <w:rsid w:val="00A401EF"/>
    <w:rsid w:val="00A52D12"/>
    <w:rsid w:val="00A5304E"/>
    <w:rsid w:val="00A5460A"/>
    <w:rsid w:val="00A67D88"/>
    <w:rsid w:val="00A70064"/>
    <w:rsid w:val="00A722B9"/>
    <w:rsid w:val="00A74B85"/>
    <w:rsid w:val="00A8013C"/>
    <w:rsid w:val="00A819A5"/>
    <w:rsid w:val="00A9185A"/>
    <w:rsid w:val="00A92D34"/>
    <w:rsid w:val="00AA3A60"/>
    <w:rsid w:val="00AC002F"/>
    <w:rsid w:val="00AC260C"/>
    <w:rsid w:val="00AC2E49"/>
    <w:rsid w:val="00AC4EB1"/>
    <w:rsid w:val="00AC7544"/>
    <w:rsid w:val="00AC7D09"/>
    <w:rsid w:val="00AD2AC6"/>
    <w:rsid w:val="00AD74DB"/>
    <w:rsid w:val="00AF0DF5"/>
    <w:rsid w:val="00AF5A9F"/>
    <w:rsid w:val="00AF6D21"/>
    <w:rsid w:val="00AF77BF"/>
    <w:rsid w:val="00B00CE2"/>
    <w:rsid w:val="00B10DD5"/>
    <w:rsid w:val="00B16108"/>
    <w:rsid w:val="00B27381"/>
    <w:rsid w:val="00B35F89"/>
    <w:rsid w:val="00B3742F"/>
    <w:rsid w:val="00B55F9A"/>
    <w:rsid w:val="00B70435"/>
    <w:rsid w:val="00B8061D"/>
    <w:rsid w:val="00B942EC"/>
    <w:rsid w:val="00BA1028"/>
    <w:rsid w:val="00BB5187"/>
    <w:rsid w:val="00BB6EA3"/>
    <w:rsid w:val="00BB72EF"/>
    <w:rsid w:val="00BD1FFD"/>
    <w:rsid w:val="00BF0CF9"/>
    <w:rsid w:val="00C2004C"/>
    <w:rsid w:val="00C20852"/>
    <w:rsid w:val="00C31E12"/>
    <w:rsid w:val="00C3632C"/>
    <w:rsid w:val="00C36B84"/>
    <w:rsid w:val="00C431AE"/>
    <w:rsid w:val="00C47BC0"/>
    <w:rsid w:val="00C561F1"/>
    <w:rsid w:val="00C603D7"/>
    <w:rsid w:val="00C70D26"/>
    <w:rsid w:val="00C72B5C"/>
    <w:rsid w:val="00C75F76"/>
    <w:rsid w:val="00C81C06"/>
    <w:rsid w:val="00C8311D"/>
    <w:rsid w:val="00C83C09"/>
    <w:rsid w:val="00C972A2"/>
    <w:rsid w:val="00CA0679"/>
    <w:rsid w:val="00CC396B"/>
    <w:rsid w:val="00CC483A"/>
    <w:rsid w:val="00CD3B78"/>
    <w:rsid w:val="00CD7E48"/>
    <w:rsid w:val="00CE1730"/>
    <w:rsid w:val="00D33948"/>
    <w:rsid w:val="00D37C8E"/>
    <w:rsid w:val="00D423C3"/>
    <w:rsid w:val="00D53614"/>
    <w:rsid w:val="00D6295E"/>
    <w:rsid w:val="00D62A29"/>
    <w:rsid w:val="00D75E57"/>
    <w:rsid w:val="00D827F8"/>
    <w:rsid w:val="00D963A1"/>
    <w:rsid w:val="00D96702"/>
    <w:rsid w:val="00DD31EA"/>
    <w:rsid w:val="00DD56FC"/>
    <w:rsid w:val="00DE728F"/>
    <w:rsid w:val="00E06889"/>
    <w:rsid w:val="00E1411C"/>
    <w:rsid w:val="00E238ED"/>
    <w:rsid w:val="00E25F37"/>
    <w:rsid w:val="00E35921"/>
    <w:rsid w:val="00E3663A"/>
    <w:rsid w:val="00E36E3B"/>
    <w:rsid w:val="00E43733"/>
    <w:rsid w:val="00E4746F"/>
    <w:rsid w:val="00E631A3"/>
    <w:rsid w:val="00E7204A"/>
    <w:rsid w:val="00E763F7"/>
    <w:rsid w:val="00E8283A"/>
    <w:rsid w:val="00E91BCC"/>
    <w:rsid w:val="00E9460E"/>
    <w:rsid w:val="00E978FE"/>
    <w:rsid w:val="00EA4705"/>
    <w:rsid w:val="00EA7CAC"/>
    <w:rsid w:val="00ED1111"/>
    <w:rsid w:val="00EE25EF"/>
    <w:rsid w:val="00EE2739"/>
    <w:rsid w:val="00EE7140"/>
    <w:rsid w:val="00EF0E25"/>
    <w:rsid w:val="00EF42AD"/>
    <w:rsid w:val="00F06336"/>
    <w:rsid w:val="00F20B53"/>
    <w:rsid w:val="00F27D9B"/>
    <w:rsid w:val="00F34442"/>
    <w:rsid w:val="00F417CF"/>
    <w:rsid w:val="00F4222D"/>
    <w:rsid w:val="00F43A2D"/>
    <w:rsid w:val="00F51D10"/>
    <w:rsid w:val="00F53267"/>
    <w:rsid w:val="00F7326C"/>
    <w:rsid w:val="00F75FB9"/>
    <w:rsid w:val="00F776A7"/>
    <w:rsid w:val="00F77DE9"/>
    <w:rsid w:val="00F923F5"/>
    <w:rsid w:val="00FB0FC4"/>
    <w:rsid w:val="00FB4D7D"/>
    <w:rsid w:val="00FC24CE"/>
    <w:rsid w:val="00FC4EC2"/>
    <w:rsid w:val="00FD441B"/>
    <w:rsid w:val="00FE69F8"/>
    <w:rsid w:val="00FE76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2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813C6"/>
    <w:pPr>
      <w:spacing w:after="0" w:line="240" w:lineRule="auto"/>
      <w:ind w:firstLine="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rsid w:val="008813C6"/>
    <w:rPr>
      <w:rFonts w:asciiTheme="minorHAnsi" w:eastAsiaTheme="minorEastAsia" w:hAnsiTheme="minorHAnsi" w:cstheme="minorBidi"/>
      <w:sz w:val="22"/>
      <w:szCs w:val="22"/>
    </w:rPr>
  </w:style>
  <w:style w:type="paragraph" w:styleId="a5">
    <w:name w:val="Balloon Text"/>
    <w:basedOn w:val="a"/>
    <w:link w:val="a6"/>
    <w:uiPriority w:val="99"/>
    <w:semiHidden/>
    <w:unhideWhenUsed/>
    <w:rsid w:val="00881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813C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8813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813C6"/>
  </w:style>
  <w:style w:type="paragraph" w:styleId="a9">
    <w:name w:val="footer"/>
    <w:basedOn w:val="a"/>
    <w:link w:val="aa"/>
    <w:uiPriority w:val="99"/>
    <w:unhideWhenUsed/>
    <w:rsid w:val="008813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813C6"/>
  </w:style>
  <w:style w:type="paragraph" w:styleId="ab">
    <w:name w:val="Title"/>
    <w:basedOn w:val="a"/>
    <w:link w:val="ac"/>
    <w:qFormat/>
    <w:rsid w:val="006A7AF5"/>
    <w:pPr>
      <w:spacing w:after="0" w:line="240" w:lineRule="auto"/>
      <w:ind w:firstLine="0"/>
      <w:jc w:val="center"/>
    </w:pPr>
    <w:rPr>
      <w:rFonts w:ascii="TextBook" w:eastAsia="Times New Roman" w:hAnsi="TextBook"/>
      <w:b/>
      <w:sz w:val="28"/>
      <w:szCs w:val="20"/>
      <w:lang w:eastAsia="ru-RU"/>
    </w:rPr>
  </w:style>
  <w:style w:type="character" w:customStyle="1" w:styleId="ac">
    <w:name w:val="Название Знак"/>
    <w:basedOn w:val="a0"/>
    <w:link w:val="ab"/>
    <w:rsid w:val="006A7AF5"/>
    <w:rPr>
      <w:rFonts w:ascii="TextBook" w:eastAsia="Times New Roman" w:hAnsi="TextBook"/>
      <w:b/>
      <w:sz w:val="28"/>
      <w:szCs w:val="20"/>
      <w:lang w:eastAsia="ru-RU"/>
    </w:rPr>
  </w:style>
  <w:style w:type="paragraph" w:styleId="ad">
    <w:name w:val="List Paragraph"/>
    <w:basedOn w:val="a"/>
    <w:uiPriority w:val="34"/>
    <w:qFormat/>
    <w:rsid w:val="00F4222D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B70435"/>
    <w:rPr>
      <w:color w:val="808080"/>
    </w:rPr>
  </w:style>
  <w:style w:type="paragraph" w:styleId="5">
    <w:name w:val="List Number 5"/>
    <w:basedOn w:val="a"/>
    <w:uiPriority w:val="99"/>
    <w:rsid w:val="00674165"/>
    <w:pPr>
      <w:tabs>
        <w:tab w:val="num" w:pos="1660"/>
      </w:tabs>
      <w:spacing w:after="0" w:line="240" w:lineRule="auto"/>
      <w:ind w:left="1660" w:hanging="360"/>
    </w:pPr>
    <w:rPr>
      <w:rFonts w:eastAsia="Times New Roman"/>
      <w:sz w:val="20"/>
      <w:szCs w:val="20"/>
      <w:lang w:eastAsia="ru-RU"/>
    </w:rPr>
  </w:style>
  <w:style w:type="table" w:styleId="af">
    <w:name w:val="Table Grid"/>
    <w:basedOn w:val="a1"/>
    <w:uiPriority w:val="59"/>
    <w:rsid w:val="004839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Normal (Web)"/>
    <w:basedOn w:val="a"/>
    <w:uiPriority w:val="99"/>
    <w:semiHidden/>
    <w:unhideWhenUsed/>
    <w:rsid w:val="002872A8"/>
    <w:pPr>
      <w:spacing w:before="100" w:beforeAutospacing="1" w:after="100" w:afterAutospacing="1" w:line="240" w:lineRule="auto"/>
      <w:ind w:firstLine="0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2872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85;&#1072;\Desktop\&#1062;&#1072;&#1088;&#1100;\&#1059;&#1095;&#1077;&#1073;&#1072;\2%20&#1089;&#1077;&#1084;&#1077;&#1089;&#1090;&#1088;\&#1058;&#1080;&#1090;&#1091;&#1083;&#1100;&#1085;&#1080;&#108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Титульник.dotx</Template>
  <TotalTime>3029</TotalTime>
  <Pages>3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Название</vt:lpstr>
    </vt:vector>
  </TitlesOfParts>
  <Company>ФЕДЕРАЛЬНОЕ АГЕНСТВО СВЯЗИ                                                                           Федеральное государственное бюджетное образовательное учреждение высшего образования «МОСКОВСКИЙ ТЕХНИЧЕСКИЙ УНИВЕРСИТЕТ СВЯЗИ И ИНФОРМАТИКИ»                                                                                                             Кафедра «Информационная безопасность»</Company>
  <LinksUpToDate>false</LinksUpToDate>
  <CharactersWithSpaces>4804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Название</dc:title>
  <dc:creator>Анна</dc:creator>
  <cp:lastModifiedBy>MSII</cp:lastModifiedBy>
  <cp:revision>200</cp:revision>
  <dcterms:created xsi:type="dcterms:W3CDTF">2015-02-16T19:11:00Z</dcterms:created>
  <dcterms:modified xsi:type="dcterms:W3CDTF">2019-05-20T22:24:00Z</dcterms:modified>
</cp:coreProperties>
</file>