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028" w:rsidRDefault="004B4049" w:rsidP="00BA1028">
      <w:pPr>
        <w:jc w:val="center"/>
      </w:pPr>
      <w:sdt>
        <w:sdtPr>
          <w:alias w:val="Организация"/>
          <w:id w:val="15524243"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 w:rsidR="00BA1028" w:rsidRPr="00BA1028">
            <w:t>ФЕДЕРАЛЬНОЕ АГЕНСТВО СВЯЗИ                                                                           Федеральное государственное бюджетное образовательное учреждение высшего образования «МОСКОВСКИЙ ТЕХНИЧЕСКИЙ УНИВЕРСИТЕТ СВЯЗИ И ИНФОРМАТИКИ»                                                                                                             Кафедра «Информационная безопасность»</w:t>
          </w:r>
        </w:sdtContent>
      </w:sdt>
    </w:p>
    <w:p w:rsidR="00BA1028" w:rsidRPr="00C972A2" w:rsidRDefault="00BA1028" w:rsidP="00BA1028">
      <w:pPr>
        <w:pStyle w:val="a3"/>
        <w:spacing w:line="360" w:lineRule="auto"/>
        <w:jc w:val="center"/>
        <w:rPr>
          <w:rFonts w:ascii="Times New Roman" w:eastAsiaTheme="majorEastAsia" w:hAnsi="Times New Roman" w:cs="Times New Roman"/>
          <w:caps/>
          <w:sz w:val="28"/>
          <w:szCs w:val="28"/>
        </w:rPr>
      </w:pPr>
    </w:p>
    <w:p w:rsidR="00BA1028" w:rsidRPr="00BA1028" w:rsidRDefault="00BA1028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BA1028">
        <w:rPr>
          <w:rFonts w:ascii="Times New Roman" w:eastAsiaTheme="majorEastAsia" w:hAnsi="Times New Roman" w:cs="Times New Roman"/>
          <w:sz w:val="44"/>
          <w:szCs w:val="76"/>
        </w:rPr>
        <w:t>ОТЧЁТ ПО ЛАБОРАТОРНОЙ РАБОТЕ №</w:t>
      </w:r>
      <w:r w:rsidR="00520BE6">
        <w:rPr>
          <w:rFonts w:ascii="Times New Roman" w:eastAsiaTheme="majorEastAsia" w:hAnsi="Times New Roman" w:cs="Times New Roman"/>
          <w:sz w:val="44"/>
          <w:szCs w:val="76"/>
        </w:rPr>
        <w:t xml:space="preserve"> 2</w:t>
      </w:r>
    </w:p>
    <w:p w:rsidR="00BA1028" w:rsidRPr="00BA1028" w:rsidRDefault="00BA1028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BA1028">
        <w:rPr>
          <w:rFonts w:asciiTheme="majorHAnsi" w:eastAsiaTheme="majorEastAsia" w:hAnsiTheme="majorHAnsi" w:cstheme="majorBidi"/>
          <w:sz w:val="40"/>
          <w:szCs w:val="44"/>
        </w:rPr>
        <w:t xml:space="preserve">по дисциплине </w:t>
      </w:r>
    </w:p>
    <w:p w:rsidR="00BA1028" w:rsidRPr="00BA1028" w:rsidRDefault="00BA1028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BA1028">
        <w:rPr>
          <w:rFonts w:asciiTheme="majorHAnsi" w:eastAsiaTheme="majorEastAsia" w:hAnsiTheme="majorHAnsi" w:cstheme="majorBidi"/>
          <w:sz w:val="40"/>
          <w:szCs w:val="44"/>
        </w:rPr>
        <w:t xml:space="preserve">«Защита информации от вредоносного программного обеспечения» </w:t>
      </w:r>
    </w:p>
    <w:p w:rsidR="00BA1028" w:rsidRPr="003C3D35" w:rsidRDefault="00520BE6" w:rsidP="00997E13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4"/>
        </w:rPr>
      </w:pPr>
      <w:r w:rsidRPr="00520BE6">
        <w:rPr>
          <w:rFonts w:asciiTheme="majorHAnsi" w:eastAsiaTheme="majorEastAsia" w:hAnsiTheme="majorHAnsi" w:cstheme="majorBidi"/>
          <w:sz w:val="40"/>
          <w:szCs w:val="44"/>
        </w:rPr>
        <w:t>Разработка модуля загрузки/выгрузки антивирусных баз</w:t>
      </w:r>
    </w:p>
    <w:p w:rsidR="00BA1028" w:rsidRDefault="00BA1028" w:rsidP="00352D0E">
      <w:pPr>
        <w:pStyle w:val="a3"/>
        <w:spacing w:line="360" w:lineRule="auto"/>
        <w:jc w:val="center"/>
        <w:rPr>
          <w:rFonts w:asciiTheme="majorHAnsi" w:eastAsiaTheme="majorEastAsia" w:hAnsiTheme="majorHAnsi" w:cstheme="majorBidi"/>
          <w:sz w:val="44"/>
          <w:szCs w:val="44"/>
        </w:rPr>
      </w:pPr>
    </w:p>
    <w:p w:rsidR="00BA1028" w:rsidRPr="00EE7140" w:rsidRDefault="004B4049" w:rsidP="001D6EF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B404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80.95pt;margin-top:17.35pt;width:229.75pt;height:203.85pt;z-index:251662336;mso-width-relative:margin;mso-height-relative:margin" stroked="f">
            <v:textbox style="mso-next-textbox:#_x0000_s1029">
              <w:txbxContent>
                <w:p w:rsidR="00BA1028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 w:rsidRPr="00EE7140">
                    <w:rPr>
                      <w:sz w:val="36"/>
                      <w:szCs w:val="28"/>
                    </w:rPr>
                    <w:t>Вып</w:t>
                  </w:r>
                  <w:r>
                    <w:rPr>
                      <w:sz w:val="36"/>
                      <w:szCs w:val="28"/>
                    </w:rPr>
                    <w:t>олнил</w:t>
                  </w:r>
                  <w:r w:rsidR="003C3D35">
                    <w:rPr>
                      <w:sz w:val="36"/>
                      <w:szCs w:val="28"/>
                    </w:rPr>
                    <w:t>а</w:t>
                  </w:r>
                  <w:r>
                    <w:rPr>
                      <w:sz w:val="36"/>
                      <w:szCs w:val="28"/>
                    </w:rPr>
                    <w:t>:</w:t>
                  </w:r>
                </w:p>
                <w:p w:rsidR="00BA1028" w:rsidRDefault="00BA1028" w:rsidP="003C3D35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студент</w:t>
                  </w:r>
                  <w:r w:rsidR="003C3D35">
                    <w:rPr>
                      <w:sz w:val="36"/>
                      <w:szCs w:val="28"/>
                    </w:rPr>
                    <w:t>ка</w:t>
                  </w:r>
                  <w:r w:rsidR="00562593">
                    <w:rPr>
                      <w:sz w:val="36"/>
                      <w:szCs w:val="28"/>
                    </w:rPr>
                    <w:t xml:space="preserve"> группы БВТ16</w:t>
                  </w:r>
                  <w:r>
                    <w:rPr>
                      <w:sz w:val="36"/>
                      <w:szCs w:val="28"/>
                    </w:rPr>
                    <w:t xml:space="preserve">01 </w:t>
                  </w:r>
                  <w:r w:rsidR="00562593">
                    <w:rPr>
                      <w:sz w:val="36"/>
                      <w:szCs w:val="28"/>
                    </w:rPr>
                    <w:t>Фурман С.И.</w:t>
                  </w:r>
                </w:p>
                <w:p w:rsidR="00BA1028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Проверил:</w:t>
                  </w:r>
                </w:p>
                <w:p w:rsidR="00BA1028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ассистент кафедры ИБ</w:t>
                  </w:r>
                </w:p>
                <w:p w:rsidR="00BA1028" w:rsidRPr="00EE7140" w:rsidRDefault="00BA1028" w:rsidP="00352D0E">
                  <w:pPr>
                    <w:ind w:firstLine="0"/>
                    <w:jc w:val="center"/>
                    <w:rPr>
                      <w:sz w:val="36"/>
                      <w:szCs w:val="28"/>
                    </w:rPr>
                  </w:pPr>
                  <w:r>
                    <w:rPr>
                      <w:sz w:val="36"/>
                      <w:szCs w:val="28"/>
                    </w:rPr>
                    <w:t>Барков В. В.</w:t>
                  </w:r>
                </w:p>
              </w:txbxContent>
            </v:textbox>
          </v:shape>
        </w:pict>
      </w:r>
    </w:p>
    <w:p w:rsidR="00BA1028" w:rsidRDefault="00BA1028" w:rsidP="001D6EFD">
      <w:pPr>
        <w:pStyle w:val="a3"/>
        <w:spacing w:line="360" w:lineRule="auto"/>
        <w:jc w:val="right"/>
        <w:rPr>
          <w:b/>
          <w:bCs/>
        </w:rPr>
      </w:pPr>
    </w:p>
    <w:p w:rsidR="00BA1028" w:rsidRDefault="00BA1028" w:rsidP="001D6EFD">
      <w:pPr>
        <w:pStyle w:val="a3"/>
        <w:spacing w:line="360" w:lineRule="auto"/>
        <w:jc w:val="center"/>
        <w:rPr>
          <w:b/>
          <w:bCs/>
        </w:rPr>
      </w:pPr>
    </w:p>
    <w:sdt>
      <w:sdtPr>
        <w:rPr>
          <w:rFonts w:eastAsia="Times New Roman"/>
          <w:sz w:val="20"/>
          <w:szCs w:val="20"/>
          <w:lang w:eastAsia="ru-RU"/>
        </w:rPr>
        <w:id w:val="170847803"/>
        <w:docPartObj>
          <w:docPartGallery w:val="Cover Pages"/>
          <w:docPartUnique/>
        </w:docPartObj>
      </w:sdtPr>
      <w:sdtContent>
        <w:p w:rsidR="00BA1028" w:rsidRDefault="00BA1028" w:rsidP="00BA1028">
          <w:pPr>
            <w:spacing w:line="360" w:lineRule="auto"/>
            <w:rPr>
              <w:rFonts w:eastAsia="Times New Roman"/>
              <w:sz w:val="20"/>
              <w:szCs w:val="20"/>
              <w:lang w:eastAsia="ru-RU"/>
            </w:rPr>
          </w:pPr>
        </w:p>
        <w:p w:rsidR="008813C6" w:rsidRDefault="004B4049" w:rsidP="00BA1028">
          <w:pPr>
            <w:pStyle w:val="5"/>
            <w:tabs>
              <w:tab w:val="clear" w:pos="1660"/>
            </w:tabs>
            <w:spacing w:line="360" w:lineRule="auto"/>
            <w:ind w:left="0" w:firstLine="0"/>
          </w:pPr>
        </w:p>
      </w:sdtContent>
    </w:sdt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520BE6" w:rsidRPr="00520BE6" w:rsidRDefault="00520BE6" w:rsidP="00520BE6">
      <w:pPr>
        <w:spacing w:after="0" w:line="240" w:lineRule="auto"/>
        <w:jc w:val="center"/>
        <w:rPr>
          <w:rFonts w:eastAsia="Calibri"/>
          <w:b/>
          <w:sz w:val="28"/>
          <w:szCs w:val="22"/>
        </w:rPr>
      </w:pPr>
      <w:r w:rsidRPr="00520BE6">
        <w:rPr>
          <w:rFonts w:eastAsia="Calibri"/>
          <w:b/>
          <w:sz w:val="28"/>
          <w:szCs w:val="22"/>
        </w:rPr>
        <w:lastRenderedPageBreak/>
        <w:t>Разработка модуля загрузки/выгрузки антивирусных баз</w:t>
      </w:r>
    </w:p>
    <w:p w:rsidR="00520BE6" w:rsidRPr="00520BE6" w:rsidRDefault="00520BE6" w:rsidP="00520BE6">
      <w:pPr>
        <w:spacing w:after="0" w:line="360" w:lineRule="auto"/>
        <w:ind w:firstLine="720"/>
        <w:jc w:val="both"/>
        <w:rPr>
          <w:rFonts w:eastAsia="Calibri"/>
          <w:sz w:val="28"/>
          <w:szCs w:val="22"/>
        </w:rPr>
      </w:pPr>
      <w:r w:rsidRPr="00520BE6">
        <w:rPr>
          <w:rFonts w:eastAsia="Calibri"/>
          <w:sz w:val="28"/>
          <w:szCs w:val="22"/>
        </w:rPr>
        <w:t>Записи из антивирусных баз должны храниться в виде красно-чёрного дерева либо в виде дерева поиска. Это обеспечивает быстрый поиск сигнатур в объектах</w:t>
      </w:r>
    </w:p>
    <w:p w:rsidR="00520BE6" w:rsidRPr="00520BE6" w:rsidRDefault="00520BE6" w:rsidP="00520BE6">
      <w:pPr>
        <w:keepNext/>
        <w:keepLines/>
        <w:spacing w:before="40" w:after="0" w:line="240" w:lineRule="auto"/>
        <w:ind w:firstLine="720"/>
        <w:outlineLvl w:val="2"/>
        <w:rPr>
          <w:rFonts w:eastAsia="Times New Roman"/>
          <w:b/>
          <w:i/>
          <w:sz w:val="28"/>
        </w:rPr>
      </w:pPr>
      <w:r w:rsidRPr="00520BE6">
        <w:rPr>
          <w:rFonts w:eastAsia="Times New Roman"/>
          <w:b/>
          <w:i/>
          <w:sz w:val="28"/>
        </w:rPr>
        <w:t>Задание</w:t>
      </w:r>
    </w:p>
    <w:p w:rsidR="00520BE6" w:rsidRPr="00520BE6" w:rsidRDefault="00520BE6" w:rsidP="00520BE6">
      <w:pPr>
        <w:spacing w:after="0" w:line="360" w:lineRule="auto"/>
        <w:ind w:firstLine="720"/>
        <w:jc w:val="both"/>
        <w:rPr>
          <w:rFonts w:eastAsia="Calibri"/>
          <w:sz w:val="28"/>
          <w:szCs w:val="22"/>
        </w:rPr>
      </w:pPr>
      <w:r w:rsidRPr="00520BE6">
        <w:rPr>
          <w:rFonts w:eastAsia="Calibri"/>
          <w:sz w:val="28"/>
          <w:szCs w:val="22"/>
        </w:rPr>
        <w:t>Разработать класс для хранения набора записей в виде красно-чёрного дерева либо в виде дерева поиска.</w:t>
      </w:r>
    </w:p>
    <w:p w:rsidR="00520BE6" w:rsidRPr="00520BE6" w:rsidRDefault="00520BE6" w:rsidP="00520BE6">
      <w:pPr>
        <w:spacing w:after="0" w:line="360" w:lineRule="auto"/>
        <w:ind w:firstLine="720"/>
        <w:jc w:val="both"/>
        <w:rPr>
          <w:rFonts w:eastAsia="Calibri"/>
          <w:sz w:val="28"/>
          <w:szCs w:val="22"/>
        </w:rPr>
      </w:pPr>
      <w:r w:rsidRPr="00520BE6">
        <w:rPr>
          <w:rFonts w:eastAsia="Calibri"/>
          <w:sz w:val="28"/>
          <w:szCs w:val="22"/>
        </w:rPr>
        <w:t>Разработать класс для загрузки/выгрузки набора записей в файл.</w:t>
      </w:r>
    </w:p>
    <w:p w:rsidR="00520BE6" w:rsidRPr="00520BE6" w:rsidRDefault="00520BE6" w:rsidP="00520BE6">
      <w:pPr>
        <w:spacing w:after="0" w:line="240" w:lineRule="auto"/>
        <w:jc w:val="center"/>
        <w:rPr>
          <w:rFonts w:eastAsia="Calibri"/>
          <w:i/>
          <w:sz w:val="28"/>
          <w:szCs w:val="22"/>
        </w:rPr>
      </w:pPr>
      <w:r w:rsidRPr="00520BE6">
        <w:rPr>
          <w:rFonts w:eastAsia="Calibri"/>
          <w:b/>
          <w:sz w:val="28"/>
          <w:szCs w:val="22"/>
        </w:rPr>
        <w:t>Текст модулей</w:t>
      </w:r>
    </w:p>
    <w:p w:rsidR="00520BE6" w:rsidRPr="00520BE6" w:rsidRDefault="00B14943" w:rsidP="00520BE6">
      <w:pPr>
        <w:spacing w:after="0" w:line="240" w:lineRule="auto"/>
        <w:jc w:val="both"/>
        <w:rPr>
          <w:rFonts w:eastAsia="Calibri"/>
          <w:sz w:val="28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add_Click</w:t>
      </w:r>
      <w:r w:rsidR="00520BE6" w:rsidRPr="00520BE6">
        <w:rPr>
          <w:rFonts w:eastAsia="Calibri"/>
          <w:sz w:val="28"/>
          <w:szCs w:val="22"/>
        </w:rPr>
        <w:t xml:space="preserve"> класс для хранения набора записей.</w:t>
      </w:r>
    </w:p>
    <w:p w:rsidR="00520BE6" w:rsidRPr="00520BE6" w:rsidRDefault="00B14943" w:rsidP="00520BE6">
      <w:pPr>
        <w:spacing w:after="0" w:line="240" w:lineRule="auto"/>
        <w:jc w:val="center"/>
        <w:rPr>
          <w:rFonts w:eastAsia="Calibri"/>
          <w:b/>
          <w:i/>
          <w:sz w:val="28"/>
          <w:szCs w:val="22"/>
          <w:lang w:val="en-US"/>
        </w:rPr>
      </w:pPr>
      <w:r>
        <w:rPr>
          <w:rFonts w:eastAsia="Calibri"/>
          <w:b/>
          <w:i/>
          <w:sz w:val="28"/>
          <w:szCs w:val="22"/>
          <w:lang w:val="en-US"/>
        </w:rPr>
        <w:t>addSign</w:t>
      </w:r>
      <w:r w:rsidR="00520BE6" w:rsidRPr="00520BE6">
        <w:rPr>
          <w:rFonts w:eastAsia="Calibri"/>
          <w:b/>
          <w:i/>
          <w:sz w:val="28"/>
          <w:szCs w:val="22"/>
          <w:lang w:val="en-US"/>
        </w:rPr>
        <w:t>.cs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9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add_Click(</w:t>
      </w:r>
      <w:r w:rsidRPr="00B1494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9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(path.Text == </w:t>
      </w:r>
      <w:r w:rsidRPr="00B149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System.Windows.MessageBox.Show(</w:t>
      </w:r>
      <w:r w:rsidRPr="00B149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B149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B149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сигнатуры</w:t>
      </w:r>
      <w:r w:rsidRPr="00B149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149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</w:t>
      </w:r>
      <w:r w:rsidRPr="00B1494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9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9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(name.Text != </w:t>
      </w:r>
      <w:r w:rsidRPr="00B149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offset.Text != </w:t>
      </w:r>
      <w:r w:rsidRPr="00B149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length.Text != </w:t>
      </w:r>
      <w:r w:rsidRPr="00B149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9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B149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структуру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Node_Write.Virus sign;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открываем файл, чтобы считать код и захешировать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FileStream file = </w:t>
      </w:r>
      <w:r w:rsidRPr="00B149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FileStream(path.Text, FileMode.Open, FileAccess.ReadWrite);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узнаем длину исп секции и смещение исп секции от начала файла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data = exeSect(file);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смещаем файл на начало исп секции + смещение от нее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>file.Seek(data[1] + Convert.ToInt32(offset.Text), SeekOrigin.Begin);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считываем сигнатуру из файла от смещения до смещения + длина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149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virusText = read(file, Convert.ToInt32(length.Text));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9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хэшируем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sign.hash = hash(virusText);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смещаем файл на начало исп секции + смещение от нее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>file.Seek(data[1] + Convert.ToInt32(offset.Text), SeekOrigin.Begin);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считываем сигнатуру из файла от смещения до смещения + длина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149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virusText8 = read(file, 8);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9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хэшируем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sign.hash8 = hash(virusText8);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9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B149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вируса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sign.name = name.Text;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9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B149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вируса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sign.length = Convert.ToInt32(length.Text);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кол-во обнаружений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sign.detect = 0;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Присвоение номера каждой сигнатуре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sign.number = Sign_number();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//Начало исполняемой секции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sign.first_sec = data[1];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//Длина исполняемой секции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sign.lenght_sec = data[0];             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//Последовательность байт для идентификации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file.Close();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//8 байт идентификации расширения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sign.byts_header = byte_id_header();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//8 байт идентификации тела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sign.byts_body = byte_id_body();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149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B149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B149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файлу</w:t>
      </w:r>
      <w:r w:rsidRPr="00B149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  <w:r w:rsidRPr="00B149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сигнатур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9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key_create.GetValue(</w:t>
      </w:r>
      <w:r w:rsidRPr="00B14943">
        <w:rPr>
          <w:rFonts w:ascii="Consolas" w:hAnsi="Consolas" w:cs="Consolas"/>
          <w:color w:val="A31515"/>
          <w:sz w:val="19"/>
          <w:szCs w:val="19"/>
          <w:lang w:val="en-US"/>
        </w:rPr>
        <w:t>"sign"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>).ToString();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сериализуем структуру (превращаем в бинарную форму)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FileStream VDB = </w:t>
      </w:r>
      <w:r w:rsidRPr="00B149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FileStream(line, FileMode.Append, FileAccess.Write);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BinaryFormatter binForm = </w:t>
      </w:r>
      <w:r w:rsidRPr="00B149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BinaryFormatter();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9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B149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14943">
        <w:rPr>
          <w:rFonts w:ascii="Consolas" w:hAnsi="Consolas" w:cs="Consolas"/>
          <w:color w:val="008000"/>
          <w:sz w:val="19"/>
          <w:szCs w:val="19"/>
          <w:lang w:val="en-US"/>
        </w:rPr>
        <w:t xml:space="preserve"> VDB (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B149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  <w:r w:rsidRPr="00B149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сигнатур</w:t>
      </w:r>
      <w:r w:rsidRPr="00B14943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B14943">
        <w:rPr>
          <w:rFonts w:ascii="Consolas" w:hAnsi="Consolas" w:cs="Consolas"/>
          <w:color w:val="008000"/>
          <w:sz w:val="19"/>
          <w:szCs w:val="19"/>
          <w:lang w:val="en-US"/>
        </w:rPr>
        <w:t xml:space="preserve"> sign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оно добавится туда в 2ой форме и сложно будет что-то понять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чтобы что-то понять, надо будет десериализовывать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>binForm.Serialize(VDB, sign);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VDB.Close();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System.Windows.MessageBox.Show(</w:t>
      </w:r>
      <w:r>
        <w:rPr>
          <w:rFonts w:ascii="Consolas" w:hAnsi="Consolas" w:cs="Consolas"/>
          <w:color w:val="A31515"/>
          <w:sz w:val="19"/>
          <w:szCs w:val="19"/>
        </w:rPr>
        <w:t>"Вы что-то не заполнили."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0BE6" w:rsidRPr="00B14943" w:rsidRDefault="00520BE6" w:rsidP="00520BE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="Calibri" w:hAnsi="Consolas" w:cs="Consolas"/>
          <w:color w:val="000000"/>
          <w:sz w:val="19"/>
          <w:szCs w:val="19"/>
        </w:rPr>
      </w:pPr>
    </w:p>
    <w:p w:rsidR="00520BE6" w:rsidRPr="00B14943" w:rsidRDefault="00520BE6" w:rsidP="00520BE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eastAsia="Calibri" w:hAnsi="Consolas" w:cs="Consolas"/>
          <w:color w:val="000000"/>
          <w:sz w:val="19"/>
          <w:szCs w:val="19"/>
        </w:rPr>
      </w:pPr>
    </w:p>
    <w:p w:rsidR="00520BE6" w:rsidRPr="00B14943" w:rsidRDefault="00B14943" w:rsidP="00520BE6">
      <w:pPr>
        <w:spacing w:after="0" w:line="240" w:lineRule="auto"/>
        <w:jc w:val="both"/>
        <w:rPr>
          <w:rFonts w:eastAsia="Calibri"/>
          <w:sz w:val="28"/>
          <w:szCs w:val="22"/>
        </w:rPr>
      </w:pPr>
      <w:r w:rsidRPr="00B14943">
        <w:rPr>
          <w:rFonts w:ascii="Consolas" w:hAnsi="Consolas" w:cs="Consolas"/>
          <w:i/>
          <w:color w:val="000000"/>
          <w:sz w:val="28"/>
          <w:szCs w:val="28"/>
        </w:rPr>
        <w:t>add_Click</w:t>
      </w:r>
      <w:r w:rsidRPr="00B14943">
        <w:rPr>
          <w:rFonts w:eastAsia="Calibri"/>
          <w:sz w:val="28"/>
          <w:szCs w:val="22"/>
        </w:rPr>
        <w:t xml:space="preserve"> </w:t>
      </w:r>
      <w:r w:rsidR="00520BE6" w:rsidRPr="00B14943">
        <w:rPr>
          <w:rFonts w:eastAsia="Calibri"/>
          <w:sz w:val="28"/>
          <w:szCs w:val="22"/>
        </w:rPr>
        <w:t xml:space="preserve">– </w:t>
      </w:r>
      <w:r w:rsidR="00520BE6" w:rsidRPr="00520BE6">
        <w:rPr>
          <w:rFonts w:eastAsia="Calibri"/>
          <w:sz w:val="28"/>
          <w:szCs w:val="22"/>
        </w:rPr>
        <w:t>класс</w:t>
      </w:r>
      <w:r w:rsidR="00520BE6" w:rsidRPr="00B14943">
        <w:rPr>
          <w:rFonts w:eastAsia="Calibri"/>
          <w:sz w:val="28"/>
          <w:szCs w:val="22"/>
        </w:rPr>
        <w:t xml:space="preserve"> </w:t>
      </w:r>
      <w:r w:rsidR="00520BE6" w:rsidRPr="00520BE6">
        <w:rPr>
          <w:rFonts w:eastAsia="Calibri"/>
          <w:sz w:val="28"/>
          <w:szCs w:val="22"/>
        </w:rPr>
        <w:t>для</w:t>
      </w:r>
      <w:r w:rsidR="00520BE6" w:rsidRPr="00B14943">
        <w:rPr>
          <w:rFonts w:eastAsia="Calibri"/>
          <w:sz w:val="28"/>
          <w:szCs w:val="22"/>
        </w:rPr>
        <w:t xml:space="preserve"> </w:t>
      </w:r>
      <w:r w:rsidR="00520BE6" w:rsidRPr="00520BE6">
        <w:rPr>
          <w:rFonts w:eastAsia="Calibri"/>
          <w:sz w:val="28"/>
          <w:szCs w:val="22"/>
        </w:rPr>
        <w:t>записи</w:t>
      </w:r>
      <w:r w:rsidR="00520BE6" w:rsidRPr="00B14943">
        <w:rPr>
          <w:rFonts w:eastAsia="Calibri"/>
          <w:sz w:val="28"/>
          <w:szCs w:val="22"/>
        </w:rPr>
        <w:t xml:space="preserve"> </w:t>
      </w:r>
      <w:r w:rsidR="00520BE6" w:rsidRPr="00520BE6">
        <w:rPr>
          <w:rFonts w:eastAsia="Calibri"/>
          <w:sz w:val="28"/>
          <w:szCs w:val="22"/>
        </w:rPr>
        <w:t>сигнатуры</w:t>
      </w:r>
      <w:r w:rsidR="00520BE6" w:rsidRPr="00B14943">
        <w:rPr>
          <w:rFonts w:eastAsia="Calibri"/>
          <w:sz w:val="28"/>
          <w:szCs w:val="22"/>
        </w:rPr>
        <w:t xml:space="preserve"> </w:t>
      </w:r>
      <w:r w:rsidR="00520BE6" w:rsidRPr="00520BE6">
        <w:rPr>
          <w:rFonts w:eastAsia="Calibri"/>
          <w:sz w:val="28"/>
          <w:szCs w:val="22"/>
        </w:rPr>
        <w:t>в</w:t>
      </w:r>
      <w:r w:rsidR="00520BE6" w:rsidRPr="00B14943">
        <w:rPr>
          <w:rFonts w:eastAsia="Calibri"/>
          <w:sz w:val="28"/>
          <w:szCs w:val="22"/>
        </w:rPr>
        <w:t xml:space="preserve"> </w:t>
      </w:r>
      <w:r w:rsidR="00520BE6" w:rsidRPr="00520BE6">
        <w:rPr>
          <w:rFonts w:eastAsia="Calibri"/>
          <w:sz w:val="28"/>
          <w:szCs w:val="22"/>
        </w:rPr>
        <w:t>файл</w:t>
      </w:r>
      <w:r w:rsidR="00520BE6" w:rsidRPr="00B14943">
        <w:rPr>
          <w:rFonts w:eastAsia="Calibri"/>
          <w:sz w:val="28"/>
          <w:szCs w:val="22"/>
        </w:rPr>
        <w:t xml:space="preserve"> </w:t>
      </w:r>
      <w:r w:rsidR="00520BE6" w:rsidRPr="00520BE6">
        <w:rPr>
          <w:rFonts w:eastAsia="Calibri"/>
          <w:sz w:val="28"/>
          <w:szCs w:val="22"/>
        </w:rPr>
        <w:t>антивирусной</w:t>
      </w:r>
      <w:r w:rsidR="00520BE6" w:rsidRPr="00B14943">
        <w:rPr>
          <w:rFonts w:eastAsia="Calibri"/>
          <w:sz w:val="28"/>
          <w:szCs w:val="22"/>
        </w:rPr>
        <w:t xml:space="preserve"> </w:t>
      </w:r>
      <w:r w:rsidR="00520BE6" w:rsidRPr="00520BE6">
        <w:rPr>
          <w:rFonts w:eastAsia="Calibri"/>
          <w:sz w:val="28"/>
          <w:szCs w:val="22"/>
        </w:rPr>
        <w:t>базы</w:t>
      </w:r>
      <w:r w:rsidR="00520BE6" w:rsidRPr="00B14943">
        <w:rPr>
          <w:rFonts w:eastAsia="Calibri"/>
          <w:sz w:val="28"/>
          <w:szCs w:val="22"/>
        </w:rPr>
        <w:t>.</w:t>
      </w:r>
    </w:p>
    <w:p w:rsidR="00520BE6" w:rsidRPr="00520BE6" w:rsidRDefault="00B14943" w:rsidP="00520BE6">
      <w:pPr>
        <w:spacing w:after="0" w:line="240" w:lineRule="auto"/>
        <w:jc w:val="both"/>
        <w:rPr>
          <w:rFonts w:eastAsia="Calibri"/>
          <w:sz w:val="28"/>
          <w:szCs w:val="22"/>
        </w:rPr>
      </w:pPr>
      <w:r w:rsidRPr="00B14943">
        <w:rPr>
          <w:rFonts w:ascii="Consolas" w:hAnsi="Consolas" w:cs="Consolas"/>
          <w:i/>
          <w:color w:val="000000"/>
          <w:sz w:val="28"/>
          <w:szCs w:val="28"/>
        </w:rPr>
        <w:t>Signatures_List</w:t>
      </w:r>
      <w:r w:rsidR="00520BE6" w:rsidRPr="00B14943">
        <w:rPr>
          <w:rFonts w:eastAsia="Calibri"/>
          <w:sz w:val="28"/>
          <w:szCs w:val="28"/>
        </w:rPr>
        <w:t xml:space="preserve"> </w:t>
      </w:r>
      <w:r w:rsidR="00520BE6" w:rsidRPr="00520BE6">
        <w:rPr>
          <w:rFonts w:eastAsia="Calibri"/>
          <w:sz w:val="28"/>
          <w:szCs w:val="22"/>
        </w:rPr>
        <w:t>– класс для выгрузки записей из файла антивирусной базы.</w:t>
      </w:r>
    </w:p>
    <w:p w:rsidR="00520BE6" w:rsidRPr="00562593" w:rsidRDefault="00B14943" w:rsidP="00520BE6">
      <w:pPr>
        <w:spacing w:after="0" w:line="240" w:lineRule="auto"/>
        <w:jc w:val="center"/>
        <w:rPr>
          <w:rFonts w:eastAsia="Calibri"/>
          <w:b/>
          <w:i/>
          <w:sz w:val="28"/>
          <w:szCs w:val="22"/>
          <w:lang w:val="en-US"/>
        </w:rPr>
      </w:pPr>
      <w:r>
        <w:rPr>
          <w:rFonts w:eastAsia="Calibri"/>
          <w:b/>
          <w:i/>
          <w:sz w:val="28"/>
          <w:szCs w:val="22"/>
          <w:lang w:val="en-US"/>
        </w:rPr>
        <w:t>Node_write</w:t>
      </w:r>
      <w:r w:rsidR="00520BE6" w:rsidRPr="00562593">
        <w:rPr>
          <w:rFonts w:eastAsia="Calibri"/>
          <w:b/>
          <w:i/>
          <w:sz w:val="28"/>
          <w:szCs w:val="22"/>
          <w:lang w:val="en-US"/>
        </w:rPr>
        <w:t>.</w:t>
      </w:r>
      <w:r w:rsidR="00520BE6" w:rsidRPr="00520BE6">
        <w:rPr>
          <w:rFonts w:eastAsia="Calibri"/>
          <w:b/>
          <w:i/>
          <w:sz w:val="28"/>
          <w:szCs w:val="22"/>
          <w:lang w:val="en-US"/>
        </w:rPr>
        <w:t>cs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B149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B149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сигнатур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9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9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Signatures_List(ListBox listbox, Label files)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9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List&lt;Virus&gt; sign = F2.getVirusDB();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files.Text = </w:t>
      </w:r>
      <w:r>
        <w:rPr>
          <w:rFonts w:ascii="Consolas" w:hAnsi="Consolas" w:cs="Consolas"/>
          <w:color w:val="A31515"/>
          <w:sz w:val="19"/>
          <w:szCs w:val="19"/>
        </w:rPr>
        <w:t>"Кол-во записей в файле: "</w:t>
      </w:r>
      <w:r>
        <w:rPr>
          <w:rFonts w:ascii="Consolas" w:hAnsi="Consolas" w:cs="Consolas"/>
          <w:color w:val="000000"/>
          <w:sz w:val="19"/>
          <w:szCs w:val="19"/>
        </w:rPr>
        <w:t xml:space="preserve"> + sign.Count;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listbox.Items.Clear();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9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9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sign.Count; i++)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 = </w:t>
      </w:r>
      <w:r w:rsidRPr="00B149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B149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sign[i].name +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14943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хеш</w:t>
      </w:r>
      <w:r w:rsidRPr="00B149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sign[i].hash +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14943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хеш</w:t>
      </w:r>
      <w:r w:rsidRPr="00B14943">
        <w:rPr>
          <w:rFonts w:ascii="Consolas" w:hAnsi="Consolas" w:cs="Consolas"/>
          <w:color w:val="A31515"/>
          <w:sz w:val="19"/>
          <w:szCs w:val="19"/>
          <w:lang w:val="en-US"/>
        </w:rPr>
        <w:t>8: "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sign[i].hash8 +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14943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B149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sign[i].length +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14943">
        <w:rPr>
          <w:rFonts w:ascii="Consolas" w:hAnsi="Consolas" w:cs="Consolas"/>
          <w:color w:val="A31515"/>
          <w:sz w:val="19"/>
          <w:szCs w:val="19"/>
          <w:lang w:val="en-US"/>
        </w:rPr>
        <w:t>", byte header: "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sign[i].byts_header +</w:t>
      </w:r>
    </w:p>
    <w:p w:rsidR="00B14943" w:rsidRP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14943">
        <w:rPr>
          <w:rFonts w:ascii="Consolas" w:hAnsi="Consolas" w:cs="Consolas"/>
          <w:color w:val="A31515"/>
          <w:sz w:val="19"/>
          <w:szCs w:val="19"/>
          <w:lang w:val="en-US"/>
        </w:rPr>
        <w:t>", byte body: "</w:t>
      </w: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sign[i].byts_body +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14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", начало исполняемой секции: "</w:t>
      </w:r>
      <w:r>
        <w:rPr>
          <w:rFonts w:ascii="Consolas" w:hAnsi="Consolas" w:cs="Consolas"/>
          <w:color w:val="000000"/>
          <w:sz w:val="19"/>
          <w:szCs w:val="19"/>
        </w:rPr>
        <w:t xml:space="preserve"> + sign[i].first_sec +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", длина исполняемой секции: "</w:t>
      </w:r>
      <w:r>
        <w:rPr>
          <w:rFonts w:ascii="Consolas" w:hAnsi="Consolas" w:cs="Consolas"/>
          <w:color w:val="000000"/>
          <w:sz w:val="19"/>
          <w:szCs w:val="19"/>
        </w:rPr>
        <w:t xml:space="preserve"> + sign[i].lenght_sec +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", кол-во заражений: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+ sign[i].detect;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listbox.Items.Add(line);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4943" w:rsidRDefault="00B14943" w:rsidP="00B1494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0BE6" w:rsidRPr="00520BE6" w:rsidRDefault="00520BE6" w:rsidP="00520BE6">
      <w:pPr>
        <w:ind w:firstLine="0"/>
        <w:rPr>
          <w:rFonts w:eastAsia="Calibri"/>
          <w:sz w:val="28"/>
          <w:szCs w:val="22"/>
        </w:rPr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  <w:bookmarkStart w:id="0" w:name="_GoBack"/>
      <w:bookmarkEnd w:id="0"/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p w:rsidR="00C431AE" w:rsidRDefault="00C431AE" w:rsidP="00BA1028">
      <w:pPr>
        <w:pStyle w:val="5"/>
        <w:tabs>
          <w:tab w:val="clear" w:pos="1660"/>
        </w:tabs>
        <w:spacing w:line="360" w:lineRule="auto"/>
        <w:ind w:left="0" w:firstLine="0"/>
      </w:pPr>
    </w:p>
    <w:sectPr w:rsidR="00C431AE" w:rsidSect="008813C6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DE2" w:rsidRDefault="000C4DE2" w:rsidP="008813C6">
      <w:pPr>
        <w:spacing w:after="0" w:line="240" w:lineRule="auto"/>
      </w:pPr>
      <w:r>
        <w:separator/>
      </w:r>
    </w:p>
  </w:endnote>
  <w:endnote w:type="continuationSeparator" w:id="1">
    <w:p w:rsidR="000C4DE2" w:rsidRDefault="000C4DE2" w:rsidP="00881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ext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526610"/>
      <w:docPartObj>
        <w:docPartGallery w:val="Page Numbers (Bottom of Page)"/>
        <w:docPartUnique/>
      </w:docPartObj>
    </w:sdtPr>
    <w:sdtContent>
      <w:p w:rsidR="00AF5A9F" w:rsidRDefault="004B4049">
        <w:pPr>
          <w:pStyle w:val="a9"/>
          <w:jc w:val="center"/>
        </w:pPr>
        <w:r>
          <w:fldChar w:fldCharType="begin"/>
        </w:r>
        <w:r w:rsidR="0028536B">
          <w:instrText xml:space="preserve"> PAGE   \* MERGEFORMAT </w:instrText>
        </w:r>
        <w:r>
          <w:fldChar w:fldCharType="separate"/>
        </w:r>
        <w:r w:rsidR="00B149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F5A9F" w:rsidRDefault="00AF5A9F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A9F" w:rsidRPr="00B14943" w:rsidRDefault="00352D0E" w:rsidP="008813C6">
    <w:pPr>
      <w:pStyle w:val="a9"/>
      <w:jc w:val="center"/>
      <w:rPr>
        <w:lang w:val="en-US"/>
      </w:rPr>
    </w:pPr>
    <w:r>
      <w:t>Москва 201</w:t>
    </w:r>
    <w:r w:rsidR="00B14943">
      <w:rPr>
        <w:lang w:val="en-US"/>
      </w:rPr>
      <w:t>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DE2" w:rsidRDefault="000C4DE2" w:rsidP="008813C6">
      <w:pPr>
        <w:spacing w:after="0" w:line="240" w:lineRule="auto"/>
      </w:pPr>
      <w:r>
        <w:separator/>
      </w:r>
    </w:p>
  </w:footnote>
  <w:footnote w:type="continuationSeparator" w:id="1">
    <w:p w:rsidR="000C4DE2" w:rsidRDefault="000C4DE2" w:rsidP="00881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3AF2"/>
    <w:multiLevelType w:val="hybridMultilevel"/>
    <w:tmpl w:val="4A4E1902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5">
      <w:start w:val="1"/>
      <w:numFmt w:val="bullet"/>
      <w:lvlText w:val="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">
    <w:nsid w:val="0CCF1F90"/>
    <w:multiLevelType w:val="hybridMultilevel"/>
    <w:tmpl w:val="6E647872"/>
    <w:lvl w:ilvl="0" w:tplc="C924F57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C7973F5"/>
    <w:multiLevelType w:val="hybridMultilevel"/>
    <w:tmpl w:val="9F6C5D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35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E22A2B"/>
    <w:multiLevelType w:val="hybridMultilevel"/>
    <w:tmpl w:val="12545E40"/>
    <w:lvl w:ilvl="0" w:tplc="BF04812C">
      <w:start w:val="1"/>
      <w:numFmt w:val="upperRoman"/>
      <w:lvlText w:val="%1."/>
      <w:lvlJc w:val="righ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1FCD3017"/>
    <w:multiLevelType w:val="hybridMultilevel"/>
    <w:tmpl w:val="130ADA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0910CE7"/>
    <w:multiLevelType w:val="hybridMultilevel"/>
    <w:tmpl w:val="F8243198"/>
    <w:lvl w:ilvl="0" w:tplc="BDEA6C1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026AC"/>
    <w:multiLevelType w:val="hybridMultilevel"/>
    <w:tmpl w:val="0226B6FC"/>
    <w:lvl w:ilvl="0" w:tplc="0554BCF0">
      <w:start w:val="1"/>
      <w:numFmt w:val="bullet"/>
      <w:lvlText w:val=""/>
      <w:lvlJc w:val="left"/>
      <w:pPr>
        <w:tabs>
          <w:tab w:val="num" w:pos="340"/>
        </w:tabs>
        <w:ind w:left="0" w:firstLine="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49178E"/>
    <w:multiLevelType w:val="hybridMultilevel"/>
    <w:tmpl w:val="34981FF8"/>
    <w:lvl w:ilvl="0" w:tplc="D8C24B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CA52EB"/>
    <w:multiLevelType w:val="hybridMultilevel"/>
    <w:tmpl w:val="811A4C76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5">
      <w:start w:val="1"/>
      <w:numFmt w:val="bullet"/>
      <w:lvlText w:val="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  <w:effect w:val="none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9">
    <w:nsid w:val="2E46749C"/>
    <w:multiLevelType w:val="hybridMultilevel"/>
    <w:tmpl w:val="C0502E82"/>
    <w:lvl w:ilvl="0" w:tplc="0554BCF0">
      <w:start w:val="1"/>
      <w:numFmt w:val="bullet"/>
      <w:lvlText w:val=""/>
      <w:lvlJc w:val="left"/>
      <w:pPr>
        <w:tabs>
          <w:tab w:val="num" w:pos="340"/>
        </w:tabs>
        <w:ind w:left="0" w:firstLine="0"/>
      </w:pPr>
      <w:rPr>
        <w:rFonts w:ascii="Symbol" w:hAnsi="Symbol" w:hint="default"/>
      </w:rPr>
    </w:lvl>
    <w:lvl w:ilvl="1" w:tplc="0554BCF0">
      <w:start w:val="1"/>
      <w:numFmt w:val="bullet"/>
      <w:lvlText w:val=""/>
      <w:lvlJc w:val="left"/>
      <w:pPr>
        <w:tabs>
          <w:tab w:val="num" w:pos="1420"/>
        </w:tabs>
        <w:ind w:left="1080" w:firstLine="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381141"/>
    <w:multiLevelType w:val="hybridMultilevel"/>
    <w:tmpl w:val="5EFEB3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1B7435"/>
    <w:multiLevelType w:val="hybridMultilevel"/>
    <w:tmpl w:val="8A64A8B6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effect w:val="none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E353B8"/>
    <w:multiLevelType w:val="hybridMultilevel"/>
    <w:tmpl w:val="EF427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964A5"/>
    <w:multiLevelType w:val="multilevel"/>
    <w:tmpl w:val="B47E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857283"/>
    <w:multiLevelType w:val="hybridMultilevel"/>
    <w:tmpl w:val="CF8CE3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95F5CEF"/>
    <w:multiLevelType w:val="hybridMultilevel"/>
    <w:tmpl w:val="EA126B3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690F445F"/>
    <w:multiLevelType w:val="hybridMultilevel"/>
    <w:tmpl w:val="9C20FC56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effect w:val="none"/>
      </w:rPr>
    </w:lvl>
    <w:lvl w:ilvl="1" w:tplc="0419000B">
      <w:start w:val="1"/>
      <w:numFmt w:val="bullet"/>
      <w:lvlText w:val=""/>
      <w:lvlJc w:val="left"/>
      <w:pPr>
        <w:tabs>
          <w:tab w:val="num" w:pos="1931"/>
        </w:tabs>
        <w:ind w:left="1931" w:hanging="360"/>
      </w:pPr>
      <w:rPr>
        <w:rFonts w:ascii="Wingdings" w:hAnsi="Wingdings" w:hint="default"/>
      </w:rPr>
    </w:lvl>
    <w:lvl w:ilvl="2" w:tplc="A90A5AB6">
      <w:start w:val="1"/>
      <w:numFmt w:val="decimal"/>
      <w:lvlText w:val="%3."/>
      <w:lvlJc w:val="left"/>
      <w:pPr>
        <w:tabs>
          <w:tab w:val="num" w:pos="2786"/>
        </w:tabs>
        <w:ind w:left="2786" w:hanging="495"/>
      </w:pPr>
      <w:rPr>
        <w:rFonts w:hint="default"/>
        <w:w w:val="108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</w:num>
  <w:num w:numId="3">
    <w:abstractNumId w:val="6"/>
  </w:num>
  <w:num w:numId="4">
    <w:abstractNumId w:val="14"/>
  </w:num>
  <w:num w:numId="5">
    <w:abstractNumId w:val="12"/>
  </w:num>
  <w:num w:numId="6">
    <w:abstractNumId w:val="10"/>
  </w:num>
  <w:num w:numId="7">
    <w:abstractNumId w:val="4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  <w:num w:numId="11">
    <w:abstractNumId w:val="5"/>
  </w:num>
  <w:num w:numId="12">
    <w:abstractNumId w:val="2"/>
  </w:num>
  <w:num w:numId="13">
    <w:abstractNumId w:val="3"/>
  </w:num>
  <w:num w:numId="14">
    <w:abstractNumId w:val="13"/>
  </w:num>
  <w:num w:numId="15">
    <w:abstractNumId w:val="11"/>
  </w:num>
  <w:num w:numId="16">
    <w:abstractNumId w:val="16"/>
  </w:num>
  <w:num w:numId="17">
    <w:abstractNumId w:val="15"/>
  </w:num>
  <w:num w:numId="18">
    <w:abstractNumId w:val="8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58F"/>
    <w:rsid w:val="0000131E"/>
    <w:rsid w:val="0000370B"/>
    <w:rsid w:val="000109B9"/>
    <w:rsid w:val="0001583C"/>
    <w:rsid w:val="00055B55"/>
    <w:rsid w:val="00063DDD"/>
    <w:rsid w:val="00066C07"/>
    <w:rsid w:val="00067309"/>
    <w:rsid w:val="0007078A"/>
    <w:rsid w:val="00090984"/>
    <w:rsid w:val="000971E7"/>
    <w:rsid w:val="000979F1"/>
    <w:rsid w:val="000A4933"/>
    <w:rsid w:val="000A73EA"/>
    <w:rsid w:val="000B0215"/>
    <w:rsid w:val="000B7E73"/>
    <w:rsid w:val="000C36B0"/>
    <w:rsid w:val="000C4DE2"/>
    <w:rsid w:val="000C6091"/>
    <w:rsid w:val="000E40FC"/>
    <w:rsid w:val="000E5154"/>
    <w:rsid w:val="000E6249"/>
    <w:rsid w:val="000F34C8"/>
    <w:rsid w:val="000F56AE"/>
    <w:rsid w:val="0010092D"/>
    <w:rsid w:val="0010296C"/>
    <w:rsid w:val="00111121"/>
    <w:rsid w:val="001167CC"/>
    <w:rsid w:val="00123FCC"/>
    <w:rsid w:val="0012551B"/>
    <w:rsid w:val="00134C5C"/>
    <w:rsid w:val="00140675"/>
    <w:rsid w:val="00143652"/>
    <w:rsid w:val="0017206D"/>
    <w:rsid w:val="0017363B"/>
    <w:rsid w:val="0017549F"/>
    <w:rsid w:val="00180402"/>
    <w:rsid w:val="00186098"/>
    <w:rsid w:val="001A7312"/>
    <w:rsid w:val="001B4B17"/>
    <w:rsid w:val="001B74AF"/>
    <w:rsid w:val="001D6EFD"/>
    <w:rsid w:val="001E6CAF"/>
    <w:rsid w:val="002076E2"/>
    <w:rsid w:val="0021449B"/>
    <w:rsid w:val="00215031"/>
    <w:rsid w:val="00225ED8"/>
    <w:rsid w:val="00234E60"/>
    <w:rsid w:val="00242C48"/>
    <w:rsid w:val="00260718"/>
    <w:rsid w:val="00261055"/>
    <w:rsid w:val="002707B6"/>
    <w:rsid w:val="00270918"/>
    <w:rsid w:val="00272EB8"/>
    <w:rsid w:val="00274211"/>
    <w:rsid w:val="002750BF"/>
    <w:rsid w:val="0028536B"/>
    <w:rsid w:val="002872A8"/>
    <w:rsid w:val="00291ED2"/>
    <w:rsid w:val="002A44F6"/>
    <w:rsid w:val="002B7BDF"/>
    <w:rsid w:val="002C0F33"/>
    <w:rsid w:val="002C1B6A"/>
    <w:rsid w:val="002D16CD"/>
    <w:rsid w:val="002F6681"/>
    <w:rsid w:val="003023EC"/>
    <w:rsid w:val="00311722"/>
    <w:rsid w:val="003269D1"/>
    <w:rsid w:val="00333816"/>
    <w:rsid w:val="0033444C"/>
    <w:rsid w:val="0034714D"/>
    <w:rsid w:val="00352A30"/>
    <w:rsid w:val="00352D0E"/>
    <w:rsid w:val="003542C7"/>
    <w:rsid w:val="00354D15"/>
    <w:rsid w:val="003558E9"/>
    <w:rsid w:val="00355F00"/>
    <w:rsid w:val="003616D7"/>
    <w:rsid w:val="003744C7"/>
    <w:rsid w:val="00383612"/>
    <w:rsid w:val="00390884"/>
    <w:rsid w:val="003A4558"/>
    <w:rsid w:val="003A5367"/>
    <w:rsid w:val="003A60AC"/>
    <w:rsid w:val="003B541D"/>
    <w:rsid w:val="003C3D35"/>
    <w:rsid w:val="003C784D"/>
    <w:rsid w:val="003C78B3"/>
    <w:rsid w:val="003E03A4"/>
    <w:rsid w:val="003E6DD0"/>
    <w:rsid w:val="003E7919"/>
    <w:rsid w:val="003F6FB9"/>
    <w:rsid w:val="00403F30"/>
    <w:rsid w:val="00417C4F"/>
    <w:rsid w:val="00427CE4"/>
    <w:rsid w:val="004344FA"/>
    <w:rsid w:val="00434FEC"/>
    <w:rsid w:val="004446B8"/>
    <w:rsid w:val="004452E6"/>
    <w:rsid w:val="00446412"/>
    <w:rsid w:val="004556E8"/>
    <w:rsid w:val="00463458"/>
    <w:rsid w:val="004839D3"/>
    <w:rsid w:val="00486800"/>
    <w:rsid w:val="004A2118"/>
    <w:rsid w:val="004A266F"/>
    <w:rsid w:val="004A5327"/>
    <w:rsid w:val="004B4049"/>
    <w:rsid w:val="004C14A0"/>
    <w:rsid w:val="004C189E"/>
    <w:rsid w:val="004D28C3"/>
    <w:rsid w:val="004D31F7"/>
    <w:rsid w:val="004F63A3"/>
    <w:rsid w:val="004F7359"/>
    <w:rsid w:val="005113BC"/>
    <w:rsid w:val="00520BE6"/>
    <w:rsid w:val="005240A3"/>
    <w:rsid w:val="00544A41"/>
    <w:rsid w:val="00562593"/>
    <w:rsid w:val="005643E9"/>
    <w:rsid w:val="00573484"/>
    <w:rsid w:val="00596071"/>
    <w:rsid w:val="005A5AF1"/>
    <w:rsid w:val="005A63E8"/>
    <w:rsid w:val="005B2C0D"/>
    <w:rsid w:val="005C025A"/>
    <w:rsid w:val="005C61F4"/>
    <w:rsid w:val="005C698B"/>
    <w:rsid w:val="005D07A5"/>
    <w:rsid w:val="005E098D"/>
    <w:rsid w:val="005E7AF7"/>
    <w:rsid w:val="005F6AED"/>
    <w:rsid w:val="0062758F"/>
    <w:rsid w:val="00636FC1"/>
    <w:rsid w:val="006437DE"/>
    <w:rsid w:val="00646FC0"/>
    <w:rsid w:val="00654AE4"/>
    <w:rsid w:val="00656127"/>
    <w:rsid w:val="0066509A"/>
    <w:rsid w:val="0066775C"/>
    <w:rsid w:val="00672C3E"/>
    <w:rsid w:val="00674165"/>
    <w:rsid w:val="00681101"/>
    <w:rsid w:val="006A199D"/>
    <w:rsid w:val="006A28A4"/>
    <w:rsid w:val="006A7AF5"/>
    <w:rsid w:val="006C334E"/>
    <w:rsid w:val="006C547B"/>
    <w:rsid w:val="006C6F61"/>
    <w:rsid w:val="006D13C3"/>
    <w:rsid w:val="006D4DE3"/>
    <w:rsid w:val="006E2F2A"/>
    <w:rsid w:val="006F02EA"/>
    <w:rsid w:val="00713FAB"/>
    <w:rsid w:val="00721D8A"/>
    <w:rsid w:val="007242B0"/>
    <w:rsid w:val="0072494D"/>
    <w:rsid w:val="00734604"/>
    <w:rsid w:val="007522A3"/>
    <w:rsid w:val="00767D78"/>
    <w:rsid w:val="00767D9A"/>
    <w:rsid w:val="00784131"/>
    <w:rsid w:val="00793376"/>
    <w:rsid w:val="007A37E7"/>
    <w:rsid w:val="007A6B8A"/>
    <w:rsid w:val="007B13BE"/>
    <w:rsid w:val="007B3DDE"/>
    <w:rsid w:val="008210B2"/>
    <w:rsid w:val="00822952"/>
    <w:rsid w:val="008309DE"/>
    <w:rsid w:val="0083482F"/>
    <w:rsid w:val="00873E03"/>
    <w:rsid w:val="008778FA"/>
    <w:rsid w:val="008813C6"/>
    <w:rsid w:val="00886281"/>
    <w:rsid w:val="0089610F"/>
    <w:rsid w:val="008979F4"/>
    <w:rsid w:val="008D29EE"/>
    <w:rsid w:val="008D32CE"/>
    <w:rsid w:val="008D486A"/>
    <w:rsid w:val="008E1638"/>
    <w:rsid w:val="008E3DFA"/>
    <w:rsid w:val="008E5B95"/>
    <w:rsid w:val="008F248E"/>
    <w:rsid w:val="009034F8"/>
    <w:rsid w:val="00903A13"/>
    <w:rsid w:val="00903E45"/>
    <w:rsid w:val="00917061"/>
    <w:rsid w:val="009410CC"/>
    <w:rsid w:val="009433AE"/>
    <w:rsid w:val="009657BA"/>
    <w:rsid w:val="009738B2"/>
    <w:rsid w:val="009748E7"/>
    <w:rsid w:val="00991B9B"/>
    <w:rsid w:val="00997E13"/>
    <w:rsid w:val="009B6E1F"/>
    <w:rsid w:val="009C77DD"/>
    <w:rsid w:val="009C7D60"/>
    <w:rsid w:val="009D1CF9"/>
    <w:rsid w:val="009D5B56"/>
    <w:rsid w:val="009E46C6"/>
    <w:rsid w:val="009F451B"/>
    <w:rsid w:val="00A05504"/>
    <w:rsid w:val="00A0593D"/>
    <w:rsid w:val="00A073A6"/>
    <w:rsid w:val="00A102DB"/>
    <w:rsid w:val="00A1393A"/>
    <w:rsid w:val="00A14982"/>
    <w:rsid w:val="00A33F20"/>
    <w:rsid w:val="00A401EF"/>
    <w:rsid w:val="00A52D12"/>
    <w:rsid w:val="00A5304E"/>
    <w:rsid w:val="00A5460A"/>
    <w:rsid w:val="00A67D88"/>
    <w:rsid w:val="00A70064"/>
    <w:rsid w:val="00A722B9"/>
    <w:rsid w:val="00A74B85"/>
    <w:rsid w:val="00A8013C"/>
    <w:rsid w:val="00A819A5"/>
    <w:rsid w:val="00A9185A"/>
    <w:rsid w:val="00A92D34"/>
    <w:rsid w:val="00AA3A60"/>
    <w:rsid w:val="00AC260C"/>
    <w:rsid w:val="00AC2E49"/>
    <w:rsid w:val="00AC4EB1"/>
    <w:rsid w:val="00AC7544"/>
    <w:rsid w:val="00AC7D09"/>
    <w:rsid w:val="00AD2AC6"/>
    <w:rsid w:val="00AD74DB"/>
    <w:rsid w:val="00AF0DF5"/>
    <w:rsid w:val="00AF5A9F"/>
    <w:rsid w:val="00AF6D21"/>
    <w:rsid w:val="00AF77BF"/>
    <w:rsid w:val="00B00CE2"/>
    <w:rsid w:val="00B10DD5"/>
    <w:rsid w:val="00B14943"/>
    <w:rsid w:val="00B16108"/>
    <w:rsid w:val="00B27381"/>
    <w:rsid w:val="00B35F89"/>
    <w:rsid w:val="00B3742F"/>
    <w:rsid w:val="00B55F9A"/>
    <w:rsid w:val="00B70435"/>
    <w:rsid w:val="00B8061D"/>
    <w:rsid w:val="00B942EC"/>
    <w:rsid w:val="00BA1028"/>
    <w:rsid w:val="00BB5187"/>
    <w:rsid w:val="00BB6EA3"/>
    <w:rsid w:val="00BB72EF"/>
    <w:rsid w:val="00BD1FFD"/>
    <w:rsid w:val="00BF0CF9"/>
    <w:rsid w:val="00C2004C"/>
    <w:rsid w:val="00C20852"/>
    <w:rsid w:val="00C31E12"/>
    <w:rsid w:val="00C3632C"/>
    <w:rsid w:val="00C36B84"/>
    <w:rsid w:val="00C431AE"/>
    <w:rsid w:val="00C47BC0"/>
    <w:rsid w:val="00C561F1"/>
    <w:rsid w:val="00C603D7"/>
    <w:rsid w:val="00C70D26"/>
    <w:rsid w:val="00C72B5C"/>
    <w:rsid w:val="00C75F76"/>
    <w:rsid w:val="00C81C06"/>
    <w:rsid w:val="00C8311D"/>
    <w:rsid w:val="00C83C09"/>
    <w:rsid w:val="00C972A2"/>
    <w:rsid w:val="00CA0679"/>
    <w:rsid w:val="00CC396B"/>
    <w:rsid w:val="00CC483A"/>
    <w:rsid w:val="00CD267B"/>
    <w:rsid w:val="00CD3B78"/>
    <w:rsid w:val="00CD7E48"/>
    <w:rsid w:val="00CE1730"/>
    <w:rsid w:val="00D33948"/>
    <w:rsid w:val="00D37C8E"/>
    <w:rsid w:val="00D53614"/>
    <w:rsid w:val="00D6295E"/>
    <w:rsid w:val="00D62A29"/>
    <w:rsid w:val="00D75E57"/>
    <w:rsid w:val="00D827F8"/>
    <w:rsid w:val="00D963A1"/>
    <w:rsid w:val="00D96702"/>
    <w:rsid w:val="00DD31EA"/>
    <w:rsid w:val="00DD56FC"/>
    <w:rsid w:val="00DE728F"/>
    <w:rsid w:val="00E06889"/>
    <w:rsid w:val="00E1411C"/>
    <w:rsid w:val="00E238ED"/>
    <w:rsid w:val="00E25F37"/>
    <w:rsid w:val="00E35921"/>
    <w:rsid w:val="00E3663A"/>
    <w:rsid w:val="00E36E3B"/>
    <w:rsid w:val="00E43733"/>
    <w:rsid w:val="00E4746F"/>
    <w:rsid w:val="00E631A3"/>
    <w:rsid w:val="00E7204A"/>
    <w:rsid w:val="00E763F7"/>
    <w:rsid w:val="00E8283A"/>
    <w:rsid w:val="00E91BCC"/>
    <w:rsid w:val="00E9460E"/>
    <w:rsid w:val="00E978FE"/>
    <w:rsid w:val="00EA4705"/>
    <w:rsid w:val="00EA7CAC"/>
    <w:rsid w:val="00ED1111"/>
    <w:rsid w:val="00EE25EF"/>
    <w:rsid w:val="00EE2739"/>
    <w:rsid w:val="00EE7140"/>
    <w:rsid w:val="00EF0E25"/>
    <w:rsid w:val="00EF42AD"/>
    <w:rsid w:val="00F06336"/>
    <w:rsid w:val="00F20B53"/>
    <w:rsid w:val="00F27D9B"/>
    <w:rsid w:val="00F34442"/>
    <w:rsid w:val="00F4222D"/>
    <w:rsid w:val="00F43A2D"/>
    <w:rsid w:val="00F51D10"/>
    <w:rsid w:val="00F53267"/>
    <w:rsid w:val="00F7326C"/>
    <w:rsid w:val="00F75FB9"/>
    <w:rsid w:val="00F776A7"/>
    <w:rsid w:val="00F77DE9"/>
    <w:rsid w:val="00F923F5"/>
    <w:rsid w:val="00FB0FC4"/>
    <w:rsid w:val="00FB4D7D"/>
    <w:rsid w:val="00FC24CE"/>
    <w:rsid w:val="00FC4EC2"/>
    <w:rsid w:val="00FD441B"/>
    <w:rsid w:val="00FE76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813C6"/>
    <w:pPr>
      <w:spacing w:after="0" w:line="240" w:lineRule="auto"/>
      <w:ind w:firstLine="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8813C6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881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13C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881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13C6"/>
  </w:style>
  <w:style w:type="paragraph" w:styleId="a9">
    <w:name w:val="footer"/>
    <w:basedOn w:val="a"/>
    <w:link w:val="aa"/>
    <w:uiPriority w:val="99"/>
    <w:unhideWhenUsed/>
    <w:rsid w:val="00881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13C6"/>
  </w:style>
  <w:style w:type="paragraph" w:styleId="ab">
    <w:name w:val="Title"/>
    <w:basedOn w:val="a"/>
    <w:link w:val="ac"/>
    <w:qFormat/>
    <w:rsid w:val="006A7AF5"/>
    <w:pPr>
      <w:spacing w:after="0" w:line="240" w:lineRule="auto"/>
      <w:ind w:firstLine="0"/>
      <w:jc w:val="center"/>
    </w:pPr>
    <w:rPr>
      <w:rFonts w:ascii="TextBook" w:eastAsia="Times New Roman" w:hAnsi="TextBook"/>
      <w:b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6A7AF5"/>
    <w:rPr>
      <w:rFonts w:ascii="TextBook" w:eastAsia="Times New Roman" w:hAnsi="TextBook"/>
      <w:b/>
      <w:sz w:val="28"/>
      <w:szCs w:val="20"/>
      <w:lang w:eastAsia="ru-RU"/>
    </w:rPr>
  </w:style>
  <w:style w:type="paragraph" w:styleId="ad">
    <w:name w:val="List Paragraph"/>
    <w:basedOn w:val="a"/>
    <w:uiPriority w:val="34"/>
    <w:qFormat/>
    <w:rsid w:val="00F4222D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B70435"/>
    <w:rPr>
      <w:color w:val="808080"/>
    </w:rPr>
  </w:style>
  <w:style w:type="paragraph" w:styleId="5">
    <w:name w:val="List Number 5"/>
    <w:basedOn w:val="a"/>
    <w:uiPriority w:val="99"/>
    <w:rsid w:val="00674165"/>
    <w:pPr>
      <w:tabs>
        <w:tab w:val="num" w:pos="1660"/>
      </w:tabs>
      <w:spacing w:after="0" w:line="240" w:lineRule="auto"/>
      <w:ind w:left="1660" w:hanging="360"/>
    </w:pPr>
    <w:rPr>
      <w:rFonts w:eastAsia="Times New Roman"/>
      <w:sz w:val="20"/>
      <w:szCs w:val="20"/>
      <w:lang w:eastAsia="ru-RU"/>
    </w:rPr>
  </w:style>
  <w:style w:type="table" w:styleId="af">
    <w:name w:val="Table Grid"/>
    <w:basedOn w:val="a1"/>
    <w:uiPriority w:val="59"/>
    <w:rsid w:val="004839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semiHidden/>
    <w:unhideWhenUsed/>
    <w:rsid w:val="002872A8"/>
    <w:pPr>
      <w:spacing w:before="100" w:beforeAutospacing="1" w:after="100" w:afterAutospacing="1" w:line="240" w:lineRule="auto"/>
      <w:ind w:firstLine="0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2872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85;&#1072;\Desktop\&#1062;&#1072;&#1088;&#1100;\&#1059;&#1095;&#1077;&#1073;&#1072;\2%20&#1089;&#1077;&#1084;&#1077;&#1089;&#1090;&#1088;\&#1058;&#1080;&#1090;&#1091;&#1083;&#1100;&#1085;&#1080;&#108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Титульник.dotx</Template>
  <TotalTime>3032</TotalTime>
  <Pages>4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</vt:lpstr>
    </vt:vector>
  </TitlesOfParts>
  <Company>ФЕДЕРАЛЬНОЕ АГЕНСТВО СВЯЗИ                                                                           Федеральное государственное бюджетное образовательное учреждение высшего образования «МОСКОВСКИЙ ТЕХНИЧЕСКИЙ УНИВЕРСИТЕТ СВЯЗИ И ИНФОРМАТИКИ»                                                                                                             Кафедра «Информационная безопасность»</Company>
  <LinksUpToDate>false</LinksUpToDate>
  <CharactersWithSpaces>5139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</dc:title>
  <dc:creator>Анна</dc:creator>
  <cp:lastModifiedBy>MSII</cp:lastModifiedBy>
  <cp:revision>199</cp:revision>
  <dcterms:created xsi:type="dcterms:W3CDTF">2015-02-16T19:11:00Z</dcterms:created>
  <dcterms:modified xsi:type="dcterms:W3CDTF">2019-05-20T22:10:00Z</dcterms:modified>
</cp:coreProperties>
</file>