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028" w:rsidRDefault="00175B61" w:rsidP="00BA1028">
      <w:pPr>
        <w:jc w:val="center"/>
      </w:pPr>
      <w:sdt>
        <w:sdtPr>
          <w:alias w:val="Организация"/>
          <w:id w:val="15524243"/>
          <w:dataBinding w:prefixMappings="xmlns:ns0='http://schemas.openxmlformats.org/officeDocument/2006/extended-properties'" w:xpath="/ns0:Properties[1]/ns0:Company[1]" w:storeItemID="{6668398D-A668-4E3E-A5EB-62B293D839F1}"/>
          <w:text/>
        </w:sdtPr>
        <w:sdtContent>
          <w:r w:rsidR="00BA1028" w:rsidRPr="00BA1028">
            <w:t>ФЕДЕРАЛЬНОЕ АГЕНСТВО СВЯЗИ                                                                           Федеральное государственное бюджетное образовательное учреждение высшего образования «МОСКОВСКИЙ ТЕХНИЧЕСКИЙ УНИВЕРСИТЕТ СВЯЗИ И ИНФОРМАТИКИ»                                                                                                             Кафедра «Информационная безопасность»</w:t>
          </w:r>
        </w:sdtContent>
      </w:sdt>
    </w:p>
    <w:p w:rsidR="00BA1028" w:rsidRPr="00C972A2" w:rsidRDefault="00BA1028" w:rsidP="00BA1028">
      <w:pPr>
        <w:pStyle w:val="a3"/>
        <w:spacing w:line="360" w:lineRule="auto"/>
        <w:jc w:val="center"/>
        <w:rPr>
          <w:rFonts w:ascii="Times New Roman" w:eastAsiaTheme="majorEastAsia" w:hAnsi="Times New Roman" w:cs="Times New Roman"/>
          <w:caps/>
          <w:sz w:val="28"/>
          <w:szCs w:val="28"/>
        </w:rPr>
      </w:pPr>
    </w:p>
    <w:p w:rsidR="00BA1028" w:rsidRPr="00BA1028" w:rsidRDefault="00BA1028" w:rsidP="00997E13">
      <w:pPr>
        <w:pStyle w:val="a3"/>
        <w:spacing w:line="360" w:lineRule="auto"/>
        <w:jc w:val="center"/>
        <w:rPr>
          <w:rFonts w:asciiTheme="majorHAnsi" w:eastAsiaTheme="majorEastAsia" w:hAnsiTheme="majorHAnsi" w:cstheme="majorBidi"/>
          <w:sz w:val="40"/>
          <w:szCs w:val="44"/>
        </w:rPr>
      </w:pPr>
      <w:r w:rsidRPr="00BA1028">
        <w:rPr>
          <w:rFonts w:ascii="Times New Roman" w:eastAsiaTheme="majorEastAsia" w:hAnsi="Times New Roman" w:cs="Times New Roman"/>
          <w:sz w:val="44"/>
          <w:szCs w:val="76"/>
        </w:rPr>
        <w:t>ОТЧЁТ ПО ЛАБОРАТОРНОЙ РАБОТЕ №</w:t>
      </w:r>
      <w:r w:rsidR="00CB3847">
        <w:rPr>
          <w:rFonts w:ascii="Times New Roman" w:eastAsiaTheme="majorEastAsia" w:hAnsi="Times New Roman" w:cs="Times New Roman"/>
          <w:sz w:val="44"/>
          <w:szCs w:val="76"/>
        </w:rPr>
        <w:t xml:space="preserve"> 6</w:t>
      </w:r>
    </w:p>
    <w:p w:rsidR="00BA1028" w:rsidRPr="00BA1028" w:rsidRDefault="00BA1028" w:rsidP="00997E13">
      <w:pPr>
        <w:pStyle w:val="a3"/>
        <w:spacing w:line="360" w:lineRule="auto"/>
        <w:jc w:val="center"/>
        <w:rPr>
          <w:rFonts w:asciiTheme="majorHAnsi" w:eastAsiaTheme="majorEastAsia" w:hAnsiTheme="majorHAnsi" w:cstheme="majorBidi"/>
          <w:sz w:val="40"/>
          <w:szCs w:val="44"/>
        </w:rPr>
      </w:pPr>
      <w:r w:rsidRPr="00BA1028">
        <w:rPr>
          <w:rFonts w:asciiTheme="majorHAnsi" w:eastAsiaTheme="majorEastAsia" w:hAnsiTheme="majorHAnsi" w:cstheme="majorBidi"/>
          <w:sz w:val="40"/>
          <w:szCs w:val="44"/>
        </w:rPr>
        <w:t xml:space="preserve">по дисциплине </w:t>
      </w:r>
    </w:p>
    <w:p w:rsidR="00BA1028" w:rsidRPr="00BA1028" w:rsidRDefault="00BA1028" w:rsidP="00997E13">
      <w:pPr>
        <w:pStyle w:val="a3"/>
        <w:spacing w:line="360" w:lineRule="auto"/>
        <w:jc w:val="center"/>
        <w:rPr>
          <w:rFonts w:asciiTheme="majorHAnsi" w:eastAsiaTheme="majorEastAsia" w:hAnsiTheme="majorHAnsi" w:cstheme="majorBidi"/>
          <w:sz w:val="40"/>
          <w:szCs w:val="44"/>
        </w:rPr>
      </w:pPr>
      <w:r w:rsidRPr="00BA1028">
        <w:rPr>
          <w:rFonts w:asciiTheme="majorHAnsi" w:eastAsiaTheme="majorEastAsia" w:hAnsiTheme="majorHAnsi" w:cstheme="majorBidi"/>
          <w:sz w:val="40"/>
          <w:szCs w:val="44"/>
        </w:rPr>
        <w:t xml:space="preserve">«Защита информации от вредоносного программного обеспечения» </w:t>
      </w:r>
    </w:p>
    <w:p w:rsidR="00BA1028" w:rsidRPr="003C3D35" w:rsidRDefault="00CB3847" w:rsidP="00997E13">
      <w:pPr>
        <w:pStyle w:val="a3"/>
        <w:spacing w:line="360" w:lineRule="auto"/>
        <w:jc w:val="center"/>
        <w:rPr>
          <w:rFonts w:asciiTheme="majorHAnsi" w:eastAsiaTheme="majorEastAsia" w:hAnsiTheme="majorHAnsi" w:cstheme="majorBidi"/>
          <w:sz w:val="40"/>
          <w:szCs w:val="44"/>
        </w:rPr>
      </w:pPr>
      <w:r w:rsidRPr="00CB3847">
        <w:rPr>
          <w:rFonts w:asciiTheme="majorHAnsi" w:eastAsiaTheme="majorEastAsia" w:hAnsiTheme="majorHAnsi" w:cstheme="majorBidi"/>
          <w:sz w:val="40"/>
          <w:szCs w:val="44"/>
        </w:rPr>
        <w:t>Разработка модуля сканирования</w:t>
      </w:r>
    </w:p>
    <w:p w:rsidR="00BA1028" w:rsidRDefault="00BA1028" w:rsidP="00352D0E">
      <w:pPr>
        <w:pStyle w:val="a3"/>
        <w:spacing w:line="360" w:lineRule="auto"/>
        <w:jc w:val="center"/>
        <w:rPr>
          <w:rFonts w:asciiTheme="majorHAnsi" w:eastAsiaTheme="majorEastAsia" w:hAnsiTheme="majorHAnsi" w:cstheme="majorBidi"/>
          <w:sz w:val="44"/>
          <w:szCs w:val="44"/>
        </w:rPr>
      </w:pPr>
    </w:p>
    <w:p w:rsidR="00BA1028" w:rsidRPr="00EE7140" w:rsidRDefault="00175B61" w:rsidP="001D6EFD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175B61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280.95pt;margin-top:17.35pt;width:229.75pt;height:203.85pt;z-index:251662336;mso-width-relative:margin;mso-height-relative:margin" stroked="f">
            <v:textbox style="mso-next-textbox:#_x0000_s1029">
              <w:txbxContent>
                <w:p w:rsidR="00BA1028" w:rsidRDefault="00BA1028" w:rsidP="00352D0E">
                  <w:pPr>
                    <w:ind w:firstLine="0"/>
                    <w:jc w:val="center"/>
                    <w:rPr>
                      <w:sz w:val="36"/>
                      <w:szCs w:val="28"/>
                    </w:rPr>
                  </w:pPr>
                  <w:r w:rsidRPr="00EE7140">
                    <w:rPr>
                      <w:sz w:val="36"/>
                      <w:szCs w:val="28"/>
                    </w:rPr>
                    <w:t>Вып</w:t>
                  </w:r>
                  <w:r>
                    <w:rPr>
                      <w:sz w:val="36"/>
                      <w:szCs w:val="28"/>
                    </w:rPr>
                    <w:t>олнил</w:t>
                  </w:r>
                  <w:r w:rsidR="003C3D35">
                    <w:rPr>
                      <w:sz w:val="36"/>
                      <w:szCs w:val="28"/>
                    </w:rPr>
                    <w:t>а</w:t>
                  </w:r>
                  <w:r>
                    <w:rPr>
                      <w:sz w:val="36"/>
                      <w:szCs w:val="28"/>
                    </w:rPr>
                    <w:t>:</w:t>
                  </w:r>
                </w:p>
                <w:p w:rsidR="00BA1028" w:rsidRDefault="00BA1028" w:rsidP="003C3D35">
                  <w:pPr>
                    <w:ind w:firstLine="0"/>
                    <w:jc w:val="center"/>
                    <w:rPr>
                      <w:sz w:val="36"/>
                      <w:szCs w:val="28"/>
                    </w:rPr>
                  </w:pPr>
                  <w:r>
                    <w:rPr>
                      <w:sz w:val="36"/>
                      <w:szCs w:val="28"/>
                    </w:rPr>
                    <w:t>студент</w:t>
                  </w:r>
                  <w:r w:rsidR="003C3D35">
                    <w:rPr>
                      <w:sz w:val="36"/>
                      <w:szCs w:val="28"/>
                    </w:rPr>
                    <w:t>ка</w:t>
                  </w:r>
                  <w:r w:rsidR="00516E7C">
                    <w:rPr>
                      <w:sz w:val="36"/>
                      <w:szCs w:val="28"/>
                    </w:rPr>
                    <w:t xml:space="preserve"> группы БВТ16</w:t>
                  </w:r>
                  <w:r>
                    <w:rPr>
                      <w:sz w:val="36"/>
                      <w:szCs w:val="28"/>
                    </w:rPr>
                    <w:t xml:space="preserve">01 </w:t>
                  </w:r>
                  <w:r w:rsidR="00516E7C">
                    <w:rPr>
                      <w:sz w:val="36"/>
                      <w:szCs w:val="28"/>
                    </w:rPr>
                    <w:t>Фурман С.И.</w:t>
                  </w:r>
                </w:p>
                <w:p w:rsidR="00BA1028" w:rsidRDefault="00BA1028" w:rsidP="00352D0E">
                  <w:pPr>
                    <w:ind w:firstLine="0"/>
                    <w:jc w:val="center"/>
                    <w:rPr>
                      <w:sz w:val="36"/>
                      <w:szCs w:val="28"/>
                    </w:rPr>
                  </w:pPr>
                  <w:r>
                    <w:rPr>
                      <w:sz w:val="36"/>
                      <w:szCs w:val="28"/>
                    </w:rPr>
                    <w:t>Проверил:</w:t>
                  </w:r>
                </w:p>
                <w:p w:rsidR="00BA1028" w:rsidRDefault="00BA1028" w:rsidP="00352D0E">
                  <w:pPr>
                    <w:ind w:firstLine="0"/>
                    <w:jc w:val="center"/>
                    <w:rPr>
                      <w:sz w:val="36"/>
                      <w:szCs w:val="28"/>
                    </w:rPr>
                  </w:pPr>
                  <w:r>
                    <w:rPr>
                      <w:sz w:val="36"/>
                      <w:szCs w:val="28"/>
                    </w:rPr>
                    <w:t>ассистент кафедры ИБ</w:t>
                  </w:r>
                </w:p>
                <w:p w:rsidR="00BA1028" w:rsidRPr="00EE7140" w:rsidRDefault="00BA1028" w:rsidP="00352D0E">
                  <w:pPr>
                    <w:ind w:firstLine="0"/>
                    <w:jc w:val="center"/>
                    <w:rPr>
                      <w:sz w:val="36"/>
                      <w:szCs w:val="28"/>
                    </w:rPr>
                  </w:pPr>
                  <w:r>
                    <w:rPr>
                      <w:sz w:val="36"/>
                      <w:szCs w:val="28"/>
                    </w:rPr>
                    <w:t>Барков В. В.</w:t>
                  </w:r>
                </w:p>
              </w:txbxContent>
            </v:textbox>
          </v:shape>
        </w:pict>
      </w:r>
    </w:p>
    <w:p w:rsidR="00BA1028" w:rsidRDefault="00BA1028" w:rsidP="001D6EFD">
      <w:pPr>
        <w:pStyle w:val="a3"/>
        <w:spacing w:line="360" w:lineRule="auto"/>
        <w:jc w:val="right"/>
        <w:rPr>
          <w:b/>
          <w:bCs/>
        </w:rPr>
      </w:pPr>
    </w:p>
    <w:p w:rsidR="00BA1028" w:rsidRDefault="00BA1028" w:rsidP="001D6EFD">
      <w:pPr>
        <w:pStyle w:val="a3"/>
        <w:spacing w:line="360" w:lineRule="auto"/>
        <w:jc w:val="center"/>
        <w:rPr>
          <w:b/>
          <w:bCs/>
        </w:rPr>
      </w:pPr>
    </w:p>
    <w:sdt>
      <w:sdtPr>
        <w:rPr>
          <w:rFonts w:eastAsia="Times New Roman"/>
          <w:sz w:val="20"/>
          <w:szCs w:val="20"/>
          <w:lang w:eastAsia="ru-RU"/>
        </w:rPr>
        <w:id w:val="170847803"/>
        <w:docPartObj>
          <w:docPartGallery w:val="Cover Pages"/>
          <w:docPartUnique/>
        </w:docPartObj>
      </w:sdtPr>
      <w:sdtContent>
        <w:p w:rsidR="00BA1028" w:rsidRDefault="00BA1028" w:rsidP="00BA1028">
          <w:pPr>
            <w:spacing w:line="360" w:lineRule="auto"/>
            <w:rPr>
              <w:rFonts w:eastAsia="Times New Roman"/>
              <w:sz w:val="20"/>
              <w:szCs w:val="20"/>
              <w:lang w:eastAsia="ru-RU"/>
            </w:rPr>
          </w:pPr>
        </w:p>
        <w:p w:rsidR="008813C6" w:rsidRDefault="00175B61" w:rsidP="00BA1028">
          <w:pPr>
            <w:pStyle w:val="5"/>
            <w:tabs>
              <w:tab w:val="clear" w:pos="1660"/>
            </w:tabs>
            <w:spacing w:line="360" w:lineRule="auto"/>
            <w:ind w:left="0" w:firstLine="0"/>
          </w:pPr>
        </w:p>
      </w:sdtContent>
    </w:sdt>
    <w:p w:rsidR="00C431AE" w:rsidRDefault="00C431AE" w:rsidP="00BA1028">
      <w:pPr>
        <w:pStyle w:val="5"/>
        <w:tabs>
          <w:tab w:val="clear" w:pos="1660"/>
        </w:tabs>
        <w:spacing w:line="360" w:lineRule="auto"/>
        <w:ind w:left="0" w:firstLine="0"/>
      </w:pPr>
    </w:p>
    <w:p w:rsidR="00C431AE" w:rsidRDefault="00C431AE" w:rsidP="00BA1028">
      <w:pPr>
        <w:pStyle w:val="5"/>
        <w:tabs>
          <w:tab w:val="clear" w:pos="1660"/>
        </w:tabs>
        <w:spacing w:line="360" w:lineRule="auto"/>
        <w:ind w:left="0" w:firstLine="0"/>
      </w:pPr>
    </w:p>
    <w:p w:rsidR="00C431AE" w:rsidRDefault="00C431AE" w:rsidP="00BA1028">
      <w:pPr>
        <w:pStyle w:val="5"/>
        <w:tabs>
          <w:tab w:val="clear" w:pos="1660"/>
        </w:tabs>
        <w:spacing w:line="360" w:lineRule="auto"/>
        <w:ind w:left="0" w:firstLine="0"/>
      </w:pPr>
    </w:p>
    <w:p w:rsidR="00C431AE" w:rsidRDefault="00C431AE" w:rsidP="00BA1028">
      <w:pPr>
        <w:pStyle w:val="5"/>
        <w:tabs>
          <w:tab w:val="clear" w:pos="1660"/>
        </w:tabs>
        <w:spacing w:line="360" w:lineRule="auto"/>
        <w:ind w:left="0" w:firstLine="0"/>
      </w:pPr>
    </w:p>
    <w:p w:rsidR="00C431AE" w:rsidRDefault="00C431AE" w:rsidP="00BA1028">
      <w:pPr>
        <w:pStyle w:val="5"/>
        <w:tabs>
          <w:tab w:val="clear" w:pos="1660"/>
        </w:tabs>
        <w:spacing w:line="360" w:lineRule="auto"/>
        <w:ind w:left="0" w:firstLine="0"/>
      </w:pPr>
    </w:p>
    <w:p w:rsidR="00C431AE" w:rsidRDefault="00C431AE" w:rsidP="00BA1028">
      <w:pPr>
        <w:pStyle w:val="5"/>
        <w:tabs>
          <w:tab w:val="clear" w:pos="1660"/>
        </w:tabs>
        <w:spacing w:line="360" w:lineRule="auto"/>
        <w:ind w:left="0" w:firstLine="0"/>
      </w:pPr>
    </w:p>
    <w:p w:rsidR="00C431AE" w:rsidRDefault="00C431AE" w:rsidP="00BA1028">
      <w:pPr>
        <w:pStyle w:val="5"/>
        <w:tabs>
          <w:tab w:val="clear" w:pos="1660"/>
        </w:tabs>
        <w:spacing w:line="360" w:lineRule="auto"/>
        <w:ind w:left="0" w:firstLine="0"/>
      </w:pPr>
    </w:p>
    <w:p w:rsidR="00C431AE" w:rsidRDefault="00C431AE" w:rsidP="00BA1028">
      <w:pPr>
        <w:pStyle w:val="5"/>
        <w:tabs>
          <w:tab w:val="clear" w:pos="1660"/>
        </w:tabs>
        <w:spacing w:line="360" w:lineRule="auto"/>
        <w:ind w:left="0" w:firstLine="0"/>
      </w:pPr>
    </w:p>
    <w:p w:rsidR="00C431AE" w:rsidRDefault="00C431AE" w:rsidP="00BA1028">
      <w:pPr>
        <w:pStyle w:val="5"/>
        <w:tabs>
          <w:tab w:val="clear" w:pos="1660"/>
        </w:tabs>
        <w:spacing w:line="360" w:lineRule="auto"/>
        <w:ind w:left="0" w:firstLine="0"/>
      </w:pPr>
    </w:p>
    <w:p w:rsidR="00C431AE" w:rsidRDefault="00C431AE" w:rsidP="00BA1028">
      <w:pPr>
        <w:pStyle w:val="5"/>
        <w:tabs>
          <w:tab w:val="clear" w:pos="1660"/>
        </w:tabs>
        <w:spacing w:line="360" w:lineRule="auto"/>
        <w:ind w:left="0" w:firstLine="0"/>
      </w:pPr>
    </w:p>
    <w:p w:rsidR="00C431AE" w:rsidRDefault="00C431AE" w:rsidP="00BA1028">
      <w:pPr>
        <w:pStyle w:val="5"/>
        <w:tabs>
          <w:tab w:val="clear" w:pos="1660"/>
        </w:tabs>
        <w:spacing w:line="360" w:lineRule="auto"/>
        <w:ind w:left="0" w:firstLine="0"/>
      </w:pPr>
    </w:p>
    <w:p w:rsidR="00C431AE" w:rsidRDefault="00C431AE" w:rsidP="00BA1028">
      <w:pPr>
        <w:pStyle w:val="5"/>
        <w:tabs>
          <w:tab w:val="clear" w:pos="1660"/>
        </w:tabs>
        <w:spacing w:line="360" w:lineRule="auto"/>
        <w:ind w:left="0" w:firstLine="0"/>
      </w:pPr>
    </w:p>
    <w:p w:rsidR="00C431AE" w:rsidRDefault="00C431AE" w:rsidP="00BA1028">
      <w:pPr>
        <w:pStyle w:val="5"/>
        <w:tabs>
          <w:tab w:val="clear" w:pos="1660"/>
        </w:tabs>
        <w:spacing w:line="360" w:lineRule="auto"/>
        <w:ind w:left="0" w:firstLine="0"/>
      </w:pPr>
    </w:p>
    <w:p w:rsidR="00C431AE" w:rsidRDefault="00C431AE" w:rsidP="00BA1028">
      <w:pPr>
        <w:pStyle w:val="5"/>
        <w:tabs>
          <w:tab w:val="clear" w:pos="1660"/>
        </w:tabs>
        <w:spacing w:line="360" w:lineRule="auto"/>
        <w:ind w:left="0" w:firstLine="0"/>
      </w:pPr>
    </w:p>
    <w:p w:rsidR="00C431AE" w:rsidRDefault="00C431AE" w:rsidP="00BA1028">
      <w:pPr>
        <w:pStyle w:val="5"/>
        <w:tabs>
          <w:tab w:val="clear" w:pos="1660"/>
        </w:tabs>
        <w:spacing w:line="360" w:lineRule="auto"/>
        <w:ind w:left="0" w:firstLine="0"/>
      </w:pPr>
    </w:p>
    <w:p w:rsidR="00C431AE" w:rsidRDefault="00C431AE" w:rsidP="00BA1028">
      <w:pPr>
        <w:pStyle w:val="5"/>
        <w:tabs>
          <w:tab w:val="clear" w:pos="1660"/>
        </w:tabs>
        <w:spacing w:line="360" w:lineRule="auto"/>
        <w:ind w:left="0" w:firstLine="0"/>
      </w:pPr>
    </w:p>
    <w:p w:rsidR="00C431AE" w:rsidRDefault="00C431AE" w:rsidP="00BA1028">
      <w:pPr>
        <w:pStyle w:val="5"/>
        <w:tabs>
          <w:tab w:val="clear" w:pos="1660"/>
        </w:tabs>
        <w:spacing w:line="360" w:lineRule="auto"/>
        <w:ind w:left="0" w:firstLine="0"/>
      </w:pPr>
    </w:p>
    <w:p w:rsidR="00CB3847" w:rsidRPr="00CB3847" w:rsidRDefault="00CB3847" w:rsidP="00CB3847">
      <w:pPr>
        <w:spacing w:after="0" w:line="240" w:lineRule="auto"/>
        <w:jc w:val="center"/>
        <w:rPr>
          <w:rFonts w:eastAsia="Calibri"/>
          <w:b/>
          <w:sz w:val="28"/>
          <w:szCs w:val="22"/>
        </w:rPr>
      </w:pPr>
      <w:r w:rsidRPr="00CB3847">
        <w:rPr>
          <w:rFonts w:eastAsia="Calibri"/>
          <w:b/>
          <w:sz w:val="28"/>
          <w:szCs w:val="22"/>
        </w:rPr>
        <w:t>Разработка модуля сканирования</w:t>
      </w:r>
    </w:p>
    <w:p w:rsidR="00CB3847" w:rsidRPr="00CB3847" w:rsidRDefault="00CB3847" w:rsidP="00CB3847">
      <w:pPr>
        <w:spacing w:after="0" w:line="360" w:lineRule="auto"/>
        <w:ind w:firstLine="720"/>
        <w:jc w:val="both"/>
        <w:rPr>
          <w:rFonts w:eastAsia="Calibri"/>
          <w:sz w:val="28"/>
          <w:szCs w:val="22"/>
        </w:rPr>
      </w:pPr>
      <w:r w:rsidRPr="00CB3847">
        <w:rPr>
          <w:rFonts w:eastAsia="Calibri"/>
          <w:sz w:val="28"/>
          <w:szCs w:val="22"/>
        </w:rPr>
        <w:t>При сканировании объекта последовательно считываются байты и производится поиск по всем записям в дереве. При совпадении с началом сигнатуры определяется, попадает ли смещение в заданный в записи диапазон. Если попадает, вычисляется хеш от последовательности байтов, начиная с текущего. Длина берётся из поля длины сигнатуры в записи. Сравнивается значение хеш. Если совпадают, то файл заражён вирусом. Название вируса находится в записи.</w:t>
      </w:r>
    </w:p>
    <w:p w:rsidR="00CB3847" w:rsidRPr="00CB3847" w:rsidRDefault="00CB3847" w:rsidP="00CB3847">
      <w:pPr>
        <w:keepNext/>
        <w:keepLines/>
        <w:spacing w:before="40" w:after="0" w:line="240" w:lineRule="auto"/>
        <w:ind w:firstLine="720"/>
        <w:outlineLvl w:val="2"/>
        <w:rPr>
          <w:rFonts w:eastAsia="Times New Roman"/>
          <w:b/>
          <w:i/>
          <w:sz w:val="28"/>
        </w:rPr>
      </w:pPr>
      <w:r w:rsidRPr="00CB3847">
        <w:rPr>
          <w:rFonts w:eastAsia="Times New Roman"/>
          <w:b/>
          <w:i/>
          <w:sz w:val="28"/>
        </w:rPr>
        <w:t>Задание</w:t>
      </w:r>
    </w:p>
    <w:p w:rsidR="00CB3847" w:rsidRPr="00CB3847" w:rsidRDefault="00CB3847" w:rsidP="00CB3847">
      <w:pPr>
        <w:spacing w:after="0" w:line="360" w:lineRule="auto"/>
        <w:ind w:firstLine="720"/>
        <w:jc w:val="both"/>
        <w:rPr>
          <w:rFonts w:eastAsia="Calibri"/>
          <w:sz w:val="28"/>
          <w:szCs w:val="22"/>
        </w:rPr>
      </w:pPr>
      <w:r w:rsidRPr="00CB3847">
        <w:rPr>
          <w:rFonts w:eastAsia="Calibri"/>
          <w:sz w:val="28"/>
          <w:szCs w:val="22"/>
        </w:rPr>
        <w:t xml:space="preserve">Разработать класс </w:t>
      </w:r>
      <w:r w:rsidRPr="00CB3847">
        <w:rPr>
          <w:rFonts w:eastAsia="Calibri"/>
          <w:sz w:val="28"/>
          <w:szCs w:val="22"/>
          <w:lang w:val="en-US"/>
        </w:rPr>
        <w:t>ScanEngine</w:t>
      </w:r>
      <w:r w:rsidRPr="00CB3847">
        <w:rPr>
          <w:rFonts w:eastAsia="Calibri"/>
          <w:sz w:val="28"/>
          <w:szCs w:val="22"/>
        </w:rPr>
        <w:t xml:space="preserve">, который содержит в себе загруженные базы и методы для сканирования объектов </w:t>
      </w:r>
      <w:r w:rsidRPr="00CB3847">
        <w:rPr>
          <w:rFonts w:eastAsia="Calibri"/>
          <w:sz w:val="28"/>
          <w:szCs w:val="22"/>
          <w:lang w:val="en-US"/>
        </w:rPr>
        <w:t>ScanObject</w:t>
      </w:r>
      <w:r w:rsidRPr="00CB3847">
        <w:rPr>
          <w:rFonts w:eastAsia="Calibri"/>
          <w:sz w:val="28"/>
          <w:szCs w:val="22"/>
        </w:rPr>
        <w:t>.</w:t>
      </w:r>
    </w:p>
    <w:p w:rsidR="00CB3847" w:rsidRPr="00CB3847" w:rsidRDefault="00CB3847" w:rsidP="00CB3847">
      <w:pPr>
        <w:spacing w:after="0" w:line="240" w:lineRule="auto"/>
        <w:jc w:val="center"/>
        <w:rPr>
          <w:rFonts w:eastAsia="Calibri"/>
          <w:b/>
          <w:sz w:val="28"/>
          <w:szCs w:val="28"/>
        </w:rPr>
      </w:pPr>
      <w:r w:rsidRPr="00CB3847">
        <w:rPr>
          <w:rFonts w:eastAsia="Calibri"/>
          <w:b/>
          <w:sz w:val="28"/>
          <w:szCs w:val="28"/>
        </w:rPr>
        <w:t>Текст модулей</w:t>
      </w:r>
    </w:p>
    <w:p w:rsidR="00CB3847" w:rsidRPr="00CB3847" w:rsidRDefault="00635E94" w:rsidP="00CB3847">
      <w:pPr>
        <w:spacing w:after="0" w:line="240" w:lineRule="auto"/>
        <w:jc w:val="both"/>
        <w:rPr>
          <w:rFonts w:eastAsia="Calibri"/>
          <w:sz w:val="28"/>
          <w:szCs w:val="22"/>
        </w:rPr>
      </w:pPr>
      <w:r w:rsidRPr="00635E94">
        <w:rPr>
          <w:rFonts w:ascii="Consolas" w:hAnsi="Consolas" w:cs="Consolas"/>
          <w:i/>
          <w:color w:val="000000"/>
          <w:sz w:val="28"/>
          <w:szCs w:val="28"/>
          <w:lang w:val="en-US"/>
        </w:rPr>
        <w:t>Node</w:t>
      </w:r>
      <w:r w:rsidRPr="00635E94">
        <w:rPr>
          <w:rFonts w:ascii="Consolas" w:hAnsi="Consolas" w:cs="Consolas"/>
          <w:i/>
          <w:color w:val="000000"/>
          <w:sz w:val="28"/>
          <w:szCs w:val="28"/>
        </w:rPr>
        <w:t>_</w:t>
      </w:r>
      <w:r w:rsidRPr="00635E94">
        <w:rPr>
          <w:rFonts w:ascii="Consolas" w:hAnsi="Consolas" w:cs="Consolas"/>
          <w:i/>
          <w:color w:val="000000"/>
          <w:sz w:val="28"/>
          <w:szCs w:val="28"/>
          <w:lang w:val="en-US"/>
        </w:rPr>
        <w:t>Write</w:t>
      </w:r>
      <w:r w:rsidRPr="00635E94">
        <w:rPr>
          <w:rFonts w:ascii="Consolas" w:hAnsi="Consolas" w:cs="Consolas"/>
          <w:i/>
          <w:color w:val="000000"/>
          <w:sz w:val="28"/>
          <w:szCs w:val="28"/>
        </w:rPr>
        <w:t>.</w:t>
      </w:r>
      <w:r w:rsidRPr="00635E94">
        <w:rPr>
          <w:rFonts w:ascii="Consolas" w:hAnsi="Consolas" w:cs="Consolas"/>
          <w:i/>
          <w:color w:val="000000"/>
          <w:sz w:val="28"/>
          <w:szCs w:val="28"/>
          <w:lang w:val="en-US"/>
        </w:rPr>
        <w:t>Virus</w:t>
      </w:r>
      <w:r w:rsidR="00CB3847" w:rsidRPr="00CB3847">
        <w:rPr>
          <w:rFonts w:eastAsia="Calibri"/>
          <w:sz w:val="28"/>
          <w:szCs w:val="22"/>
        </w:rPr>
        <w:t xml:space="preserve"> – класс, содержащий информацию о вирусе и зараженном файле.</w:t>
      </w:r>
    </w:p>
    <w:p w:rsidR="00CB3847" w:rsidRPr="00CB3847" w:rsidRDefault="00635E94" w:rsidP="00CB3847">
      <w:pPr>
        <w:spacing w:after="0" w:line="240" w:lineRule="auto"/>
        <w:ind w:firstLine="0"/>
        <w:jc w:val="center"/>
        <w:rPr>
          <w:rFonts w:eastAsia="Calibri"/>
          <w:b/>
          <w:i/>
          <w:sz w:val="28"/>
          <w:szCs w:val="22"/>
          <w:lang w:val="en-US"/>
        </w:rPr>
      </w:pPr>
      <w:r>
        <w:rPr>
          <w:rFonts w:eastAsia="Calibri"/>
          <w:b/>
          <w:i/>
          <w:sz w:val="28"/>
          <w:szCs w:val="22"/>
          <w:lang w:val="en-US"/>
        </w:rPr>
        <w:t>ScanEngine</w:t>
      </w:r>
      <w:r w:rsidR="00CB3847" w:rsidRPr="00CB3847">
        <w:rPr>
          <w:rFonts w:eastAsia="Calibri"/>
          <w:b/>
          <w:i/>
          <w:sz w:val="28"/>
          <w:szCs w:val="22"/>
          <w:lang w:val="en-US"/>
        </w:rPr>
        <w:t>.cs</w:t>
      </w:r>
    </w:p>
    <w:p w:rsidR="00635E94" w:rsidRPr="00635E94" w:rsidRDefault="00635E94" w:rsidP="00635E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E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List&lt;Node_Write.Virus&gt; getVirusDB()</w:t>
      </w:r>
    </w:p>
    <w:p w:rsidR="00635E94" w:rsidRPr="00635E94" w:rsidRDefault="00635E94" w:rsidP="00635E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35E94" w:rsidRPr="00635E94" w:rsidRDefault="00635E94" w:rsidP="00635E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Form1 f1 = </w:t>
      </w:r>
      <w:r w:rsidRPr="00635E9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Form1();</w:t>
      </w:r>
    </w:p>
    <w:p w:rsidR="00635E94" w:rsidRPr="00635E94" w:rsidRDefault="00635E94" w:rsidP="00635E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BinaryFormatter binForm = </w:t>
      </w:r>
      <w:r w:rsidRPr="00635E9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BinaryFormatter();</w:t>
      </w:r>
    </w:p>
    <w:p w:rsidR="00635E94" w:rsidRPr="00635E94" w:rsidRDefault="00635E94" w:rsidP="00635E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5E94" w:rsidRPr="00635E94" w:rsidRDefault="00635E94" w:rsidP="00635E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5E9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узнать</w:t>
      </w:r>
      <w:r w:rsidRPr="00635E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путь</w:t>
      </w:r>
      <w:r w:rsidRPr="00635E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635E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файлу</w:t>
      </w:r>
    </w:p>
    <w:p w:rsidR="00635E94" w:rsidRPr="00635E94" w:rsidRDefault="00635E94" w:rsidP="00635E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5E9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= key_create.GetValue(</w:t>
      </w:r>
      <w:r w:rsidRPr="00635E94">
        <w:rPr>
          <w:rFonts w:ascii="Consolas" w:hAnsi="Consolas" w:cs="Consolas"/>
          <w:color w:val="A31515"/>
          <w:sz w:val="19"/>
          <w:szCs w:val="19"/>
          <w:lang w:val="en-US"/>
        </w:rPr>
        <w:t>"sign"</w:t>
      </w:r>
      <w:r w:rsidRPr="00635E94">
        <w:rPr>
          <w:rFonts w:ascii="Consolas" w:hAnsi="Consolas" w:cs="Consolas"/>
          <w:color w:val="000000"/>
          <w:sz w:val="19"/>
          <w:szCs w:val="19"/>
          <w:lang w:val="en-US"/>
        </w:rPr>
        <w:t>).ToString();</w:t>
      </w:r>
    </w:p>
    <w:p w:rsidR="00635E94" w:rsidRPr="00635E94" w:rsidRDefault="00635E94" w:rsidP="00635E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5E94" w:rsidRPr="00635E94" w:rsidRDefault="00635E94" w:rsidP="00635E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FileStream virusDataBase = </w:t>
      </w:r>
      <w:r w:rsidRPr="00635E9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FileStream(line, FileMode.Open);</w:t>
      </w:r>
    </w:p>
    <w:p w:rsidR="00635E94" w:rsidRPr="00635E94" w:rsidRDefault="00635E94" w:rsidP="00635E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List&lt;Node_Write.Virus&gt; dataBase = </w:t>
      </w:r>
      <w:r w:rsidRPr="00635E9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List&lt;Node_Write.Virus&gt;();</w:t>
      </w:r>
    </w:p>
    <w:p w:rsidR="00635E94" w:rsidRPr="00635E94" w:rsidRDefault="00635E94" w:rsidP="00635E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5E9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(virusDataBase.Position &lt; virusDataBase.Length)</w:t>
      </w:r>
    </w:p>
    <w:p w:rsidR="00635E94" w:rsidRPr="00635E94" w:rsidRDefault="00635E94" w:rsidP="00635E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35E94" w:rsidRPr="00635E94" w:rsidRDefault="00635E94" w:rsidP="00635E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dataBase.Add((Node_Write.Virus)binForm.Deserialize(virusDataBase));    </w:t>
      </w:r>
    </w:p>
    <w:p w:rsidR="00635E94" w:rsidRPr="00635E94" w:rsidRDefault="00635E94" w:rsidP="00635E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35E94" w:rsidRPr="00635E94" w:rsidRDefault="00635E94" w:rsidP="00635E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virusDataBase.Close();</w:t>
      </w:r>
    </w:p>
    <w:p w:rsidR="00635E94" w:rsidRPr="00635E94" w:rsidRDefault="00635E94" w:rsidP="00635E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5E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dataBase;</w:t>
      </w:r>
    </w:p>
    <w:p w:rsidR="00635E94" w:rsidRPr="00635E94" w:rsidRDefault="00635E94" w:rsidP="00635E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B3847" w:rsidRPr="00635E94" w:rsidRDefault="00635E94" w:rsidP="00635E94">
      <w:pPr>
        <w:spacing w:after="0" w:line="240" w:lineRule="auto"/>
        <w:ind w:firstLine="0"/>
        <w:jc w:val="both"/>
        <w:rPr>
          <w:rFonts w:eastAsia="Calibri"/>
          <w:sz w:val="28"/>
          <w:szCs w:val="22"/>
          <w:lang w:val="en-US"/>
        </w:rPr>
      </w:pPr>
      <w:r w:rsidRPr="006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CB3847" w:rsidRPr="00635E94" w:rsidRDefault="00635E94" w:rsidP="00CB3847">
      <w:pPr>
        <w:spacing w:after="0" w:line="240" w:lineRule="auto"/>
        <w:ind w:firstLine="0"/>
        <w:jc w:val="both"/>
        <w:rPr>
          <w:rFonts w:eastAsia="Calibri"/>
          <w:sz w:val="28"/>
          <w:szCs w:val="22"/>
          <w:lang w:val="en-US"/>
        </w:rPr>
      </w:pPr>
      <w:r w:rsidRPr="00635E94">
        <w:rPr>
          <w:rFonts w:ascii="Consolas" w:hAnsi="Consolas" w:cs="Consolas"/>
          <w:i/>
          <w:color w:val="000000"/>
          <w:lang w:val="en-US"/>
        </w:rPr>
        <w:t>scan_List</w:t>
      </w:r>
      <w:r w:rsidR="00CB3847" w:rsidRPr="00635E94">
        <w:rPr>
          <w:rFonts w:eastAsia="Calibri"/>
          <w:sz w:val="28"/>
          <w:szCs w:val="22"/>
          <w:lang w:val="en-US"/>
        </w:rPr>
        <w:t xml:space="preserve"> – </w:t>
      </w:r>
      <w:r w:rsidR="00CB3847" w:rsidRPr="00CB3847">
        <w:rPr>
          <w:rFonts w:eastAsia="Calibri"/>
          <w:sz w:val="28"/>
          <w:szCs w:val="22"/>
        </w:rPr>
        <w:t>класс</w:t>
      </w:r>
      <w:r w:rsidR="00CB3847" w:rsidRPr="00635E94">
        <w:rPr>
          <w:rFonts w:eastAsia="Calibri"/>
          <w:sz w:val="28"/>
          <w:szCs w:val="22"/>
          <w:lang w:val="en-US"/>
        </w:rPr>
        <w:t xml:space="preserve"> </w:t>
      </w:r>
      <w:r w:rsidR="00CB3847" w:rsidRPr="00CB3847">
        <w:rPr>
          <w:rFonts w:eastAsia="Calibri"/>
          <w:sz w:val="28"/>
          <w:szCs w:val="22"/>
        </w:rPr>
        <w:t>для</w:t>
      </w:r>
      <w:r w:rsidR="00CB3847" w:rsidRPr="00635E94">
        <w:rPr>
          <w:rFonts w:eastAsia="Calibri"/>
          <w:sz w:val="28"/>
          <w:szCs w:val="22"/>
          <w:lang w:val="en-US"/>
        </w:rPr>
        <w:t xml:space="preserve"> </w:t>
      </w:r>
      <w:r w:rsidR="00CB3847" w:rsidRPr="00CB3847">
        <w:rPr>
          <w:rFonts w:eastAsia="Calibri"/>
          <w:sz w:val="28"/>
          <w:szCs w:val="22"/>
        </w:rPr>
        <w:t>сканирования</w:t>
      </w:r>
      <w:r w:rsidR="00CB3847" w:rsidRPr="00635E94">
        <w:rPr>
          <w:rFonts w:eastAsia="Calibri"/>
          <w:sz w:val="28"/>
          <w:szCs w:val="22"/>
          <w:lang w:val="en-US"/>
        </w:rPr>
        <w:t xml:space="preserve"> </w:t>
      </w:r>
      <w:r w:rsidR="00CB3847" w:rsidRPr="00CB3847">
        <w:rPr>
          <w:rFonts w:eastAsia="Calibri"/>
          <w:sz w:val="28"/>
          <w:szCs w:val="22"/>
        </w:rPr>
        <w:t>объектов</w:t>
      </w:r>
      <w:r w:rsidR="00CB3847" w:rsidRPr="00635E94">
        <w:rPr>
          <w:rFonts w:eastAsia="Calibri"/>
          <w:sz w:val="28"/>
          <w:szCs w:val="22"/>
          <w:lang w:val="en-US"/>
        </w:rPr>
        <w:t xml:space="preserve"> </w:t>
      </w:r>
      <w:r w:rsidR="00CB3847" w:rsidRPr="00CB3847">
        <w:rPr>
          <w:rFonts w:eastAsia="Calibri"/>
          <w:sz w:val="28"/>
          <w:szCs w:val="22"/>
          <w:lang w:val="en-US"/>
        </w:rPr>
        <w:t>ScanObject</w:t>
      </w:r>
      <w:r w:rsidR="00CB3847" w:rsidRPr="00635E94">
        <w:rPr>
          <w:rFonts w:eastAsia="Calibri"/>
          <w:sz w:val="28"/>
          <w:szCs w:val="22"/>
          <w:lang w:val="en-US"/>
        </w:rPr>
        <w:t>.</w:t>
      </w:r>
    </w:p>
    <w:p w:rsidR="00CB3847" w:rsidRPr="00CB3847" w:rsidRDefault="00CB3847" w:rsidP="00CB3847">
      <w:pPr>
        <w:spacing w:after="0" w:line="240" w:lineRule="auto"/>
        <w:ind w:firstLine="0"/>
        <w:jc w:val="center"/>
        <w:rPr>
          <w:rFonts w:eastAsia="Calibri"/>
          <w:b/>
          <w:i/>
          <w:sz w:val="28"/>
          <w:szCs w:val="22"/>
          <w:lang w:val="en-US"/>
        </w:rPr>
      </w:pPr>
      <w:r w:rsidRPr="00CB3847">
        <w:rPr>
          <w:rFonts w:eastAsia="Calibri"/>
          <w:b/>
          <w:i/>
          <w:sz w:val="28"/>
          <w:szCs w:val="22"/>
          <w:lang w:val="en-US"/>
        </w:rPr>
        <w:t>ScanEngine.cs</w:t>
      </w:r>
    </w:p>
    <w:p w:rsidR="00635E94" w:rsidRPr="00635E94" w:rsidRDefault="00635E94" w:rsidP="00635E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635E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635E9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35E94">
        <w:rPr>
          <w:rFonts w:ascii="Consolas" w:hAnsi="Consolas" w:cs="Consolas"/>
          <w:color w:val="000000"/>
          <w:sz w:val="19"/>
          <w:szCs w:val="19"/>
          <w:lang w:val="en-US"/>
        </w:rPr>
        <w:t>&gt; scan_List(</w:t>
      </w:r>
      <w:r w:rsidRPr="00635E9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path)</w:t>
      </w:r>
    </w:p>
    <w:p w:rsidR="00635E94" w:rsidRPr="00635E94" w:rsidRDefault="00635E94" w:rsidP="00635E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35E94" w:rsidRPr="00635E94" w:rsidRDefault="00635E94" w:rsidP="00635E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5E9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635E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АВЛ</w:t>
      </w:r>
      <w:r w:rsidRPr="00635E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дерево</w:t>
      </w:r>
    </w:p>
    <w:p w:rsidR="00635E94" w:rsidRPr="00635E94" w:rsidRDefault="00635E94" w:rsidP="00635E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List&lt;Node_Write.Virus&gt; sign = getVirusDB();</w:t>
      </w:r>
    </w:p>
    <w:p w:rsidR="00635E94" w:rsidRPr="00635E94" w:rsidRDefault="00635E94" w:rsidP="00635E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Balanced_binary_tree_search tree = </w:t>
      </w:r>
      <w:r w:rsidRPr="00635E9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Balanced_binary_tree_search();</w:t>
      </w:r>
    </w:p>
    <w:p w:rsidR="00635E94" w:rsidRPr="00635E94" w:rsidRDefault="00635E94" w:rsidP="00635E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5E94" w:rsidRPr="00635E94" w:rsidRDefault="00635E94" w:rsidP="00635E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5E9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Заполняем</w:t>
      </w:r>
      <w:r w:rsidRPr="00635E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дерево</w:t>
      </w:r>
      <w:r w:rsidRPr="00635E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сигнатурами</w:t>
      </w:r>
    </w:p>
    <w:p w:rsidR="00635E94" w:rsidRPr="00635E94" w:rsidRDefault="00635E94" w:rsidP="00635E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5E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35E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sign.Count; i++)</w:t>
      </w:r>
    </w:p>
    <w:p w:rsidR="00635E94" w:rsidRPr="00635E94" w:rsidRDefault="00635E94" w:rsidP="00635E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tree.Add(sign[i]);</w:t>
      </w:r>
    </w:p>
    <w:p w:rsidR="00635E94" w:rsidRPr="00635E94" w:rsidRDefault="00635E94" w:rsidP="00635E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5E94" w:rsidRPr="00635E94" w:rsidRDefault="00635E94" w:rsidP="00635E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addSign aS = </w:t>
      </w:r>
      <w:r w:rsidRPr="00635E9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addSign();</w:t>
      </w:r>
    </w:p>
    <w:p w:rsidR="00635E94" w:rsidRPr="00635E94" w:rsidRDefault="00635E94" w:rsidP="00635E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635E9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str = </w:t>
      </w:r>
      <w:r w:rsidRPr="00635E9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635E9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35E94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635E94" w:rsidRPr="00635E94" w:rsidRDefault="00635E94" w:rsidP="00635E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5E94" w:rsidRPr="00635E94" w:rsidRDefault="00635E94" w:rsidP="00635E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E9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DirectoryInfo dir = </w:t>
      </w:r>
      <w:r w:rsidRPr="00635E9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DirectoryInfo(path);</w:t>
      </w:r>
    </w:p>
    <w:p w:rsidR="00635E94" w:rsidRPr="00635E94" w:rsidRDefault="00635E94" w:rsidP="00635E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5E94" w:rsidRPr="00635E94" w:rsidRDefault="00635E94" w:rsidP="00635E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5E94" w:rsidRPr="00635E94" w:rsidRDefault="00635E94" w:rsidP="00635E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635E94" w:rsidRPr="00635E94" w:rsidRDefault="00635E94" w:rsidP="00635E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5E9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35E9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f </w:t>
      </w:r>
      <w:r w:rsidRPr="00635E9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Directory.GetFiles(path, </w:t>
      </w:r>
      <w:r w:rsidRPr="00635E94">
        <w:rPr>
          <w:rFonts w:ascii="Consolas" w:hAnsi="Consolas" w:cs="Consolas"/>
          <w:color w:val="A31515"/>
          <w:sz w:val="19"/>
          <w:szCs w:val="19"/>
          <w:lang w:val="en-US"/>
        </w:rPr>
        <w:t>"*.*"</w:t>
      </w:r>
      <w:r w:rsidRPr="006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SearchOption.AllDirectories).Union(Directory.GetFiles(path, </w:t>
      </w:r>
      <w:r w:rsidRPr="00635E94">
        <w:rPr>
          <w:rFonts w:ascii="Consolas" w:hAnsi="Consolas" w:cs="Consolas"/>
          <w:color w:val="A31515"/>
          <w:sz w:val="19"/>
          <w:szCs w:val="19"/>
          <w:lang w:val="en-US"/>
        </w:rPr>
        <w:t>"*.dll"</w:t>
      </w:r>
      <w:r w:rsidRPr="00635E94">
        <w:rPr>
          <w:rFonts w:ascii="Consolas" w:hAnsi="Consolas" w:cs="Consolas"/>
          <w:color w:val="000000"/>
          <w:sz w:val="19"/>
          <w:szCs w:val="19"/>
          <w:lang w:val="en-US"/>
        </w:rPr>
        <w:t>, SearchOption.AllDirectories)))</w:t>
      </w:r>
    </w:p>
    <w:p w:rsidR="00635E94" w:rsidRPr="00635E94" w:rsidRDefault="00635E94" w:rsidP="00635E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35E94" w:rsidRPr="00635E94" w:rsidRDefault="00635E94" w:rsidP="00635E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35E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(!Program.fm1.backgroundWorker1.CancellationPending)</w:t>
      </w:r>
    </w:p>
    <w:p w:rsidR="00635E94" w:rsidRPr="00635E94" w:rsidRDefault="00635E94" w:rsidP="00635E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35E94" w:rsidRPr="00635E94" w:rsidRDefault="00635E94" w:rsidP="00635E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35E9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full_path_file = Path.GetDirectoryName(f) +</w:t>
      </w:r>
      <w:r w:rsidRPr="00635E94">
        <w:rPr>
          <w:rFonts w:ascii="Consolas" w:hAnsi="Consolas" w:cs="Consolas"/>
          <w:color w:val="800000"/>
          <w:sz w:val="19"/>
          <w:szCs w:val="19"/>
          <w:lang w:val="en-US"/>
        </w:rPr>
        <w:t>@"\"</w:t>
      </w:r>
      <w:r w:rsidRPr="00635E94">
        <w:rPr>
          <w:rFonts w:ascii="Consolas" w:hAnsi="Consolas" w:cs="Consolas"/>
          <w:color w:val="000000"/>
          <w:sz w:val="19"/>
          <w:szCs w:val="19"/>
          <w:lang w:val="en-US"/>
        </w:rPr>
        <w:t>+ Path.GetFileNameWithoutExtension(f)+</w:t>
      </w:r>
      <w:r w:rsidRPr="00635E94">
        <w:rPr>
          <w:rFonts w:ascii="Consolas" w:hAnsi="Consolas" w:cs="Consolas"/>
          <w:color w:val="A31515"/>
          <w:sz w:val="19"/>
          <w:szCs w:val="19"/>
          <w:lang w:val="en-US"/>
        </w:rPr>
        <w:t>".zip"</w:t>
      </w:r>
      <w:r w:rsidRPr="00635E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5E94" w:rsidRPr="00635E94" w:rsidRDefault="00635E94" w:rsidP="00635E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35E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(f == full_path_file)</w:t>
      </w:r>
    </w:p>
    <w:p w:rsidR="00635E94" w:rsidRPr="00635E94" w:rsidRDefault="00635E94" w:rsidP="00635E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35E94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635E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5E94" w:rsidRPr="00635E94" w:rsidRDefault="00635E94" w:rsidP="00635E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35E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(!scan_Byte_header(f))</w:t>
      </w:r>
      <w:r w:rsidRPr="00635E9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Tru = exe || all False - </w:t>
      </w:r>
      <w:r>
        <w:rPr>
          <w:rFonts w:ascii="Consolas" w:hAnsi="Consolas" w:cs="Consolas"/>
          <w:color w:val="008000"/>
          <w:sz w:val="19"/>
          <w:szCs w:val="19"/>
        </w:rPr>
        <w:t>другой</w:t>
      </w:r>
      <w:r w:rsidRPr="00635E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мусор</w:t>
      </w:r>
    </w:p>
    <w:p w:rsidR="00635E94" w:rsidRPr="00635E94" w:rsidRDefault="00635E94" w:rsidP="00635E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35E94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6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                </w:t>
      </w:r>
    </w:p>
    <w:p w:rsidR="00635E94" w:rsidRDefault="00635E94" w:rsidP="00635E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6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35E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(!scan_Byte_body(path,f,aS,tree))</w:t>
      </w:r>
      <w:r w:rsidRPr="00635E9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Провекрка</w:t>
      </w:r>
      <w:r w:rsidRPr="00635E94">
        <w:rPr>
          <w:rFonts w:ascii="Consolas" w:hAnsi="Consolas" w:cs="Consolas"/>
          <w:color w:val="008000"/>
          <w:sz w:val="19"/>
          <w:szCs w:val="19"/>
          <w:lang w:val="en-US"/>
        </w:rPr>
        <w:t xml:space="preserve"> 8 </w:t>
      </w:r>
      <w:r>
        <w:rPr>
          <w:rFonts w:ascii="Consolas" w:hAnsi="Consolas" w:cs="Consolas"/>
          <w:color w:val="008000"/>
          <w:sz w:val="19"/>
          <w:szCs w:val="19"/>
        </w:rPr>
        <w:t>байт</w:t>
      </w:r>
      <w:r w:rsidRPr="00635E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исполняемой</w:t>
      </w:r>
      <w:r w:rsidRPr="00635E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секции</w:t>
      </w:r>
      <w:r w:rsidRPr="00635E94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</w:rPr>
        <w:t xml:space="preserve">True - скорее всего вирус False - исполняемая секция не равна </w:t>
      </w:r>
    </w:p>
    <w:p w:rsidR="00635E94" w:rsidRDefault="00635E94" w:rsidP="00635E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35E94" w:rsidRDefault="00635E94" w:rsidP="00635E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635E94" w:rsidRPr="00635E94" w:rsidRDefault="00635E94" w:rsidP="00635E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35E94">
        <w:rPr>
          <w:rFonts w:ascii="Consolas" w:hAnsi="Consolas" w:cs="Consolas"/>
          <w:color w:val="000000"/>
          <w:sz w:val="19"/>
          <w:szCs w:val="19"/>
          <w:lang w:val="en-US"/>
        </w:rPr>
        <w:t>FileStream file;</w:t>
      </w:r>
    </w:p>
    <w:p w:rsidR="00635E94" w:rsidRPr="00635E94" w:rsidRDefault="00635E94" w:rsidP="00635E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35E9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Открываем</w:t>
      </w:r>
      <w:r w:rsidRPr="00635E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</w:p>
    <w:p w:rsidR="00635E94" w:rsidRPr="00635E94" w:rsidRDefault="00635E94" w:rsidP="00635E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35E94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6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{file = </w:t>
      </w:r>
      <w:r w:rsidRPr="00635E9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FileStream(f, FileMode.Open); }</w:t>
      </w:r>
    </w:p>
    <w:p w:rsidR="00635E94" w:rsidRPr="00635E94" w:rsidRDefault="00635E94" w:rsidP="00635E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35E94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6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(Exception){</w:t>
      </w:r>
      <w:r w:rsidRPr="00635E94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635E94">
        <w:rPr>
          <w:rFonts w:ascii="Consolas" w:hAnsi="Consolas" w:cs="Consolas"/>
          <w:color w:val="000000"/>
          <w:sz w:val="19"/>
          <w:szCs w:val="19"/>
          <w:lang w:val="en-US"/>
        </w:rPr>
        <w:t>;}</w:t>
      </w:r>
    </w:p>
    <w:p w:rsidR="00635E94" w:rsidRPr="00635E94" w:rsidRDefault="00635E94" w:rsidP="00635E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5E94" w:rsidRPr="00635E94" w:rsidRDefault="00635E94" w:rsidP="00635E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Node_Write.Virus? virus;</w:t>
      </w:r>
    </w:p>
    <w:p w:rsidR="00635E94" w:rsidRDefault="00635E94" w:rsidP="00635E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6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signHash, signHash2;</w:t>
      </w:r>
    </w:p>
    <w:p w:rsidR="00635E94" w:rsidRDefault="00635E94" w:rsidP="00635E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узнаем, где у него исп секция</w:t>
      </w:r>
    </w:p>
    <w:p w:rsidR="00635E94" w:rsidRPr="00635E94" w:rsidRDefault="00635E94" w:rsidP="00635E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35E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5E94">
        <w:rPr>
          <w:rFonts w:ascii="Consolas" w:hAnsi="Consolas" w:cs="Consolas"/>
          <w:color w:val="000000"/>
          <w:sz w:val="19"/>
          <w:szCs w:val="19"/>
          <w:lang w:val="en-US"/>
        </w:rPr>
        <w:t>[] data = aS.exeSect(file);</w:t>
      </w:r>
    </w:p>
    <w:p w:rsidR="00635E94" w:rsidRDefault="00635E94" w:rsidP="00635E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6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смещаем его на начало исп секции</w:t>
      </w:r>
    </w:p>
    <w:p w:rsidR="00635E94" w:rsidRPr="00635E94" w:rsidRDefault="00635E94" w:rsidP="00635E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35E94">
        <w:rPr>
          <w:rFonts w:ascii="Consolas" w:hAnsi="Consolas" w:cs="Consolas"/>
          <w:color w:val="000000"/>
          <w:sz w:val="19"/>
          <w:szCs w:val="19"/>
          <w:lang w:val="en-US"/>
        </w:rPr>
        <w:t>file.Seek(data[1], SeekOrigin.Begin);</w:t>
      </w:r>
    </w:p>
    <w:p w:rsidR="00635E94" w:rsidRPr="00635E94" w:rsidRDefault="00635E94" w:rsidP="00635E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5E94" w:rsidRDefault="00635E94" w:rsidP="00635E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6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прогоняем для всей исп области, смещаясь</w:t>
      </w:r>
    </w:p>
    <w:p w:rsidR="00635E94" w:rsidRDefault="00635E94" w:rsidP="00635E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каждый раз на 1 байт и беря 8 байт как длину</w:t>
      </w:r>
    </w:p>
    <w:p w:rsidR="00635E94" w:rsidRDefault="00635E94" w:rsidP="00635E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возможного вируса</w:t>
      </w:r>
    </w:p>
    <w:p w:rsidR="00635E94" w:rsidRPr="00635E94" w:rsidRDefault="00635E94" w:rsidP="00635E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35E9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(file.Position + 8 &lt; data[1] + data[0])</w:t>
      </w:r>
    </w:p>
    <w:p w:rsidR="00635E94" w:rsidRDefault="00635E94" w:rsidP="00635E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6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35E94" w:rsidRDefault="00635E94" w:rsidP="00635E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получаем блок кода из сканируемого файла</w:t>
      </w:r>
    </w:p>
    <w:p w:rsidR="00635E94" w:rsidRDefault="00635E94" w:rsidP="00635E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на месте возможного вируса длиной 8 байт</w:t>
      </w:r>
    </w:p>
    <w:p w:rsidR="00635E94" w:rsidRPr="00635E94" w:rsidRDefault="00635E94" w:rsidP="00635E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635E94">
        <w:rPr>
          <w:rFonts w:ascii="Consolas" w:hAnsi="Consolas" w:cs="Consolas"/>
          <w:color w:val="000000"/>
          <w:sz w:val="19"/>
          <w:szCs w:val="19"/>
          <w:lang w:val="en-US"/>
        </w:rPr>
        <w:t>signHash = aS.read(file, 8);</w:t>
      </w:r>
    </w:p>
    <w:p w:rsidR="00635E94" w:rsidRPr="00635E94" w:rsidRDefault="00635E94" w:rsidP="00635E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35E9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хешируем</w:t>
      </w:r>
      <w:r w:rsidRPr="00635E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его</w:t>
      </w:r>
    </w:p>
    <w:p w:rsidR="00635E94" w:rsidRDefault="00635E94" w:rsidP="00635E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6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signHash = aS.hash(signHash);</w:t>
      </w:r>
    </w:p>
    <w:p w:rsidR="00635E94" w:rsidRDefault="00635E94" w:rsidP="00635E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сравниваем с помощью АВЛ по хешу</w:t>
      </w:r>
    </w:p>
    <w:p w:rsidR="00635E94" w:rsidRDefault="00635E94" w:rsidP="00635E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если возвращаемое значение не null, то</w:t>
      </w:r>
    </w:p>
    <w:p w:rsidR="00635E94" w:rsidRDefault="00635E94" w:rsidP="00635E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это, возможно, зараженный файл и нужно</w:t>
      </w:r>
    </w:p>
    <w:p w:rsidR="00635E94" w:rsidRDefault="00635E94" w:rsidP="00635E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проверить полный хеш</w:t>
      </w:r>
    </w:p>
    <w:p w:rsidR="00635E94" w:rsidRDefault="00635E94" w:rsidP="00635E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virus = tree.Find(signHash);</w:t>
      </w:r>
    </w:p>
    <w:p w:rsidR="00635E94" w:rsidRDefault="00635E94" w:rsidP="00635E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(virus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35E94" w:rsidRDefault="00635E94" w:rsidP="00635E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635E94" w:rsidRDefault="00635E94" w:rsidP="00635E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возвращаемся назад на 8 байт</w:t>
      </w:r>
    </w:p>
    <w:p w:rsidR="00635E94" w:rsidRDefault="00635E94" w:rsidP="00635E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file.Seek(-8, SeekOrigin.Current);</w:t>
      </w:r>
    </w:p>
    <w:p w:rsidR="00635E94" w:rsidRPr="00635E94" w:rsidRDefault="00635E94" w:rsidP="00635E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35E9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читаем</w:t>
      </w:r>
      <w:r w:rsidRPr="00635E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длину</w:t>
      </w:r>
      <w:r w:rsidRPr="00635E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сигнатуры</w:t>
      </w:r>
    </w:p>
    <w:p w:rsidR="00635E94" w:rsidRPr="00635E94" w:rsidRDefault="00635E94" w:rsidP="00635E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signHash2 = aS.read(file, ((Node_Write.Virus)virus).length);</w:t>
      </w:r>
    </w:p>
    <w:p w:rsidR="00635E94" w:rsidRDefault="00635E94" w:rsidP="00635E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6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signHash2 = aS.hash(signHash2);</w:t>
      </w:r>
    </w:p>
    <w:p w:rsidR="00635E94" w:rsidRDefault="00635E94" w:rsidP="00635E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если полные хеши равны, то это точно зараженный файл</w:t>
      </w:r>
    </w:p>
    <w:p w:rsidR="00635E94" w:rsidRPr="00635E94" w:rsidRDefault="00635E94" w:rsidP="00635E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E94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635E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(signHash2 == ((Node_Write.Virus)virus).hash)</w:t>
      </w:r>
    </w:p>
    <w:p w:rsidR="00635E94" w:rsidRDefault="00635E94" w:rsidP="00635E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6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35E94" w:rsidRDefault="00635E94" w:rsidP="00635E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"\nАнтивирус: Обнаруженена угроза."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35E94" w:rsidRPr="00635E94" w:rsidRDefault="00635E94" w:rsidP="00635E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635E9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35E94">
        <w:rPr>
          <w:rFonts w:ascii="Consolas" w:hAnsi="Consolas" w:cs="Consolas"/>
          <w:color w:val="000000"/>
          <w:sz w:val="19"/>
          <w:szCs w:val="19"/>
          <w:lang w:val="en-US"/>
        </w:rPr>
        <w:t>.Observer_str.Add(f);</w:t>
      </w:r>
    </w:p>
    <w:p w:rsidR="00635E94" w:rsidRPr="00635E94" w:rsidRDefault="00635E94" w:rsidP="00635E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635E9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35E94">
        <w:rPr>
          <w:rFonts w:ascii="Consolas" w:hAnsi="Consolas" w:cs="Consolas"/>
          <w:color w:val="000000"/>
          <w:sz w:val="19"/>
          <w:szCs w:val="19"/>
          <w:lang w:val="en-US"/>
        </w:rPr>
        <w:t>.Observer_str2 = f;</w:t>
      </w:r>
    </w:p>
    <w:p w:rsidR="00635E94" w:rsidRPr="00635E94" w:rsidRDefault="00635E94" w:rsidP="00635E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635E9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35E94">
        <w:rPr>
          <w:rFonts w:ascii="Consolas" w:hAnsi="Consolas" w:cs="Consolas"/>
          <w:color w:val="000000"/>
          <w:sz w:val="19"/>
          <w:szCs w:val="19"/>
          <w:lang w:val="en-US"/>
        </w:rPr>
        <w:t>.Notify();</w:t>
      </w:r>
    </w:p>
    <w:p w:rsidR="00635E94" w:rsidRPr="00635E94" w:rsidRDefault="00635E94" w:rsidP="00635E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635E94">
        <w:rPr>
          <w:rFonts w:ascii="Consolas" w:hAnsi="Consolas" w:cs="Consolas"/>
          <w:color w:val="008000"/>
          <w:sz w:val="19"/>
          <w:szCs w:val="19"/>
          <w:lang w:val="en-US"/>
        </w:rPr>
        <w:t>//Program.fm1.Print_scan_listBox(f);</w:t>
      </w:r>
    </w:p>
    <w:p w:rsidR="00635E94" w:rsidRDefault="00635E94" w:rsidP="00635E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6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добавляем в str путь к файлу</w:t>
      </w:r>
    </w:p>
    <w:p w:rsidR="00635E94" w:rsidRDefault="00635E94" w:rsidP="00635E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str.Add(f);</w:t>
      </w:r>
    </w:p>
    <w:p w:rsidR="00635E94" w:rsidRDefault="00635E94" w:rsidP="00635E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ищем сигнатуру - источник заражения и</w:t>
      </w:r>
    </w:p>
    <w:p w:rsidR="00635E94" w:rsidRDefault="00635E94" w:rsidP="00635E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прибавляем ей число обнаружений</w:t>
      </w:r>
    </w:p>
    <w:p w:rsidR="00635E94" w:rsidRPr="00635E94" w:rsidRDefault="00635E94" w:rsidP="00635E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635E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35E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sign.Count; i++)</w:t>
      </w:r>
    </w:p>
    <w:p w:rsidR="00635E94" w:rsidRPr="00635E94" w:rsidRDefault="00635E94" w:rsidP="00635E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635E94" w:rsidRPr="00635E94" w:rsidRDefault="00635E94" w:rsidP="00635E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635E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(sign[i].hash == ((Node_Write.Virus)virus).hash)</w:t>
      </w:r>
    </w:p>
    <w:p w:rsidR="00635E94" w:rsidRDefault="00635E94" w:rsidP="00635E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6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35E94" w:rsidRDefault="00635E94" w:rsidP="00635E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//так делается, ибо это ошибка компилятора</w:t>
      </w:r>
    </w:p>
    <w:p w:rsidR="00635E94" w:rsidRPr="00635E94" w:rsidRDefault="00635E94" w:rsidP="00635E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 w:rsidRPr="00635E94">
        <w:rPr>
          <w:rFonts w:ascii="Consolas" w:hAnsi="Consolas" w:cs="Consolas"/>
          <w:color w:val="000000"/>
          <w:sz w:val="19"/>
          <w:szCs w:val="19"/>
          <w:lang w:val="en-US"/>
        </w:rPr>
        <w:t>Node_Write.Virus vir = sign[i];</w:t>
      </w:r>
    </w:p>
    <w:p w:rsidR="00635E94" w:rsidRPr="00635E94" w:rsidRDefault="00635E94" w:rsidP="00635E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vir.detect++;</w:t>
      </w:r>
    </w:p>
    <w:p w:rsidR="00635E94" w:rsidRPr="00635E94" w:rsidRDefault="00635E94" w:rsidP="00635E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sign[i] = vir;</w:t>
      </w:r>
    </w:p>
    <w:p w:rsidR="00635E94" w:rsidRPr="00635E94" w:rsidRDefault="00635E94" w:rsidP="00635E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:rsidR="00635E94" w:rsidRPr="00635E94" w:rsidRDefault="00635E94" w:rsidP="00635E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635E94" w:rsidRPr="00635E94" w:rsidRDefault="00635E94" w:rsidP="00635E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635E9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35E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5E94" w:rsidRPr="00635E94" w:rsidRDefault="00635E94" w:rsidP="00635E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635E94" w:rsidRPr="00635E94" w:rsidRDefault="00635E94" w:rsidP="00635E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35E9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отменяем</w:t>
      </w:r>
      <w:r w:rsidRPr="00635E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смещения</w:t>
      </w:r>
    </w:p>
    <w:p w:rsidR="00635E94" w:rsidRPr="00635E94" w:rsidRDefault="00635E94" w:rsidP="00635E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file.Seek(8 - ((Node_Write.Virus)virus).length, SeekOrigin.Current);</w:t>
      </w:r>
    </w:p>
    <w:p w:rsidR="00635E94" w:rsidRDefault="00635E94" w:rsidP="00635E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6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35E94" w:rsidRDefault="00635E94" w:rsidP="00635E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идем назад на 8 байт и смещаем на 1 байт</w:t>
      </w:r>
    </w:p>
    <w:p w:rsidR="00635E94" w:rsidRPr="00635E94" w:rsidRDefault="00635E94" w:rsidP="00635E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635E94">
        <w:rPr>
          <w:rFonts w:ascii="Consolas" w:hAnsi="Consolas" w:cs="Consolas"/>
          <w:color w:val="000000"/>
          <w:sz w:val="19"/>
          <w:szCs w:val="19"/>
          <w:lang w:val="en-US"/>
        </w:rPr>
        <w:t>file.Seek(-8 + 1, SeekOrigin.Current);</w:t>
      </w:r>
    </w:p>
    <w:p w:rsidR="00635E94" w:rsidRPr="00635E94" w:rsidRDefault="00635E94" w:rsidP="00635E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35E94" w:rsidRPr="00635E94" w:rsidRDefault="00635E94" w:rsidP="00635E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file.Close();</w:t>
      </w:r>
    </w:p>
    <w:p w:rsidR="00635E94" w:rsidRPr="00635E94" w:rsidRDefault="00635E94" w:rsidP="00635E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5E94" w:rsidRDefault="00635E94" w:rsidP="00635E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635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B3847" w:rsidRPr="00CB3847" w:rsidRDefault="00635E94" w:rsidP="00635E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B3847" w:rsidRPr="00CB3847" w:rsidRDefault="00CB3847" w:rsidP="00CB3847">
      <w:pPr>
        <w:spacing w:after="0" w:line="240" w:lineRule="auto"/>
        <w:jc w:val="center"/>
        <w:rPr>
          <w:rFonts w:eastAsia="Calibri"/>
          <w:b/>
          <w:sz w:val="28"/>
          <w:szCs w:val="22"/>
        </w:rPr>
      </w:pPr>
      <w:r w:rsidRPr="00CB3847">
        <w:rPr>
          <w:rFonts w:eastAsia="Calibri"/>
          <w:b/>
          <w:sz w:val="28"/>
          <w:szCs w:val="22"/>
        </w:rPr>
        <w:t>Пример работы программы</w:t>
      </w:r>
    </w:p>
    <w:p w:rsidR="00CB3847" w:rsidRPr="00CB3847" w:rsidRDefault="00CB3847" w:rsidP="00CB3847">
      <w:pPr>
        <w:spacing w:after="0" w:line="240" w:lineRule="auto"/>
        <w:jc w:val="center"/>
        <w:rPr>
          <w:rFonts w:eastAsia="Calibri"/>
          <w:noProof/>
          <w:sz w:val="28"/>
          <w:szCs w:val="22"/>
          <w:lang w:eastAsia="ru-RU"/>
        </w:rPr>
      </w:pPr>
    </w:p>
    <w:p w:rsidR="00CB3847" w:rsidRPr="00CB3847" w:rsidRDefault="00635E94" w:rsidP="00CB3847">
      <w:pPr>
        <w:spacing w:after="0" w:line="240" w:lineRule="auto"/>
        <w:jc w:val="center"/>
        <w:rPr>
          <w:rFonts w:eastAsia="Calibri"/>
          <w:b/>
          <w:sz w:val="28"/>
          <w:szCs w:val="22"/>
        </w:rPr>
      </w:pPr>
      <w:r>
        <w:rPr>
          <w:rFonts w:eastAsia="Calibri"/>
          <w:noProof/>
          <w:sz w:val="28"/>
          <w:szCs w:val="22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2pt;height:84.5pt">
            <v:imagedata r:id="rId7" o:title="661111"/>
          </v:shape>
        </w:pict>
      </w:r>
    </w:p>
    <w:p w:rsidR="00CB3847" w:rsidRPr="00CB3847" w:rsidRDefault="00CB3847" w:rsidP="00CB3847">
      <w:pPr>
        <w:spacing w:after="0" w:line="240" w:lineRule="auto"/>
        <w:jc w:val="center"/>
        <w:rPr>
          <w:rFonts w:eastAsia="Calibri"/>
          <w:b/>
          <w:sz w:val="28"/>
          <w:szCs w:val="22"/>
        </w:rPr>
      </w:pPr>
    </w:p>
    <w:p w:rsidR="00CB3847" w:rsidRPr="00CB3847" w:rsidRDefault="00CB3847" w:rsidP="00CB3847">
      <w:pPr>
        <w:spacing w:after="0" w:line="240" w:lineRule="auto"/>
        <w:ind w:firstLine="0"/>
        <w:jc w:val="center"/>
        <w:rPr>
          <w:rFonts w:eastAsia="Calibri"/>
          <w:sz w:val="28"/>
          <w:szCs w:val="22"/>
        </w:rPr>
      </w:pPr>
    </w:p>
    <w:p w:rsidR="00C431AE" w:rsidRDefault="00C431AE" w:rsidP="00BA1028">
      <w:pPr>
        <w:pStyle w:val="5"/>
        <w:tabs>
          <w:tab w:val="clear" w:pos="1660"/>
        </w:tabs>
        <w:spacing w:line="360" w:lineRule="auto"/>
        <w:ind w:left="0" w:firstLine="0"/>
      </w:pPr>
      <w:bookmarkStart w:id="0" w:name="_GoBack"/>
      <w:bookmarkEnd w:id="0"/>
    </w:p>
    <w:p w:rsidR="00C431AE" w:rsidRDefault="00C431AE" w:rsidP="00BA1028">
      <w:pPr>
        <w:pStyle w:val="5"/>
        <w:tabs>
          <w:tab w:val="clear" w:pos="1660"/>
        </w:tabs>
        <w:spacing w:line="360" w:lineRule="auto"/>
        <w:ind w:left="0" w:firstLine="0"/>
      </w:pPr>
    </w:p>
    <w:p w:rsidR="00C431AE" w:rsidRDefault="00C431AE" w:rsidP="00BA1028">
      <w:pPr>
        <w:pStyle w:val="5"/>
        <w:tabs>
          <w:tab w:val="clear" w:pos="1660"/>
        </w:tabs>
        <w:spacing w:line="360" w:lineRule="auto"/>
        <w:ind w:left="0" w:firstLine="0"/>
      </w:pPr>
    </w:p>
    <w:p w:rsidR="00C431AE" w:rsidRDefault="00C431AE" w:rsidP="00BA1028">
      <w:pPr>
        <w:pStyle w:val="5"/>
        <w:tabs>
          <w:tab w:val="clear" w:pos="1660"/>
        </w:tabs>
        <w:spacing w:line="360" w:lineRule="auto"/>
        <w:ind w:left="0" w:firstLine="0"/>
      </w:pPr>
    </w:p>
    <w:p w:rsidR="00C431AE" w:rsidRDefault="00C431AE" w:rsidP="00BA1028">
      <w:pPr>
        <w:pStyle w:val="5"/>
        <w:tabs>
          <w:tab w:val="clear" w:pos="1660"/>
        </w:tabs>
        <w:spacing w:line="360" w:lineRule="auto"/>
        <w:ind w:left="0" w:firstLine="0"/>
      </w:pPr>
    </w:p>
    <w:p w:rsidR="00C431AE" w:rsidRDefault="00C431AE" w:rsidP="00BA1028">
      <w:pPr>
        <w:pStyle w:val="5"/>
        <w:tabs>
          <w:tab w:val="clear" w:pos="1660"/>
        </w:tabs>
        <w:spacing w:line="360" w:lineRule="auto"/>
        <w:ind w:left="0" w:firstLine="0"/>
      </w:pPr>
    </w:p>
    <w:sectPr w:rsidR="00C431AE" w:rsidSect="008813C6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7254" w:rsidRDefault="00F67254" w:rsidP="008813C6">
      <w:pPr>
        <w:spacing w:after="0" w:line="240" w:lineRule="auto"/>
      </w:pPr>
      <w:r>
        <w:separator/>
      </w:r>
    </w:p>
  </w:endnote>
  <w:endnote w:type="continuationSeparator" w:id="1">
    <w:p w:rsidR="00F67254" w:rsidRDefault="00F67254" w:rsidP="00881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extBook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2526610"/>
      <w:docPartObj>
        <w:docPartGallery w:val="Page Numbers (Bottom of Page)"/>
        <w:docPartUnique/>
      </w:docPartObj>
    </w:sdtPr>
    <w:sdtContent>
      <w:p w:rsidR="00AF5A9F" w:rsidRDefault="00175B61">
        <w:pPr>
          <w:pStyle w:val="a9"/>
          <w:jc w:val="center"/>
        </w:pPr>
        <w:r>
          <w:fldChar w:fldCharType="begin"/>
        </w:r>
        <w:r w:rsidR="0028536B">
          <w:instrText xml:space="preserve"> PAGE   \* MERGEFORMAT </w:instrText>
        </w:r>
        <w:r>
          <w:fldChar w:fldCharType="separate"/>
        </w:r>
        <w:r w:rsidR="00635E9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AF5A9F" w:rsidRDefault="00AF5A9F">
    <w:pPr>
      <w:pStyle w:val="a9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5A9F" w:rsidRDefault="00E2457C" w:rsidP="008813C6">
    <w:pPr>
      <w:pStyle w:val="a9"/>
      <w:jc w:val="center"/>
      <w:rPr>
        <w:lang w:val="en-US"/>
      </w:rPr>
    </w:pPr>
    <w:r>
      <w:t>Москва 201</w:t>
    </w:r>
    <w:r>
      <w:rPr>
        <w:lang w:val="en-US"/>
      </w:rPr>
      <w:t>9</w:t>
    </w:r>
  </w:p>
  <w:p w:rsidR="00E2457C" w:rsidRPr="00E2457C" w:rsidRDefault="00E2457C" w:rsidP="008813C6">
    <w:pPr>
      <w:pStyle w:val="a9"/>
      <w:jc w:val="center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7254" w:rsidRDefault="00F67254" w:rsidP="008813C6">
      <w:pPr>
        <w:spacing w:after="0" w:line="240" w:lineRule="auto"/>
      </w:pPr>
      <w:r>
        <w:separator/>
      </w:r>
    </w:p>
  </w:footnote>
  <w:footnote w:type="continuationSeparator" w:id="1">
    <w:p w:rsidR="00F67254" w:rsidRDefault="00F67254" w:rsidP="008813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13AF2"/>
    <w:multiLevelType w:val="hybridMultilevel"/>
    <w:tmpl w:val="4A4E1902"/>
    <w:lvl w:ilvl="0" w:tplc="04190001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effect w:val="none"/>
      </w:rPr>
    </w:lvl>
    <w:lvl w:ilvl="1" w:tplc="04190005">
      <w:start w:val="1"/>
      <w:numFmt w:val="bullet"/>
      <w:lvlText w:val=""/>
      <w:lvlJc w:val="left"/>
      <w:pPr>
        <w:tabs>
          <w:tab w:val="num" w:pos="1931"/>
        </w:tabs>
        <w:ind w:left="1931" w:hanging="360"/>
      </w:pPr>
      <w:rPr>
        <w:rFonts w:ascii="Wingdings" w:hAnsi="Wingdings" w:hint="default"/>
      </w:rPr>
    </w:lvl>
    <w:lvl w:ilvl="2" w:tplc="A90A5AB6">
      <w:start w:val="1"/>
      <w:numFmt w:val="decimal"/>
      <w:lvlText w:val="%3."/>
      <w:lvlJc w:val="left"/>
      <w:pPr>
        <w:tabs>
          <w:tab w:val="num" w:pos="2786"/>
        </w:tabs>
        <w:ind w:left="2786" w:hanging="495"/>
      </w:pPr>
      <w:rPr>
        <w:rFonts w:hint="default"/>
        <w:w w:val="108"/>
      </w:rPr>
    </w:lvl>
    <w:lvl w:ilvl="3" w:tplc="0419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1">
    <w:nsid w:val="0CCF1F90"/>
    <w:multiLevelType w:val="hybridMultilevel"/>
    <w:tmpl w:val="6E647872"/>
    <w:lvl w:ilvl="0" w:tplc="C924F57E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C7973F5"/>
    <w:multiLevelType w:val="hybridMultilevel"/>
    <w:tmpl w:val="9F6C5D3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0E35C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E22A2B"/>
    <w:multiLevelType w:val="hybridMultilevel"/>
    <w:tmpl w:val="12545E40"/>
    <w:lvl w:ilvl="0" w:tplc="BF04812C">
      <w:start w:val="1"/>
      <w:numFmt w:val="upperRoman"/>
      <w:lvlText w:val="%1."/>
      <w:lvlJc w:val="righ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">
    <w:nsid w:val="1FCD3017"/>
    <w:multiLevelType w:val="hybridMultilevel"/>
    <w:tmpl w:val="130ADA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0910CE7"/>
    <w:multiLevelType w:val="hybridMultilevel"/>
    <w:tmpl w:val="F8243198"/>
    <w:lvl w:ilvl="0" w:tplc="BDEA6C1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7026AC"/>
    <w:multiLevelType w:val="hybridMultilevel"/>
    <w:tmpl w:val="0226B6FC"/>
    <w:lvl w:ilvl="0" w:tplc="0554BCF0">
      <w:start w:val="1"/>
      <w:numFmt w:val="bullet"/>
      <w:lvlText w:val=""/>
      <w:lvlJc w:val="left"/>
      <w:pPr>
        <w:tabs>
          <w:tab w:val="num" w:pos="340"/>
        </w:tabs>
        <w:ind w:left="0" w:firstLine="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D49178E"/>
    <w:multiLevelType w:val="hybridMultilevel"/>
    <w:tmpl w:val="34981FF8"/>
    <w:lvl w:ilvl="0" w:tplc="D8C24BA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DCA52EB"/>
    <w:multiLevelType w:val="hybridMultilevel"/>
    <w:tmpl w:val="811A4C76"/>
    <w:lvl w:ilvl="0" w:tplc="04190001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effect w:val="none"/>
      </w:rPr>
    </w:lvl>
    <w:lvl w:ilvl="1" w:tplc="04190005">
      <w:start w:val="1"/>
      <w:numFmt w:val="bullet"/>
      <w:lvlText w:val=""/>
      <w:lvlJc w:val="left"/>
      <w:pPr>
        <w:tabs>
          <w:tab w:val="num" w:pos="1931"/>
        </w:tabs>
        <w:ind w:left="1931" w:hanging="360"/>
      </w:pPr>
      <w:rPr>
        <w:rFonts w:ascii="Wingdings" w:hAnsi="Wingdings" w:hint="default"/>
        <w:effect w:val="none"/>
      </w:rPr>
    </w:lvl>
    <w:lvl w:ilvl="2" w:tplc="A90A5AB6">
      <w:start w:val="1"/>
      <w:numFmt w:val="decimal"/>
      <w:lvlText w:val="%3."/>
      <w:lvlJc w:val="left"/>
      <w:pPr>
        <w:tabs>
          <w:tab w:val="num" w:pos="2786"/>
        </w:tabs>
        <w:ind w:left="2786" w:hanging="495"/>
      </w:pPr>
      <w:rPr>
        <w:rFonts w:hint="default"/>
        <w:w w:val="108"/>
      </w:rPr>
    </w:lvl>
    <w:lvl w:ilvl="3" w:tplc="0419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9">
    <w:nsid w:val="2E46749C"/>
    <w:multiLevelType w:val="hybridMultilevel"/>
    <w:tmpl w:val="C0502E82"/>
    <w:lvl w:ilvl="0" w:tplc="0554BCF0">
      <w:start w:val="1"/>
      <w:numFmt w:val="bullet"/>
      <w:lvlText w:val=""/>
      <w:lvlJc w:val="left"/>
      <w:pPr>
        <w:tabs>
          <w:tab w:val="num" w:pos="340"/>
        </w:tabs>
        <w:ind w:left="0" w:firstLine="0"/>
      </w:pPr>
      <w:rPr>
        <w:rFonts w:ascii="Symbol" w:hAnsi="Symbol" w:hint="default"/>
      </w:rPr>
    </w:lvl>
    <w:lvl w:ilvl="1" w:tplc="0554BCF0">
      <w:start w:val="1"/>
      <w:numFmt w:val="bullet"/>
      <w:lvlText w:val=""/>
      <w:lvlJc w:val="left"/>
      <w:pPr>
        <w:tabs>
          <w:tab w:val="num" w:pos="1420"/>
        </w:tabs>
        <w:ind w:left="1080" w:firstLine="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0381141"/>
    <w:multiLevelType w:val="hybridMultilevel"/>
    <w:tmpl w:val="5EFEB39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21B7435"/>
    <w:multiLevelType w:val="hybridMultilevel"/>
    <w:tmpl w:val="8A64A8B6"/>
    <w:lvl w:ilvl="0" w:tplc="0419000F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effect w:val="none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AE353B8"/>
    <w:multiLevelType w:val="hybridMultilevel"/>
    <w:tmpl w:val="EF4272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A964A5"/>
    <w:multiLevelType w:val="multilevel"/>
    <w:tmpl w:val="B47EE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F857283"/>
    <w:multiLevelType w:val="hybridMultilevel"/>
    <w:tmpl w:val="CF8CE3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595F5CEF"/>
    <w:multiLevelType w:val="hybridMultilevel"/>
    <w:tmpl w:val="EA126B34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6">
    <w:nsid w:val="690F445F"/>
    <w:multiLevelType w:val="hybridMultilevel"/>
    <w:tmpl w:val="9C20FC56"/>
    <w:lvl w:ilvl="0" w:tplc="04190001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effect w:val="none"/>
      </w:rPr>
    </w:lvl>
    <w:lvl w:ilvl="1" w:tplc="0419000B">
      <w:start w:val="1"/>
      <w:numFmt w:val="bullet"/>
      <w:lvlText w:val=""/>
      <w:lvlJc w:val="left"/>
      <w:pPr>
        <w:tabs>
          <w:tab w:val="num" w:pos="1931"/>
        </w:tabs>
        <w:ind w:left="1931" w:hanging="360"/>
      </w:pPr>
      <w:rPr>
        <w:rFonts w:ascii="Wingdings" w:hAnsi="Wingdings" w:hint="default"/>
      </w:rPr>
    </w:lvl>
    <w:lvl w:ilvl="2" w:tplc="A90A5AB6">
      <w:start w:val="1"/>
      <w:numFmt w:val="decimal"/>
      <w:lvlText w:val="%3."/>
      <w:lvlJc w:val="left"/>
      <w:pPr>
        <w:tabs>
          <w:tab w:val="num" w:pos="2786"/>
        </w:tabs>
        <w:ind w:left="2786" w:hanging="495"/>
      </w:pPr>
      <w:rPr>
        <w:rFonts w:hint="default"/>
        <w:w w:val="108"/>
      </w:rPr>
    </w:lvl>
    <w:lvl w:ilvl="3" w:tplc="0419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num w:numId="1">
    <w:abstractNumId w:val="6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9"/>
  </w:num>
  <w:num w:numId="3">
    <w:abstractNumId w:val="6"/>
  </w:num>
  <w:num w:numId="4">
    <w:abstractNumId w:val="14"/>
  </w:num>
  <w:num w:numId="5">
    <w:abstractNumId w:val="12"/>
  </w:num>
  <w:num w:numId="6">
    <w:abstractNumId w:val="10"/>
  </w:num>
  <w:num w:numId="7">
    <w:abstractNumId w:val="4"/>
  </w:num>
  <w:num w:numId="8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1"/>
  </w:num>
  <w:num w:numId="11">
    <w:abstractNumId w:val="5"/>
  </w:num>
  <w:num w:numId="12">
    <w:abstractNumId w:val="2"/>
  </w:num>
  <w:num w:numId="13">
    <w:abstractNumId w:val="3"/>
  </w:num>
  <w:num w:numId="14">
    <w:abstractNumId w:val="13"/>
  </w:num>
  <w:num w:numId="15">
    <w:abstractNumId w:val="11"/>
  </w:num>
  <w:num w:numId="16">
    <w:abstractNumId w:val="16"/>
  </w:num>
  <w:num w:numId="17">
    <w:abstractNumId w:val="15"/>
  </w:num>
  <w:num w:numId="18">
    <w:abstractNumId w:val="8"/>
  </w:num>
  <w:num w:numId="1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2758F"/>
    <w:rsid w:val="0000131E"/>
    <w:rsid w:val="0000370B"/>
    <w:rsid w:val="000109B9"/>
    <w:rsid w:val="0001583C"/>
    <w:rsid w:val="00055B55"/>
    <w:rsid w:val="00063DDD"/>
    <w:rsid w:val="00066C07"/>
    <w:rsid w:val="00067309"/>
    <w:rsid w:val="0007078A"/>
    <w:rsid w:val="00090984"/>
    <w:rsid w:val="00093A33"/>
    <w:rsid w:val="000971E7"/>
    <w:rsid w:val="000979F1"/>
    <w:rsid w:val="000A4933"/>
    <w:rsid w:val="000A73EA"/>
    <w:rsid w:val="000B0215"/>
    <w:rsid w:val="000B7E73"/>
    <w:rsid w:val="000C36B0"/>
    <w:rsid w:val="000C6091"/>
    <w:rsid w:val="000E40FC"/>
    <w:rsid w:val="000E5154"/>
    <w:rsid w:val="000E6249"/>
    <w:rsid w:val="000F34C8"/>
    <w:rsid w:val="000F56AE"/>
    <w:rsid w:val="0010092D"/>
    <w:rsid w:val="0010296C"/>
    <w:rsid w:val="00111121"/>
    <w:rsid w:val="001167CC"/>
    <w:rsid w:val="00123FCC"/>
    <w:rsid w:val="0012551B"/>
    <w:rsid w:val="00134C5C"/>
    <w:rsid w:val="00140675"/>
    <w:rsid w:val="00143652"/>
    <w:rsid w:val="0017206D"/>
    <w:rsid w:val="0017363B"/>
    <w:rsid w:val="0017549F"/>
    <w:rsid w:val="00175B61"/>
    <w:rsid w:val="00180402"/>
    <w:rsid w:val="00186098"/>
    <w:rsid w:val="001A36E8"/>
    <w:rsid w:val="001A7312"/>
    <w:rsid w:val="001B4B17"/>
    <w:rsid w:val="001B74AF"/>
    <w:rsid w:val="001D6EFD"/>
    <w:rsid w:val="001E6CAF"/>
    <w:rsid w:val="002076E2"/>
    <w:rsid w:val="0021449B"/>
    <w:rsid w:val="00215031"/>
    <w:rsid w:val="00225ED8"/>
    <w:rsid w:val="00242C48"/>
    <w:rsid w:val="00260718"/>
    <w:rsid w:val="00261055"/>
    <w:rsid w:val="002707B6"/>
    <w:rsid w:val="00270918"/>
    <w:rsid w:val="00272EB8"/>
    <w:rsid w:val="00274211"/>
    <w:rsid w:val="002750BF"/>
    <w:rsid w:val="0028536B"/>
    <w:rsid w:val="002872A8"/>
    <w:rsid w:val="00291ED2"/>
    <w:rsid w:val="002A44F6"/>
    <w:rsid w:val="002B7BDF"/>
    <w:rsid w:val="002C0F33"/>
    <w:rsid w:val="002C1B6A"/>
    <w:rsid w:val="002D16CD"/>
    <w:rsid w:val="002F6681"/>
    <w:rsid w:val="003023EC"/>
    <w:rsid w:val="00311722"/>
    <w:rsid w:val="003269D1"/>
    <w:rsid w:val="00333816"/>
    <w:rsid w:val="0033444C"/>
    <w:rsid w:val="0034714D"/>
    <w:rsid w:val="00352A30"/>
    <w:rsid w:val="00352D0E"/>
    <w:rsid w:val="00354D15"/>
    <w:rsid w:val="003558E9"/>
    <w:rsid w:val="00355F00"/>
    <w:rsid w:val="003616D7"/>
    <w:rsid w:val="003744C7"/>
    <w:rsid w:val="00383612"/>
    <w:rsid w:val="00390884"/>
    <w:rsid w:val="003A4558"/>
    <w:rsid w:val="003A5367"/>
    <w:rsid w:val="003A60AC"/>
    <w:rsid w:val="003B541D"/>
    <w:rsid w:val="003C3D35"/>
    <w:rsid w:val="003C784D"/>
    <w:rsid w:val="003C78B3"/>
    <w:rsid w:val="003E03A4"/>
    <w:rsid w:val="003E6DD0"/>
    <w:rsid w:val="003E7919"/>
    <w:rsid w:val="003F6FB9"/>
    <w:rsid w:val="00403F30"/>
    <w:rsid w:val="00417C4F"/>
    <w:rsid w:val="00427CE4"/>
    <w:rsid w:val="004344FA"/>
    <w:rsid w:val="00434FEC"/>
    <w:rsid w:val="004446B8"/>
    <w:rsid w:val="004452E6"/>
    <w:rsid w:val="00446412"/>
    <w:rsid w:val="004556E8"/>
    <w:rsid w:val="00463458"/>
    <w:rsid w:val="004839D3"/>
    <w:rsid w:val="00486800"/>
    <w:rsid w:val="004A2118"/>
    <w:rsid w:val="004A266F"/>
    <w:rsid w:val="004A5327"/>
    <w:rsid w:val="004C14A0"/>
    <w:rsid w:val="004C189E"/>
    <w:rsid w:val="004D28C3"/>
    <w:rsid w:val="004D31F7"/>
    <w:rsid w:val="004F63A3"/>
    <w:rsid w:val="004F7359"/>
    <w:rsid w:val="005113BC"/>
    <w:rsid w:val="00516E7C"/>
    <w:rsid w:val="005240A3"/>
    <w:rsid w:val="00544A41"/>
    <w:rsid w:val="005643E9"/>
    <w:rsid w:val="00573484"/>
    <w:rsid w:val="00596071"/>
    <w:rsid w:val="005A5AF1"/>
    <w:rsid w:val="005A63E8"/>
    <w:rsid w:val="005B2C0D"/>
    <w:rsid w:val="005C025A"/>
    <w:rsid w:val="005C61F4"/>
    <w:rsid w:val="005C698B"/>
    <w:rsid w:val="005D07A5"/>
    <w:rsid w:val="005E098D"/>
    <w:rsid w:val="005E7AF7"/>
    <w:rsid w:val="005F6AED"/>
    <w:rsid w:val="0062758F"/>
    <w:rsid w:val="00635E94"/>
    <w:rsid w:val="00636FC1"/>
    <w:rsid w:val="006437DE"/>
    <w:rsid w:val="00646FC0"/>
    <w:rsid w:val="00654AE4"/>
    <w:rsid w:val="00656127"/>
    <w:rsid w:val="0066509A"/>
    <w:rsid w:val="0066775C"/>
    <w:rsid w:val="00672C3E"/>
    <w:rsid w:val="00674165"/>
    <w:rsid w:val="00681101"/>
    <w:rsid w:val="006A199D"/>
    <w:rsid w:val="006A28A4"/>
    <w:rsid w:val="006A7AF5"/>
    <w:rsid w:val="006C334E"/>
    <w:rsid w:val="006C547B"/>
    <w:rsid w:val="006C6F61"/>
    <w:rsid w:val="006D13C3"/>
    <w:rsid w:val="006D4DE3"/>
    <w:rsid w:val="006E2F2A"/>
    <w:rsid w:val="006F02EA"/>
    <w:rsid w:val="00713FAB"/>
    <w:rsid w:val="00721D8A"/>
    <w:rsid w:val="007242B0"/>
    <w:rsid w:val="0072494D"/>
    <w:rsid w:val="00734604"/>
    <w:rsid w:val="007522A3"/>
    <w:rsid w:val="00767D78"/>
    <w:rsid w:val="00767D9A"/>
    <w:rsid w:val="00784131"/>
    <w:rsid w:val="00793376"/>
    <w:rsid w:val="007A37E7"/>
    <w:rsid w:val="007A6B8A"/>
    <w:rsid w:val="007B13BE"/>
    <w:rsid w:val="007B3DDE"/>
    <w:rsid w:val="008210B2"/>
    <w:rsid w:val="00822952"/>
    <w:rsid w:val="008309DE"/>
    <w:rsid w:val="0083482F"/>
    <w:rsid w:val="00873E03"/>
    <w:rsid w:val="008778FA"/>
    <w:rsid w:val="008813C6"/>
    <w:rsid w:val="00886281"/>
    <w:rsid w:val="0089610F"/>
    <w:rsid w:val="008979F4"/>
    <w:rsid w:val="008D29EE"/>
    <w:rsid w:val="008D32CE"/>
    <w:rsid w:val="008D486A"/>
    <w:rsid w:val="008E1638"/>
    <w:rsid w:val="008E3DFA"/>
    <w:rsid w:val="008E5B95"/>
    <w:rsid w:val="008F248E"/>
    <w:rsid w:val="009034F8"/>
    <w:rsid w:val="00903A13"/>
    <w:rsid w:val="00903E45"/>
    <w:rsid w:val="00917061"/>
    <w:rsid w:val="009410CC"/>
    <w:rsid w:val="009433AE"/>
    <w:rsid w:val="009657BA"/>
    <w:rsid w:val="009738B2"/>
    <w:rsid w:val="009748E7"/>
    <w:rsid w:val="00991B9B"/>
    <w:rsid w:val="00997E13"/>
    <w:rsid w:val="009B6E1F"/>
    <w:rsid w:val="009C77DD"/>
    <w:rsid w:val="009C7D60"/>
    <w:rsid w:val="009D1CF9"/>
    <w:rsid w:val="009D5B56"/>
    <w:rsid w:val="009E46C6"/>
    <w:rsid w:val="009F451B"/>
    <w:rsid w:val="00A05504"/>
    <w:rsid w:val="00A0593D"/>
    <w:rsid w:val="00A073A6"/>
    <w:rsid w:val="00A102DB"/>
    <w:rsid w:val="00A1393A"/>
    <w:rsid w:val="00A14982"/>
    <w:rsid w:val="00A33F20"/>
    <w:rsid w:val="00A401EF"/>
    <w:rsid w:val="00A52D12"/>
    <w:rsid w:val="00A5304E"/>
    <w:rsid w:val="00A5460A"/>
    <w:rsid w:val="00A67D88"/>
    <w:rsid w:val="00A70064"/>
    <w:rsid w:val="00A722B9"/>
    <w:rsid w:val="00A74B85"/>
    <w:rsid w:val="00A8013C"/>
    <w:rsid w:val="00A819A5"/>
    <w:rsid w:val="00A9185A"/>
    <w:rsid w:val="00A92D34"/>
    <w:rsid w:val="00AA3A60"/>
    <w:rsid w:val="00AC260C"/>
    <w:rsid w:val="00AC2E49"/>
    <w:rsid w:val="00AC4EB1"/>
    <w:rsid w:val="00AC7544"/>
    <w:rsid w:val="00AC7D09"/>
    <w:rsid w:val="00AD2AC6"/>
    <w:rsid w:val="00AD74DB"/>
    <w:rsid w:val="00AF0DF5"/>
    <w:rsid w:val="00AF5A9F"/>
    <w:rsid w:val="00AF6D21"/>
    <w:rsid w:val="00AF77BF"/>
    <w:rsid w:val="00B00CE2"/>
    <w:rsid w:val="00B10DD5"/>
    <w:rsid w:val="00B16108"/>
    <w:rsid w:val="00B27381"/>
    <w:rsid w:val="00B35F89"/>
    <w:rsid w:val="00B3742F"/>
    <w:rsid w:val="00B55F9A"/>
    <w:rsid w:val="00B70435"/>
    <w:rsid w:val="00B8061D"/>
    <w:rsid w:val="00B942EC"/>
    <w:rsid w:val="00BA1028"/>
    <w:rsid w:val="00BB5187"/>
    <w:rsid w:val="00BB6EA3"/>
    <w:rsid w:val="00BB72EF"/>
    <w:rsid w:val="00BD1FFD"/>
    <w:rsid w:val="00BF0CF9"/>
    <w:rsid w:val="00C2004C"/>
    <w:rsid w:val="00C20852"/>
    <w:rsid w:val="00C31E12"/>
    <w:rsid w:val="00C3632C"/>
    <w:rsid w:val="00C36B84"/>
    <w:rsid w:val="00C431AE"/>
    <w:rsid w:val="00C47BC0"/>
    <w:rsid w:val="00C561F1"/>
    <w:rsid w:val="00C603D7"/>
    <w:rsid w:val="00C70D26"/>
    <w:rsid w:val="00C72B5C"/>
    <w:rsid w:val="00C75F76"/>
    <w:rsid w:val="00C81C06"/>
    <w:rsid w:val="00C8311D"/>
    <w:rsid w:val="00C83C09"/>
    <w:rsid w:val="00C972A2"/>
    <w:rsid w:val="00CA0679"/>
    <w:rsid w:val="00CB3847"/>
    <w:rsid w:val="00CC396B"/>
    <w:rsid w:val="00CC483A"/>
    <w:rsid w:val="00CD3B78"/>
    <w:rsid w:val="00CD7E48"/>
    <w:rsid w:val="00CE1730"/>
    <w:rsid w:val="00D33948"/>
    <w:rsid w:val="00D37C8E"/>
    <w:rsid w:val="00D52ABF"/>
    <w:rsid w:val="00D53614"/>
    <w:rsid w:val="00D6295E"/>
    <w:rsid w:val="00D62A29"/>
    <w:rsid w:val="00D75E57"/>
    <w:rsid w:val="00D827F8"/>
    <w:rsid w:val="00D963A1"/>
    <w:rsid w:val="00D96702"/>
    <w:rsid w:val="00DD31EA"/>
    <w:rsid w:val="00DD56FC"/>
    <w:rsid w:val="00DE728F"/>
    <w:rsid w:val="00E06889"/>
    <w:rsid w:val="00E1411C"/>
    <w:rsid w:val="00E238ED"/>
    <w:rsid w:val="00E2457C"/>
    <w:rsid w:val="00E25F37"/>
    <w:rsid w:val="00E35921"/>
    <w:rsid w:val="00E3663A"/>
    <w:rsid w:val="00E36E3B"/>
    <w:rsid w:val="00E43733"/>
    <w:rsid w:val="00E4746F"/>
    <w:rsid w:val="00E631A3"/>
    <w:rsid w:val="00E7204A"/>
    <w:rsid w:val="00E763F7"/>
    <w:rsid w:val="00E8283A"/>
    <w:rsid w:val="00E91BCC"/>
    <w:rsid w:val="00E9460E"/>
    <w:rsid w:val="00E978FE"/>
    <w:rsid w:val="00EA4705"/>
    <w:rsid w:val="00EA7CAC"/>
    <w:rsid w:val="00ED1111"/>
    <w:rsid w:val="00EE25EF"/>
    <w:rsid w:val="00EE2739"/>
    <w:rsid w:val="00EE7140"/>
    <w:rsid w:val="00EF0E25"/>
    <w:rsid w:val="00EF42AD"/>
    <w:rsid w:val="00F06336"/>
    <w:rsid w:val="00F20B53"/>
    <w:rsid w:val="00F27D9B"/>
    <w:rsid w:val="00F34442"/>
    <w:rsid w:val="00F4222D"/>
    <w:rsid w:val="00F43A2D"/>
    <w:rsid w:val="00F51D10"/>
    <w:rsid w:val="00F53267"/>
    <w:rsid w:val="00F67254"/>
    <w:rsid w:val="00F7326C"/>
    <w:rsid w:val="00F75FB9"/>
    <w:rsid w:val="00F776A7"/>
    <w:rsid w:val="00F77DE9"/>
    <w:rsid w:val="00F923F5"/>
    <w:rsid w:val="00FB0FC4"/>
    <w:rsid w:val="00FB4D7D"/>
    <w:rsid w:val="00FC24CE"/>
    <w:rsid w:val="00FC4EC2"/>
    <w:rsid w:val="00FD441B"/>
    <w:rsid w:val="00FE76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42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8813C6"/>
    <w:pPr>
      <w:spacing w:after="0" w:line="240" w:lineRule="auto"/>
      <w:ind w:firstLine="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4">
    <w:name w:val="Без интервала Знак"/>
    <w:basedOn w:val="a0"/>
    <w:link w:val="a3"/>
    <w:uiPriority w:val="1"/>
    <w:rsid w:val="008813C6"/>
    <w:rPr>
      <w:rFonts w:asciiTheme="minorHAnsi" w:eastAsiaTheme="minorEastAsia" w:hAnsiTheme="minorHAnsi" w:cstheme="minorBidi"/>
      <w:sz w:val="22"/>
      <w:szCs w:val="22"/>
    </w:rPr>
  </w:style>
  <w:style w:type="paragraph" w:styleId="a5">
    <w:name w:val="Balloon Text"/>
    <w:basedOn w:val="a"/>
    <w:link w:val="a6"/>
    <w:uiPriority w:val="99"/>
    <w:semiHidden/>
    <w:unhideWhenUsed/>
    <w:rsid w:val="008813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813C6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8813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813C6"/>
  </w:style>
  <w:style w:type="paragraph" w:styleId="a9">
    <w:name w:val="footer"/>
    <w:basedOn w:val="a"/>
    <w:link w:val="aa"/>
    <w:uiPriority w:val="99"/>
    <w:unhideWhenUsed/>
    <w:rsid w:val="008813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813C6"/>
  </w:style>
  <w:style w:type="paragraph" w:styleId="ab">
    <w:name w:val="Title"/>
    <w:basedOn w:val="a"/>
    <w:link w:val="ac"/>
    <w:qFormat/>
    <w:rsid w:val="006A7AF5"/>
    <w:pPr>
      <w:spacing w:after="0" w:line="240" w:lineRule="auto"/>
      <w:ind w:firstLine="0"/>
      <w:jc w:val="center"/>
    </w:pPr>
    <w:rPr>
      <w:rFonts w:ascii="TextBook" w:eastAsia="Times New Roman" w:hAnsi="TextBook"/>
      <w:b/>
      <w:sz w:val="28"/>
      <w:szCs w:val="20"/>
      <w:lang w:eastAsia="ru-RU"/>
    </w:rPr>
  </w:style>
  <w:style w:type="character" w:customStyle="1" w:styleId="ac">
    <w:name w:val="Название Знак"/>
    <w:basedOn w:val="a0"/>
    <w:link w:val="ab"/>
    <w:rsid w:val="006A7AF5"/>
    <w:rPr>
      <w:rFonts w:ascii="TextBook" w:eastAsia="Times New Roman" w:hAnsi="TextBook"/>
      <w:b/>
      <w:sz w:val="28"/>
      <w:szCs w:val="20"/>
      <w:lang w:eastAsia="ru-RU"/>
    </w:rPr>
  </w:style>
  <w:style w:type="paragraph" w:styleId="ad">
    <w:name w:val="List Paragraph"/>
    <w:basedOn w:val="a"/>
    <w:uiPriority w:val="34"/>
    <w:qFormat/>
    <w:rsid w:val="00F4222D"/>
    <w:pPr>
      <w:ind w:left="720"/>
      <w:contextualSpacing/>
    </w:pPr>
  </w:style>
  <w:style w:type="character" w:styleId="ae">
    <w:name w:val="Placeholder Text"/>
    <w:basedOn w:val="a0"/>
    <w:uiPriority w:val="99"/>
    <w:semiHidden/>
    <w:rsid w:val="00B70435"/>
    <w:rPr>
      <w:color w:val="808080"/>
    </w:rPr>
  </w:style>
  <w:style w:type="paragraph" w:styleId="5">
    <w:name w:val="List Number 5"/>
    <w:basedOn w:val="a"/>
    <w:uiPriority w:val="99"/>
    <w:rsid w:val="00674165"/>
    <w:pPr>
      <w:tabs>
        <w:tab w:val="num" w:pos="1660"/>
      </w:tabs>
      <w:spacing w:after="0" w:line="240" w:lineRule="auto"/>
      <w:ind w:left="1660" w:hanging="360"/>
    </w:pPr>
    <w:rPr>
      <w:rFonts w:eastAsia="Times New Roman"/>
      <w:sz w:val="20"/>
      <w:szCs w:val="20"/>
      <w:lang w:eastAsia="ru-RU"/>
    </w:rPr>
  </w:style>
  <w:style w:type="table" w:styleId="af">
    <w:name w:val="Table Grid"/>
    <w:basedOn w:val="a1"/>
    <w:uiPriority w:val="59"/>
    <w:rsid w:val="004839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Normal (Web)"/>
    <w:basedOn w:val="a"/>
    <w:uiPriority w:val="99"/>
    <w:semiHidden/>
    <w:unhideWhenUsed/>
    <w:rsid w:val="002872A8"/>
    <w:pPr>
      <w:spacing w:before="100" w:beforeAutospacing="1" w:after="100" w:afterAutospacing="1" w:line="240" w:lineRule="auto"/>
      <w:ind w:firstLine="0"/>
    </w:pPr>
    <w:rPr>
      <w:rFonts w:eastAsia="Times New Roman"/>
      <w:lang w:eastAsia="ru-RU"/>
    </w:rPr>
  </w:style>
  <w:style w:type="character" w:customStyle="1" w:styleId="apple-converted-space">
    <w:name w:val="apple-converted-space"/>
    <w:basedOn w:val="a0"/>
    <w:rsid w:val="002872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9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0;&#1085;&#1085;&#1072;\Desktop\&#1062;&#1072;&#1088;&#1100;\&#1059;&#1095;&#1077;&#1073;&#1072;\2%20&#1089;&#1077;&#1084;&#1077;&#1089;&#1090;&#1088;\&#1058;&#1080;&#1090;&#1091;&#1083;&#1100;&#1085;&#1080;&#108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Титульник.dotx</Template>
  <TotalTime>3026</TotalTime>
  <Pages>4</Pages>
  <Words>987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Название</vt:lpstr>
    </vt:vector>
  </TitlesOfParts>
  <Company>ФЕДЕРАЛЬНОЕ АГЕНСТВО СВЯЗИ                                                                           Федеральное государственное бюджетное образовательное учреждение высшего образования «МОСКОВСКИЙ ТЕХНИЧЕСКИЙ УНИВЕРСИТЕТ СВЯЗИ И ИНФОРМАТИКИ»                                                                                                             Кафедра «Информационная безопасность»</Company>
  <LinksUpToDate>false</LinksUpToDate>
  <CharactersWithSpaces>6600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Название</dc:title>
  <dc:creator>Анна</dc:creator>
  <cp:lastModifiedBy>MSII</cp:lastModifiedBy>
  <cp:revision>201</cp:revision>
  <dcterms:created xsi:type="dcterms:W3CDTF">2015-02-16T19:11:00Z</dcterms:created>
  <dcterms:modified xsi:type="dcterms:W3CDTF">2019-05-20T22:30:00Z</dcterms:modified>
</cp:coreProperties>
</file>