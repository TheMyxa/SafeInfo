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028" w:rsidRDefault="00CE4F16" w:rsidP="00BA1028">
      <w:pPr>
        <w:jc w:val="center"/>
      </w:pPr>
      <w:sdt>
        <w:sdtPr>
          <w:alias w:val="Организация"/>
          <w:id w:val="15524243"/>
          <w:dataBinding w:prefixMappings="xmlns:ns0='http://schemas.openxmlformats.org/officeDocument/2006/extended-properties'" w:xpath="/ns0:Properties[1]/ns0:Company[1]" w:storeItemID="{6668398D-A668-4E3E-A5EB-62B293D839F1}"/>
          <w:text/>
        </w:sdtPr>
        <w:sdtContent>
          <w:r w:rsidR="00BA1028" w:rsidRPr="00BA1028">
            <w:t>ФЕДЕРАЛЬНОЕ АГЕНСТВО СВЯЗИ                                                                           Федеральное государственное бюджетное образовательное учреждение высшего образования «МОСКОВСКИЙ ТЕХНИЧЕСКИЙ УНИВЕРСИТЕТ СВЯЗИ И ИНФОРМАТИКИ»                                                                                                             Кафедра «Информационная безопасность»</w:t>
          </w:r>
        </w:sdtContent>
      </w:sdt>
    </w:p>
    <w:p w:rsidR="00BA1028" w:rsidRPr="00C972A2" w:rsidRDefault="00BA1028" w:rsidP="00BA1028">
      <w:pPr>
        <w:pStyle w:val="a3"/>
        <w:spacing w:line="360" w:lineRule="auto"/>
        <w:jc w:val="center"/>
        <w:rPr>
          <w:rFonts w:ascii="Times New Roman" w:eastAsiaTheme="majorEastAsia" w:hAnsi="Times New Roman" w:cs="Times New Roman"/>
          <w:caps/>
          <w:sz w:val="28"/>
          <w:szCs w:val="28"/>
        </w:rPr>
      </w:pPr>
    </w:p>
    <w:p w:rsidR="00BA1028" w:rsidRPr="00BA1028" w:rsidRDefault="00BA1028" w:rsidP="00997E13">
      <w:pPr>
        <w:pStyle w:val="a3"/>
        <w:spacing w:line="360" w:lineRule="auto"/>
        <w:jc w:val="center"/>
        <w:rPr>
          <w:rFonts w:asciiTheme="majorHAnsi" w:eastAsiaTheme="majorEastAsia" w:hAnsiTheme="majorHAnsi" w:cstheme="majorBidi"/>
          <w:sz w:val="40"/>
          <w:szCs w:val="44"/>
        </w:rPr>
      </w:pPr>
      <w:r w:rsidRPr="00BA1028">
        <w:rPr>
          <w:rFonts w:ascii="Times New Roman" w:eastAsiaTheme="majorEastAsia" w:hAnsi="Times New Roman" w:cs="Times New Roman"/>
          <w:sz w:val="44"/>
          <w:szCs w:val="76"/>
        </w:rPr>
        <w:t>ОТЧЁТ ПО ЛАБОРАТОРНОЙ РАБОТЕ №</w:t>
      </w:r>
      <w:r w:rsidR="003C3D35">
        <w:rPr>
          <w:rFonts w:ascii="Times New Roman" w:eastAsiaTheme="majorEastAsia" w:hAnsi="Times New Roman" w:cs="Times New Roman"/>
          <w:sz w:val="44"/>
          <w:szCs w:val="76"/>
        </w:rPr>
        <w:t xml:space="preserve"> 1</w:t>
      </w:r>
    </w:p>
    <w:p w:rsidR="00BA1028" w:rsidRPr="00BA1028" w:rsidRDefault="00BA1028" w:rsidP="00997E13">
      <w:pPr>
        <w:pStyle w:val="a3"/>
        <w:spacing w:line="360" w:lineRule="auto"/>
        <w:jc w:val="center"/>
        <w:rPr>
          <w:rFonts w:asciiTheme="majorHAnsi" w:eastAsiaTheme="majorEastAsia" w:hAnsiTheme="majorHAnsi" w:cstheme="majorBidi"/>
          <w:sz w:val="40"/>
          <w:szCs w:val="44"/>
        </w:rPr>
      </w:pPr>
      <w:r w:rsidRPr="00BA1028">
        <w:rPr>
          <w:rFonts w:asciiTheme="majorHAnsi" w:eastAsiaTheme="majorEastAsia" w:hAnsiTheme="majorHAnsi" w:cstheme="majorBidi"/>
          <w:sz w:val="40"/>
          <w:szCs w:val="44"/>
        </w:rPr>
        <w:t xml:space="preserve">по дисциплине </w:t>
      </w:r>
    </w:p>
    <w:p w:rsidR="00BA1028" w:rsidRPr="00BA1028" w:rsidRDefault="00BA1028" w:rsidP="00997E13">
      <w:pPr>
        <w:pStyle w:val="a3"/>
        <w:spacing w:line="360" w:lineRule="auto"/>
        <w:jc w:val="center"/>
        <w:rPr>
          <w:rFonts w:asciiTheme="majorHAnsi" w:eastAsiaTheme="majorEastAsia" w:hAnsiTheme="majorHAnsi" w:cstheme="majorBidi"/>
          <w:sz w:val="40"/>
          <w:szCs w:val="44"/>
        </w:rPr>
      </w:pPr>
      <w:r w:rsidRPr="00BA1028">
        <w:rPr>
          <w:rFonts w:asciiTheme="majorHAnsi" w:eastAsiaTheme="majorEastAsia" w:hAnsiTheme="majorHAnsi" w:cstheme="majorBidi"/>
          <w:sz w:val="40"/>
          <w:szCs w:val="44"/>
        </w:rPr>
        <w:t xml:space="preserve">«Защита информации от вредоносного программного обеспечения» </w:t>
      </w:r>
    </w:p>
    <w:p w:rsidR="00BA1028" w:rsidRPr="003C3D35" w:rsidRDefault="003C3D35" w:rsidP="00997E13">
      <w:pPr>
        <w:pStyle w:val="a3"/>
        <w:spacing w:line="360" w:lineRule="auto"/>
        <w:jc w:val="center"/>
        <w:rPr>
          <w:rFonts w:asciiTheme="majorHAnsi" w:eastAsiaTheme="majorEastAsia" w:hAnsiTheme="majorHAnsi" w:cstheme="majorBidi"/>
          <w:sz w:val="40"/>
          <w:szCs w:val="44"/>
        </w:rPr>
      </w:pPr>
      <w:r w:rsidRPr="003C3D35">
        <w:rPr>
          <w:rFonts w:asciiTheme="majorHAnsi" w:eastAsiaTheme="majorEastAsia" w:hAnsiTheme="majorHAnsi" w:cstheme="majorBidi"/>
          <w:sz w:val="40"/>
          <w:szCs w:val="44"/>
        </w:rPr>
        <w:t>Разработка модуля хранения антивирусных баз</w:t>
      </w:r>
    </w:p>
    <w:p w:rsidR="00BA1028" w:rsidRDefault="00BA1028" w:rsidP="00352D0E">
      <w:pPr>
        <w:pStyle w:val="a3"/>
        <w:spacing w:line="360" w:lineRule="auto"/>
        <w:jc w:val="center"/>
        <w:rPr>
          <w:rFonts w:asciiTheme="majorHAnsi" w:eastAsiaTheme="majorEastAsia" w:hAnsiTheme="majorHAnsi" w:cstheme="majorBidi"/>
          <w:sz w:val="44"/>
          <w:szCs w:val="44"/>
        </w:rPr>
      </w:pPr>
    </w:p>
    <w:p w:rsidR="00BA1028" w:rsidRPr="00EE7140" w:rsidRDefault="00CE4F16" w:rsidP="001D6EF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E4F1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80.95pt;margin-top:17.35pt;width:229.75pt;height:203.85pt;z-index:251662336;mso-width-relative:margin;mso-height-relative:margin" stroked="f">
            <v:textbox style="mso-next-textbox:#_x0000_s1029">
              <w:txbxContent>
                <w:p w:rsidR="00BA1028" w:rsidRDefault="00BA1028" w:rsidP="00352D0E">
                  <w:pPr>
                    <w:ind w:firstLine="0"/>
                    <w:jc w:val="center"/>
                    <w:rPr>
                      <w:sz w:val="36"/>
                      <w:szCs w:val="28"/>
                    </w:rPr>
                  </w:pPr>
                  <w:r w:rsidRPr="00EE7140">
                    <w:rPr>
                      <w:sz w:val="36"/>
                      <w:szCs w:val="28"/>
                    </w:rPr>
                    <w:t>Вып</w:t>
                  </w:r>
                  <w:r>
                    <w:rPr>
                      <w:sz w:val="36"/>
                      <w:szCs w:val="28"/>
                    </w:rPr>
                    <w:t>олнил</w:t>
                  </w:r>
                  <w:r w:rsidR="003C3D35">
                    <w:rPr>
                      <w:sz w:val="36"/>
                      <w:szCs w:val="28"/>
                    </w:rPr>
                    <w:t>а</w:t>
                  </w:r>
                  <w:r>
                    <w:rPr>
                      <w:sz w:val="36"/>
                      <w:szCs w:val="28"/>
                    </w:rPr>
                    <w:t>:</w:t>
                  </w:r>
                </w:p>
                <w:p w:rsidR="00BA1028" w:rsidRPr="00E74622" w:rsidRDefault="00BA1028" w:rsidP="003C3D35">
                  <w:pPr>
                    <w:ind w:firstLine="0"/>
                    <w:jc w:val="center"/>
                    <w:rPr>
                      <w:sz w:val="36"/>
                      <w:szCs w:val="28"/>
                    </w:rPr>
                  </w:pPr>
                  <w:r>
                    <w:rPr>
                      <w:sz w:val="36"/>
                      <w:szCs w:val="28"/>
                    </w:rPr>
                    <w:t>студент</w:t>
                  </w:r>
                  <w:r w:rsidR="003C3D35">
                    <w:rPr>
                      <w:sz w:val="36"/>
                      <w:szCs w:val="28"/>
                    </w:rPr>
                    <w:t>ка</w:t>
                  </w:r>
                  <w:r w:rsidR="00E74622">
                    <w:rPr>
                      <w:sz w:val="36"/>
                      <w:szCs w:val="28"/>
                    </w:rPr>
                    <w:t xml:space="preserve"> группы БВТ1</w:t>
                  </w:r>
                  <w:r w:rsidR="00E74622" w:rsidRPr="00E74622">
                    <w:rPr>
                      <w:sz w:val="36"/>
                      <w:szCs w:val="28"/>
                    </w:rPr>
                    <w:t>6</w:t>
                  </w:r>
                  <w:r>
                    <w:rPr>
                      <w:sz w:val="36"/>
                      <w:szCs w:val="28"/>
                    </w:rPr>
                    <w:t xml:space="preserve">01 </w:t>
                  </w:r>
                  <w:r w:rsidR="00E74622">
                    <w:rPr>
                      <w:sz w:val="36"/>
                      <w:szCs w:val="28"/>
                    </w:rPr>
                    <w:t>Фурман С.И.</w:t>
                  </w:r>
                </w:p>
                <w:p w:rsidR="00BA1028" w:rsidRDefault="00BA1028" w:rsidP="00352D0E">
                  <w:pPr>
                    <w:ind w:firstLine="0"/>
                    <w:jc w:val="center"/>
                    <w:rPr>
                      <w:sz w:val="36"/>
                      <w:szCs w:val="28"/>
                    </w:rPr>
                  </w:pPr>
                  <w:r>
                    <w:rPr>
                      <w:sz w:val="36"/>
                      <w:szCs w:val="28"/>
                    </w:rPr>
                    <w:t>Проверил:</w:t>
                  </w:r>
                </w:p>
                <w:p w:rsidR="00BA1028" w:rsidRDefault="00BA1028" w:rsidP="00352D0E">
                  <w:pPr>
                    <w:ind w:firstLine="0"/>
                    <w:jc w:val="center"/>
                    <w:rPr>
                      <w:sz w:val="36"/>
                      <w:szCs w:val="28"/>
                    </w:rPr>
                  </w:pPr>
                  <w:r>
                    <w:rPr>
                      <w:sz w:val="36"/>
                      <w:szCs w:val="28"/>
                    </w:rPr>
                    <w:t>ассистент кафедры ИБ</w:t>
                  </w:r>
                </w:p>
                <w:p w:rsidR="00BA1028" w:rsidRPr="00EE7140" w:rsidRDefault="00BA1028" w:rsidP="00352D0E">
                  <w:pPr>
                    <w:ind w:firstLine="0"/>
                    <w:jc w:val="center"/>
                    <w:rPr>
                      <w:sz w:val="36"/>
                      <w:szCs w:val="28"/>
                    </w:rPr>
                  </w:pPr>
                  <w:r>
                    <w:rPr>
                      <w:sz w:val="36"/>
                      <w:szCs w:val="28"/>
                    </w:rPr>
                    <w:t>Барков В. В.</w:t>
                  </w:r>
                </w:p>
              </w:txbxContent>
            </v:textbox>
          </v:shape>
        </w:pict>
      </w:r>
    </w:p>
    <w:p w:rsidR="00BA1028" w:rsidRDefault="00BA1028" w:rsidP="001D6EFD">
      <w:pPr>
        <w:pStyle w:val="a3"/>
        <w:spacing w:line="360" w:lineRule="auto"/>
        <w:jc w:val="right"/>
        <w:rPr>
          <w:b/>
          <w:bCs/>
        </w:rPr>
      </w:pPr>
    </w:p>
    <w:p w:rsidR="00BA1028" w:rsidRDefault="00BA1028" w:rsidP="001D6EFD">
      <w:pPr>
        <w:pStyle w:val="a3"/>
        <w:spacing w:line="360" w:lineRule="auto"/>
        <w:jc w:val="center"/>
        <w:rPr>
          <w:b/>
          <w:bCs/>
        </w:rPr>
      </w:pPr>
    </w:p>
    <w:sdt>
      <w:sdtPr>
        <w:rPr>
          <w:rFonts w:eastAsia="Times New Roman"/>
          <w:sz w:val="20"/>
          <w:szCs w:val="20"/>
          <w:lang w:eastAsia="ru-RU"/>
        </w:rPr>
        <w:id w:val="170847803"/>
        <w:docPartObj>
          <w:docPartGallery w:val="Cover Pages"/>
          <w:docPartUnique/>
        </w:docPartObj>
      </w:sdtPr>
      <w:sdtContent>
        <w:p w:rsidR="00BA1028" w:rsidRDefault="00BA1028" w:rsidP="00BA1028">
          <w:pPr>
            <w:spacing w:line="360" w:lineRule="auto"/>
            <w:rPr>
              <w:rFonts w:eastAsia="Times New Roman"/>
              <w:sz w:val="20"/>
              <w:szCs w:val="20"/>
              <w:lang w:eastAsia="ru-RU"/>
            </w:rPr>
          </w:pPr>
        </w:p>
        <w:p w:rsidR="008813C6" w:rsidRDefault="00CE4F16" w:rsidP="00BA1028">
          <w:pPr>
            <w:pStyle w:val="5"/>
            <w:tabs>
              <w:tab w:val="clear" w:pos="1660"/>
            </w:tabs>
            <w:spacing w:line="360" w:lineRule="auto"/>
            <w:ind w:left="0" w:firstLine="0"/>
          </w:pPr>
        </w:p>
      </w:sdtContent>
    </w:sdt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410C0F" w:rsidRPr="00410C0F" w:rsidRDefault="00410C0F" w:rsidP="00410C0F">
      <w:pPr>
        <w:spacing w:after="0" w:line="240" w:lineRule="auto"/>
        <w:jc w:val="center"/>
        <w:rPr>
          <w:rFonts w:eastAsia="Calibri"/>
          <w:b/>
          <w:sz w:val="28"/>
          <w:szCs w:val="22"/>
        </w:rPr>
      </w:pPr>
      <w:r w:rsidRPr="00410C0F">
        <w:rPr>
          <w:rFonts w:eastAsia="Calibri"/>
          <w:b/>
          <w:sz w:val="28"/>
          <w:szCs w:val="22"/>
        </w:rPr>
        <w:lastRenderedPageBreak/>
        <w:t>Разработка модуля хранения антивирусных баз</w:t>
      </w:r>
    </w:p>
    <w:p w:rsidR="00410C0F" w:rsidRPr="00410C0F" w:rsidRDefault="00410C0F" w:rsidP="00410C0F">
      <w:pPr>
        <w:spacing w:after="0" w:line="360" w:lineRule="auto"/>
        <w:ind w:firstLine="720"/>
        <w:jc w:val="both"/>
        <w:rPr>
          <w:rFonts w:eastAsia="Calibri"/>
          <w:sz w:val="28"/>
          <w:szCs w:val="22"/>
        </w:rPr>
      </w:pPr>
      <w:r w:rsidRPr="00410C0F">
        <w:rPr>
          <w:rFonts w:eastAsia="Calibri"/>
          <w:sz w:val="28"/>
          <w:szCs w:val="22"/>
        </w:rPr>
        <w:t xml:space="preserve">Антивирусные базы хранятся в двоичном файле в виде набора записей. </w:t>
      </w:r>
    </w:p>
    <w:p w:rsidR="00410C0F" w:rsidRPr="00410C0F" w:rsidRDefault="00410C0F" w:rsidP="00410C0F">
      <w:pPr>
        <w:spacing w:after="0" w:line="360" w:lineRule="auto"/>
        <w:ind w:firstLine="720"/>
        <w:jc w:val="both"/>
        <w:rPr>
          <w:rFonts w:eastAsia="Calibri"/>
          <w:sz w:val="28"/>
          <w:szCs w:val="22"/>
        </w:rPr>
      </w:pPr>
      <w:r w:rsidRPr="00410C0F">
        <w:rPr>
          <w:rFonts w:eastAsia="Calibri"/>
          <w:sz w:val="28"/>
          <w:szCs w:val="22"/>
        </w:rPr>
        <w:t>Файл содержит:</w:t>
      </w:r>
    </w:p>
    <w:p w:rsidR="00410C0F" w:rsidRPr="00410C0F" w:rsidRDefault="00410C0F" w:rsidP="00410C0F">
      <w:pPr>
        <w:numPr>
          <w:ilvl w:val="0"/>
          <w:numId w:val="20"/>
        </w:numPr>
        <w:spacing w:after="0" w:line="360" w:lineRule="auto"/>
        <w:contextualSpacing/>
        <w:jc w:val="both"/>
        <w:rPr>
          <w:rFonts w:eastAsia="Calibri"/>
          <w:sz w:val="28"/>
          <w:szCs w:val="22"/>
        </w:rPr>
      </w:pPr>
      <w:r w:rsidRPr="00410C0F">
        <w:rPr>
          <w:rFonts w:eastAsia="Calibri"/>
          <w:sz w:val="28"/>
          <w:szCs w:val="22"/>
        </w:rPr>
        <w:t>последовательность байт для идентификации</w:t>
      </w:r>
    </w:p>
    <w:p w:rsidR="00410C0F" w:rsidRPr="00410C0F" w:rsidRDefault="00410C0F" w:rsidP="00410C0F">
      <w:pPr>
        <w:numPr>
          <w:ilvl w:val="0"/>
          <w:numId w:val="20"/>
        </w:numPr>
        <w:spacing w:after="0" w:line="360" w:lineRule="auto"/>
        <w:contextualSpacing/>
        <w:jc w:val="both"/>
        <w:rPr>
          <w:rFonts w:eastAsia="Calibri"/>
          <w:sz w:val="28"/>
          <w:szCs w:val="22"/>
        </w:rPr>
      </w:pPr>
      <w:r w:rsidRPr="00410C0F">
        <w:rPr>
          <w:rFonts w:eastAsia="Calibri"/>
          <w:sz w:val="28"/>
          <w:szCs w:val="22"/>
        </w:rPr>
        <w:t>количество записей в файле</w:t>
      </w:r>
    </w:p>
    <w:p w:rsidR="00410C0F" w:rsidRPr="00410C0F" w:rsidRDefault="00410C0F" w:rsidP="00410C0F">
      <w:pPr>
        <w:numPr>
          <w:ilvl w:val="0"/>
          <w:numId w:val="20"/>
        </w:numPr>
        <w:spacing w:after="0" w:line="360" w:lineRule="auto"/>
        <w:contextualSpacing/>
        <w:jc w:val="both"/>
        <w:rPr>
          <w:rFonts w:eastAsia="Calibri"/>
          <w:sz w:val="28"/>
          <w:szCs w:val="22"/>
        </w:rPr>
      </w:pPr>
      <w:r w:rsidRPr="00410C0F">
        <w:rPr>
          <w:rFonts w:eastAsia="Calibri"/>
          <w:sz w:val="28"/>
          <w:szCs w:val="22"/>
        </w:rPr>
        <w:t>последовательность записей</w:t>
      </w:r>
    </w:p>
    <w:p w:rsidR="00410C0F" w:rsidRPr="00410C0F" w:rsidRDefault="00410C0F" w:rsidP="00410C0F">
      <w:pPr>
        <w:spacing w:after="0" w:line="360" w:lineRule="auto"/>
        <w:ind w:firstLine="720"/>
        <w:jc w:val="both"/>
        <w:rPr>
          <w:rFonts w:eastAsia="Calibri"/>
          <w:sz w:val="28"/>
          <w:szCs w:val="22"/>
        </w:rPr>
      </w:pPr>
      <w:r w:rsidRPr="00410C0F">
        <w:rPr>
          <w:rFonts w:eastAsia="Calibri"/>
          <w:sz w:val="28"/>
          <w:szCs w:val="22"/>
        </w:rPr>
        <w:t>Запись включает в себя:</w:t>
      </w:r>
    </w:p>
    <w:p w:rsidR="00410C0F" w:rsidRPr="00410C0F" w:rsidRDefault="00410C0F" w:rsidP="00410C0F">
      <w:pPr>
        <w:numPr>
          <w:ilvl w:val="0"/>
          <w:numId w:val="21"/>
        </w:numPr>
        <w:spacing w:after="0" w:line="360" w:lineRule="auto"/>
        <w:contextualSpacing/>
        <w:jc w:val="both"/>
        <w:rPr>
          <w:rFonts w:eastAsia="Calibri"/>
          <w:sz w:val="28"/>
          <w:szCs w:val="22"/>
        </w:rPr>
      </w:pPr>
      <w:r w:rsidRPr="00410C0F">
        <w:rPr>
          <w:rFonts w:eastAsia="Calibri"/>
          <w:sz w:val="28"/>
          <w:szCs w:val="22"/>
        </w:rPr>
        <w:t>название вируса</w:t>
      </w:r>
    </w:p>
    <w:p w:rsidR="00410C0F" w:rsidRPr="00410C0F" w:rsidRDefault="00410C0F" w:rsidP="00410C0F">
      <w:pPr>
        <w:numPr>
          <w:ilvl w:val="0"/>
          <w:numId w:val="21"/>
        </w:numPr>
        <w:spacing w:after="0" w:line="360" w:lineRule="auto"/>
        <w:contextualSpacing/>
        <w:jc w:val="both"/>
        <w:rPr>
          <w:rFonts w:eastAsia="Calibri"/>
          <w:sz w:val="28"/>
          <w:szCs w:val="22"/>
        </w:rPr>
      </w:pPr>
      <w:r w:rsidRPr="00410C0F">
        <w:rPr>
          <w:rFonts w:eastAsia="Calibri"/>
          <w:sz w:val="28"/>
          <w:szCs w:val="22"/>
        </w:rPr>
        <w:t>диапазон смещения сигнатуры</w:t>
      </w:r>
    </w:p>
    <w:p w:rsidR="00410C0F" w:rsidRPr="00410C0F" w:rsidRDefault="00410C0F" w:rsidP="00410C0F">
      <w:pPr>
        <w:numPr>
          <w:ilvl w:val="0"/>
          <w:numId w:val="21"/>
        </w:numPr>
        <w:spacing w:after="0" w:line="360" w:lineRule="auto"/>
        <w:contextualSpacing/>
        <w:jc w:val="both"/>
        <w:rPr>
          <w:rFonts w:eastAsia="Calibri"/>
          <w:sz w:val="28"/>
          <w:szCs w:val="22"/>
        </w:rPr>
      </w:pPr>
      <w:r w:rsidRPr="00410C0F">
        <w:rPr>
          <w:rFonts w:eastAsia="Calibri"/>
          <w:sz w:val="28"/>
          <w:szCs w:val="22"/>
        </w:rPr>
        <w:t>длина сигнатуры</w:t>
      </w:r>
    </w:p>
    <w:p w:rsidR="00410C0F" w:rsidRPr="00410C0F" w:rsidRDefault="00410C0F" w:rsidP="00410C0F">
      <w:pPr>
        <w:numPr>
          <w:ilvl w:val="0"/>
          <w:numId w:val="21"/>
        </w:numPr>
        <w:spacing w:after="0" w:line="360" w:lineRule="auto"/>
        <w:contextualSpacing/>
        <w:jc w:val="both"/>
        <w:rPr>
          <w:rFonts w:eastAsia="Calibri"/>
          <w:sz w:val="28"/>
          <w:szCs w:val="22"/>
        </w:rPr>
      </w:pPr>
      <w:r w:rsidRPr="00410C0F">
        <w:rPr>
          <w:rFonts w:eastAsia="Calibri"/>
          <w:sz w:val="28"/>
          <w:szCs w:val="22"/>
        </w:rPr>
        <w:t>первые байты сигнатуры</w:t>
      </w:r>
    </w:p>
    <w:p w:rsidR="00410C0F" w:rsidRPr="00410C0F" w:rsidRDefault="00410C0F" w:rsidP="00410C0F">
      <w:pPr>
        <w:numPr>
          <w:ilvl w:val="0"/>
          <w:numId w:val="21"/>
        </w:numPr>
        <w:spacing w:after="0" w:line="360" w:lineRule="auto"/>
        <w:contextualSpacing/>
        <w:jc w:val="both"/>
        <w:rPr>
          <w:rFonts w:eastAsia="Calibri"/>
          <w:sz w:val="28"/>
          <w:szCs w:val="22"/>
        </w:rPr>
      </w:pPr>
      <w:r w:rsidRPr="00410C0F">
        <w:rPr>
          <w:rFonts w:eastAsia="Calibri"/>
          <w:sz w:val="28"/>
          <w:szCs w:val="22"/>
        </w:rPr>
        <w:t>хеш сигнатуры</w:t>
      </w:r>
    </w:p>
    <w:p w:rsidR="00410C0F" w:rsidRPr="00410C0F" w:rsidRDefault="00410C0F" w:rsidP="00410C0F">
      <w:pPr>
        <w:numPr>
          <w:ilvl w:val="0"/>
          <w:numId w:val="21"/>
        </w:numPr>
        <w:spacing w:after="0" w:line="360" w:lineRule="auto"/>
        <w:contextualSpacing/>
        <w:jc w:val="both"/>
        <w:rPr>
          <w:rFonts w:eastAsia="Calibri"/>
          <w:sz w:val="28"/>
          <w:szCs w:val="22"/>
        </w:rPr>
      </w:pPr>
      <w:r w:rsidRPr="00410C0F">
        <w:rPr>
          <w:rFonts w:eastAsia="Calibri"/>
          <w:sz w:val="28"/>
          <w:szCs w:val="22"/>
        </w:rPr>
        <w:t>тип файла, в котором может находиться сигнатура</w:t>
      </w:r>
    </w:p>
    <w:p w:rsidR="00410C0F" w:rsidRPr="00410C0F" w:rsidRDefault="00410C0F" w:rsidP="00410C0F">
      <w:pPr>
        <w:keepNext/>
        <w:keepLines/>
        <w:spacing w:before="40" w:after="0" w:line="240" w:lineRule="auto"/>
        <w:ind w:firstLine="720"/>
        <w:outlineLvl w:val="2"/>
        <w:rPr>
          <w:rFonts w:eastAsia="Times New Roman"/>
          <w:b/>
          <w:i/>
          <w:sz w:val="28"/>
        </w:rPr>
      </w:pPr>
      <w:r w:rsidRPr="00410C0F">
        <w:rPr>
          <w:rFonts w:eastAsia="Times New Roman"/>
          <w:b/>
          <w:i/>
          <w:sz w:val="28"/>
        </w:rPr>
        <w:t>Задание</w:t>
      </w:r>
    </w:p>
    <w:p w:rsidR="00410C0F" w:rsidRPr="00410C0F" w:rsidRDefault="00410C0F" w:rsidP="00410C0F">
      <w:pPr>
        <w:spacing w:after="0" w:line="360" w:lineRule="auto"/>
        <w:ind w:firstLine="720"/>
        <w:jc w:val="both"/>
        <w:rPr>
          <w:rFonts w:eastAsia="Calibri"/>
          <w:sz w:val="28"/>
          <w:szCs w:val="22"/>
        </w:rPr>
      </w:pPr>
      <w:r w:rsidRPr="00410C0F">
        <w:rPr>
          <w:rFonts w:eastAsia="Calibri"/>
          <w:sz w:val="28"/>
          <w:szCs w:val="22"/>
        </w:rPr>
        <w:t>Разработать класс, хранящий всю необходимую информацию о записи</w:t>
      </w:r>
    </w:p>
    <w:p w:rsidR="00410C0F" w:rsidRPr="00410C0F" w:rsidRDefault="00410C0F" w:rsidP="00410C0F">
      <w:pPr>
        <w:spacing w:after="0" w:line="360" w:lineRule="auto"/>
        <w:ind w:firstLine="720"/>
        <w:jc w:val="both"/>
        <w:rPr>
          <w:rFonts w:eastAsia="Calibri"/>
          <w:sz w:val="28"/>
          <w:szCs w:val="22"/>
        </w:rPr>
      </w:pPr>
      <w:r w:rsidRPr="00410C0F">
        <w:rPr>
          <w:rFonts w:eastAsia="Calibri"/>
          <w:sz w:val="28"/>
          <w:szCs w:val="22"/>
        </w:rPr>
        <w:t>Разработать алгоритм загрузки записей из файла антивирусных баз</w:t>
      </w:r>
    </w:p>
    <w:p w:rsidR="00410C0F" w:rsidRPr="00410C0F" w:rsidRDefault="00410C0F" w:rsidP="00410C0F">
      <w:pPr>
        <w:spacing w:after="0" w:line="360" w:lineRule="auto"/>
        <w:ind w:firstLine="720"/>
        <w:jc w:val="both"/>
        <w:rPr>
          <w:rFonts w:eastAsia="Calibri"/>
          <w:sz w:val="28"/>
          <w:szCs w:val="22"/>
        </w:rPr>
      </w:pPr>
      <w:r w:rsidRPr="00410C0F">
        <w:rPr>
          <w:rFonts w:eastAsia="Calibri"/>
          <w:sz w:val="28"/>
          <w:szCs w:val="22"/>
        </w:rPr>
        <w:t xml:space="preserve">Разработать алгоритм сохранения записей в файл антивирусных баз </w:t>
      </w:r>
    </w:p>
    <w:p w:rsidR="00410C0F" w:rsidRPr="00410C0F" w:rsidRDefault="00410C0F" w:rsidP="00410C0F">
      <w:pPr>
        <w:spacing w:after="0" w:line="240" w:lineRule="auto"/>
        <w:jc w:val="both"/>
        <w:rPr>
          <w:rFonts w:eastAsia="Calibri"/>
          <w:sz w:val="28"/>
          <w:szCs w:val="22"/>
        </w:rPr>
      </w:pPr>
    </w:p>
    <w:p w:rsidR="00410C0F" w:rsidRPr="00410C0F" w:rsidRDefault="00410C0F" w:rsidP="00410C0F">
      <w:pPr>
        <w:ind w:firstLine="0"/>
        <w:rPr>
          <w:rFonts w:eastAsia="Calibri"/>
          <w:sz w:val="28"/>
          <w:szCs w:val="22"/>
        </w:rPr>
      </w:pPr>
      <w:r w:rsidRPr="00410C0F">
        <w:rPr>
          <w:rFonts w:eastAsia="Calibri"/>
          <w:sz w:val="28"/>
          <w:szCs w:val="22"/>
        </w:rPr>
        <w:br w:type="page"/>
      </w:r>
    </w:p>
    <w:p w:rsidR="00410C0F" w:rsidRPr="00410C0F" w:rsidRDefault="00410C0F" w:rsidP="00410C0F">
      <w:pPr>
        <w:spacing w:after="0" w:line="240" w:lineRule="auto"/>
        <w:jc w:val="center"/>
        <w:rPr>
          <w:rFonts w:eastAsia="Calibri"/>
          <w:b/>
          <w:sz w:val="28"/>
          <w:szCs w:val="28"/>
        </w:rPr>
      </w:pPr>
      <w:r w:rsidRPr="00410C0F">
        <w:rPr>
          <w:rFonts w:eastAsia="Calibri"/>
          <w:b/>
          <w:sz w:val="28"/>
          <w:szCs w:val="28"/>
        </w:rPr>
        <w:lastRenderedPageBreak/>
        <w:t>Текст модулей</w:t>
      </w:r>
    </w:p>
    <w:p w:rsidR="00410C0F" w:rsidRPr="00E74622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eastAsia="Calibri"/>
          <w:b/>
          <w:i/>
          <w:sz w:val="28"/>
          <w:szCs w:val="22"/>
        </w:rPr>
      </w:pPr>
      <w:r w:rsidRPr="00D83666"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t>Node</w:t>
      </w:r>
      <w:r w:rsidRPr="00D83666">
        <w:rPr>
          <w:rFonts w:ascii="Consolas" w:hAnsi="Consolas" w:cs="Consolas"/>
          <w:b/>
          <w:color w:val="000000" w:themeColor="text1"/>
          <w:sz w:val="19"/>
          <w:szCs w:val="19"/>
        </w:rPr>
        <w:t>_</w:t>
      </w:r>
      <w:r w:rsidRPr="00D83666"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t>Write</w:t>
      </w:r>
      <w:r w:rsidR="00410C0F" w:rsidRPr="00410C0F">
        <w:rPr>
          <w:rFonts w:eastAsia="Calibri"/>
          <w:sz w:val="28"/>
          <w:szCs w:val="22"/>
        </w:rPr>
        <w:t xml:space="preserve"> - класс, хранящий всю необходимую информацию о записи.</w:t>
      </w:r>
      <w:r w:rsidRPr="00D83666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D83666">
        <w:rPr>
          <w:b/>
          <w:color w:val="000000" w:themeColor="text1"/>
          <w:sz w:val="28"/>
          <w:szCs w:val="28"/>
          <w:lang w:val="en-US"/>
        </w:rPr>
        <w:t>Node</w:t>
      </w:r>
      <w:r w:rsidRPr="00D83666">
        <w:rPr>
          <w:b/>
          <w:color w:val="000000" w:themeColor="text1"/>
          <w:sz w:val="28"/>
          <w:szCs w:val="28"/>
        </w:rPr>
        <w:t>_</w:t>
      </w:r>
      <w:r w:rsidRPr="00D83666">
        <w:rPr>
          <w:b/>
          <w:color w:val="000000" w:themeColor="text1"/>
          <w:sz w:val="28"/>
          <w:szCs w:val="28"/>
          <w:lang w:val="en-US"/>
        </w:rPr>
        <w:t>Write</w:t>
      </w:r>
      <w:r w:rsidR="00410C0F" w:rsidRPr="00E74622">
        <w:rPr>
          <w:rFonts w:eastAsia="Calibri"/>
          <w:b/>
          <w:i/>
          <w:sz w:val="28"/>
          <w:szCs w:val="22"/>
        </w:rPr>
        <w:t>.</w:t>
      </w:r>
      <w:r w:rsidR="00410C0F" w:rsidRPr="00410C0F">
        <w:rPr>
          <w:rFonts w:eastAsia="Calibri"/>
          <w:b/>
          <w:i/>
          <w:sz w:val="28"/>
          <w:szCs w:val="22"/>
          <w:lang w:val="en-US"/>
        </w:rPr>
        <w:t>cs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System.Runtime.InteropServices;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AntiVirus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666">
        <w:rPr>
          <w:rFonts w:ascii="Consolas" w:hAnsi="Consolas" w:cs="Consolas"/>
          <w:color w:val="2B91AF"/>
          <w:sz w:val="19"/>
          <w:szCs w:val="19"/>
          <w:lang w:val="en-US"/>
        </w:rPr>
        <w:t>Node_Write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ScanEngine F2 = </w:t>
      </w: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ScanEngine();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36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Вирусы</w:t>
      </w:r>
      <w:r w:rsidRPr="00D8366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836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базы</w:t>
      </w:r>
      <w:r w:rsidRPr="00D836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вирусов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[Serializable]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666">
        <w:rPr>
          <w:rFonts w:ascii="Consolas" w:hAnsi="Consolas" w:cs="Consolas"/>
          <w:color w:val="2B91AF"/>
          <w:sz w:val="19"/>
          <w:szCs w:val="19"/>
          <w:lang w:val="en-US"/>
        </w:rPr>
        <w:t>Virus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length;         </w:t>
      </w:r>
      <w:r w:rsidRPr="00D836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Длина</w:t>
      </w:r>
      <w:r w:rsidRPr="00D836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сигнатуры</w:t>
      </w:r>
    </w:p>
    <w:p w:rsid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lenght_sec;     </w:t>
      </w:r>
      <w:r>
        <w:rPr>
          <w:rFonts w:ascii="Consolas" w:hAnsi="Consolas" w:cs="Consolas"/>
          <w:color w:val="008000"/>
          <w:sz w:val="19"/>
          <w:szCs w:val="19"/>
        </w:rPr>
        <w:t>//Длина исполняемой секции</w:t>
      </w:r>
    </w:p>
    <w:p w:rsid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first_sec;      </w:t>
      </w:r>
      <w:r>
        <w:rPr>
          <w:rFonts w:ascii="Consolas" w:hAnsi="Consolas" w:cs="Consolas"/>
          <w:color w:val="008000"/>
          <w:sz w:val="19"/>
          <w:szCs w:val="19"/>
        </w:rPr>
        <w:t>//Начало исполняемой секции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hash;           </w:t>
      </w:r>
      <w:r w:rsidRPr="00D836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Хеш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hash8;          </w:t>
      </w:r>
      <w:r w:rsidRPr="00D836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Хеш</w:t>
      </w:r>
      <w:r w:rsidRPr="00D836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первых</w:t>
      </w:r>
      <w:r w:rsidRPr="00D83666">
        <w:rPr>
          <w:rFonts w:ascii="Consolas" w:hAnsi="Consolas" w:cs="Consolas"/>
          <w:color w:val="008000"/>
          <w:sz w:val="19"/>
          <w:szCs w:val="19"/>
          <w:lang w:val="en-US"/>
        </w:rPr>
        <w:t xml:space="preserve"> 8 </w:t>
      </w:r>
      <w:r>
        <w:rPr>
          <w:rFonts w:ascii="Consolas" w:hAnsi="Consolas" w:cs="Consolas"/>
          <w:color w:val="008000"/>
          <w:sz w:val="19"/>
          <w:szCs w:val="19"/>
        </w:rPr>
        <w:t>символов</w:t>
      </w:r>
      <w:r w:rsidRPr="00D836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D836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  name;           </w:t>
      </w:r>
      <w:r>
        <w:rPr>
          <w:rFonts w:ascii="Consolas" w:hAnsi="Consolas" w:cs="Consolas"/>
          <w:color w:val="008000"/>
          <w:sz w:val="19"/>
          <w:szCs w:val="19"/>
        </w:rPr>
        <w:t>//Название вируса</w:t>
      </w:r>
    </w:p>
    <w:p w:rsid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detect;         </w:t>
      </w:r>
      <w:r>
        <w:rPr>
          <w:rFonts w:ascii="Consolas" w:hAnsi="Consolas" w:cs="Consolas"/>
          <w:color w:val="008000"/>
          <w:sz w:val="19"/>
          <w:szCs w:val="19"/>
        </w:rPr>
        <w:t>//Кол-во обнаружений при сканировании</w:t>
      </w:r>
    </w:p>
    <w:p w:rsid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  byts_header;    </w:t>
      </w:r>
      <w:r>
        <w:rPr>
          <w:rFonts w:ascii="Consolas" w:hAnsi="Consolas" w:cs="Consolas"/>
          <w:color w:val="008000"/>
          <w:sz w:val="19"/>
          <w:szCs w:val="19"/>
        </w:rPr>
        <w:t>//Байты идентификации заголовка</w:t>
      </w:r>
    </w:p>
    <w:p w:rsid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  byts_body;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//Байты идентификации исполняемой облости  </w:t>
      </w:r>
    </w:p>
    <w:p w:rsidR="00410C0F" w:rsidRPr="00D83666" w:rsidRDefault="00D83666" w:rsidP="00D83666">
      <w:pPr>
        <w:spacing w:after="120" w:line="240" w:lineRule="auto"/>
        <w:jc w:val="both"/>
        <w:rPr>
          <w:rFonts w:eastAsia="Calibri"/>
          <w:sz w:val="28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Pr="00D83666">
        <w:rPr>
          <w:rFonts w:eastAsia="Calibri"/>
          <w:i/>
          <w:sz w:val="28"/>
          <w:szCs w:val="22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Signatures_List</w:t>
      </w:r>
      <w:r w:rsidR="00410C0F" w:rsidRPr="00D83666">
        <w:rPr>
          <w:rFonts w:eastAsia="Calibri"/>
          <w:sz w:val="28"/>
          <w:szCs w:val="22"/>
        </w:rPr>
        <w:t xml:space="preserve">- </w:t>
      </w:r>
      <w:r w:rsidR="00410C0F" w:rsidRPr="00410C0F">
        <w:rPr>
          <w:rFonts w:eastAsia="Calibri"/>
          <w:sz w:val="28"/>
          <w:szCs w:val="22"/>
        </w:rPr>
        <w:t>функция</w:t>
      </w:r>
      <w:r w:rsidR="00410C0F" w:rsidRPr="00D83666">
        <w:rPr>
          <w:rFonts w:eastAsia="Calibri"/>
          <w:sz w:val="28"/>
          <w:szCs w:val="22"/>
        </w:rPr>
        <w:t xml:space="preserve">, </w:t>
      </w:r>
      <w:r w:rsidR="00410C0F" w:rsidRPr="00410C0F">
        <w:rPr>
          <w:rFonts w:eastAsia="Calibri"/>
          <w:sz w:val="28"/>
          <w:szCs w:val="22"/>
        </w:rPr>
        <w:t>загружающая</w:t>
      </w:r>
      <w:r w:rsidRPr="00D83666">
        <w:rPr>
          <w:rFonts w:eastAsia="Calibri"/>
          <w:sz w:val="28"/>
          <w:szCs w:val="22"/>
        </w:rPr>
        <w:t xml:space="preserve"> </w:t>
      </w:r>
      <w:r w:rsidR="00410C0F" w:rsidRPr="00410C0F">
        <w:rPr>
          <w:rFonts w:eastAsia="Calibri"/>
          <w:sz w:val="28"/>
          <w:szCs w:val="22"/>
        </w:rPr>
        <w:t>записи</w:t>
      </w:r>
      <w:r w:rsidRPr="00D83666">
        <w:rPr>
          <w:rFonts w:eastAsia="Calibri"/>
          <w:sz w:val="28"/>
          <w:szCs w:val="22"/>
        </w:rPr>
        <w:t xml:space="preserve"> </w:t>
      </w:r>
      <w:r w:rsidR="00410C0F" w:rsidRPr="00410C0F">
        <w:rPr>
          <w:rFonts w:eastAsia="Calibri"/>
          <w:sz w:val="28"/>
          <w:szCs w:val="22"/>
        </w:rPr>
        <w:t>из</w:t>
      </w:r>
      <w:r w:rsidRPr="00D83666">
        <w:rPr>
          <w:rFonts w:eastAsia="Calibri"/>
          <w:sz w:val="28"/>
          <w:szCs w:val="22"/>
        </w:rPr>
        <w:t xml:space="preserve"> </w:t>
      </w:r>
      <w:r w:rsidR="00410C0F" w:rsidRPr="00410C0F">
        <w:rPr>
          <w:rFonts w:eastAsia="Calibri"/>
          <w:sz w:val="28"/>
          <w:szCs w:val="22"/>
        </w:rPr>
        <w:t>файла</w:t>
      </w:r>
      <w:r w:rsidRPr="00D83666">
        <w:rPr>
          <w:rFonts w:eastAsia="Calibri"/>
          <w:sz w:val="28"/>
          <w:szCs w:val="22"/>
        </w:rPr>
        <w:t xml:space="preserve"> </w:t>
      </w:r>
      <w:r w:rsidR="00410C0F" w:rsidRPr="00410C0F">
        <w:rPr>
          <w:rFonts w:eastAsia="Calibri"/>
          <w:sz w:val="28"/>
          <w:szCs w:val="22"/>
        </w:rPr>
        <w:t>антивирусной</w:t>
      </w:r>
      <w:r w:rsidRPr="00D83666">
        <w:rPr>
          <w:rFonts w:eastAsia="Calibri"/>
          <w:sz w:val="28"/>
          <w:szCs w:val="22"/>
        </w:rPr>
        <w:t xml:space="preserve"> </w:t>
      </w:r>
      <w:r w:rsidR="00410C0F" w:rsidRPr="00410C0F">
        <w:rPr>
          <w:rFonts w:eastAsia="Calibri"/>
          <w:sz w:val="28"/>
          <w:szCs w:val="22"/>
        </w:rPr>
        <w:t>базы</w:t>
      </w:r>
      <w:r w:rsidR="00410C0F" w:rsidRPr="00D83666">
        <w:rPr>
          <w:rFonts w:eastAsia="Calibri"/>
          <w:sz w:val="28"/>
          <w:szCs w:val="22"/>
        </w:rPr>
        <w:t xml:space="preserve">, </w:t>
      </w:r>
      <w:r w:rsidR="00410C0F" w:rsidRPr="00410C0F">
        <w:rPr>
          <w:rFonts w:eastAsia="Calibri"/>
          <w:sz w:val="28"/>
          <w:szCs w:val="22"/>
        </w:rPr>
        <w:t>вызывается</w:t>
      </w:r>
      <w:r w:rsidRPr="00D83666">
        <w:rPr>
          <w:rFonts w:eastAsia="Calibri"/>
          <w:sz w:val="28"/>
          <w:szCs w:val="22"/>
        </w:rPr>
        <w:t xml:space="preserve"> </w:t>
      </w:r>
      <w:r w:rsidR="00410C0F" w:rsidRPr="00410C0F">
        <w:rPr>
          <w:rFonts w:eastAsia="Calibri"/>
          <w:sz w:val="28"/>
          <w:szCs w:val="22"/>
        </w:rPr>
        <w:t>при</w:t>
      </w:r>
      <w:r w:rsidRPr="00D83666">
        <w:rPr>
          <w:rFonts w:eastAsia="Calibri"/>
          <w:sz w:val="28"/>
          <w:szCs w:val="22"/>
        </w:rPr>
        <w:t xml:space="preserve"> </w:t>
      </w:r>
      <w:r w:rsidR="00410C0F" w:rsidRPr="00410C0F">
        <w:rPr>
          <w:rFonts w:eastAsia="Calibri"/>
          <w:sz w:val="28"/>
          <w:szCs w:val="22"/>
        </w:rPr>
        <w:t>выборе</w:t>
      </w:r>
      <w:r w:rsidRPr="00D83666">
        <w:rPr>
          <w:rFonts w:eastAsia="Calibri"/>
          <w:sz w:val="28"/>
          <w:szCs w:val="22"/>
        </w:rPr>
        <w:t xml:space="preserve"> </w:t>
      </w:r>
      <w:r w:rsidR="00410C0F" w:rsidRPr="00410C0F">
        <w:rPr>
          <w:rFonts w:eastAsia="Calibri"/>
          <w:sz w:val="28"/>
          <w:szCs w:val="22"/>
        </w:rPr>
        <w:t>пункта</w:t>
      </w:r>
      <w:r w:rsidR="00410C0F" w:rsidRPr="00D83666">
        <w:rPr>
          <w:rFonts w:eastAsia="Calibri"/>
          <w:sz w:val="28"/>
          <w:szCs w:val="22"/>
        </w:rPr>
        <w:t xml:space="preserve"> «</w:t>
      </w:r>
      <w:r w:rsidR="00410C0F" w:rsidRPr="00410C0F">
        <w:rPr>
          <w:rFonts w:eastAsia="Calibri"/>
          <w:sz w:val="28"/>
          <w:szCs w:val="22"/>
        </w:rPr>
        <w:t>Добавить</w:t>
      </w:r>
      <w:r w:rsidRPr="00D83666">
        <w:rPr>
          <w:rFonts w:eastAsia="Calibri"/>
          <w:sz w:val="28"/>
          <w:szCs w:val="22"/>
        </w:rPr>
        <w:t xml:space="preserve"> </w:t>
      </w:r>
      <w:r w:rsidR="00410C0F" w:rsidRPr="00410C0F">
        <w:rPr>
          <w:rFonts w:eastAsia="Calibri"/>
          <w:sz w:val="28"/>
          <w:szCs w:val="22"/>
        </w:rPr>
        <w:t>антивирусную</w:t>
      </w:r>
      <w:r w:rsidRPr="00D83666">
        <w:rPr>
          <w:rFonts w:eastAsia="Calibri"/>
          <w:sz w:val="28"/>
          <w:szCs w:val="22"/>
        </w:rPr>
        <w:t xml:space="preserve"> </w:t>
      </w:r>
      <w:r w:rsidR="00410C0F" w:rsidRPr="00410C0F">
        <w:rPr>
          <w:rFonts w:eastAsia="Calibri"/>
          <w:sz w:val="28"/>
          <w:szCs w:val="22"/>
        </w:rPr>
        <w:t>базу</w:t>
      </w:r>
      <w:r w:rsidR="00410C0F" w:rsidRPr="00D83666">
        <w:rPr>
          <w:rFonts w:eastAsia="Calibri"/>
          <w:sz w:val="28"/>
          <w:szCs w:val="22"/>
        </w:rPr>
        <w:t xml:space="preserve">» </w:t>
      </w:r>
      <w:r w:rsidR="00410C0F" w:rsidRPr="00410C0F">
        <w:rPr>
          <w:rFonts w:eastAsia="Calibri"/>
          <w:sz w:val="28"/>
          <w:szCs w:val="22"/>
        </w:rPr>
        <w:t>в</w:t>
      </w:r>
      <w:r w:rsidRPr="00D83666">
        <w:rPr>
          <w:rFonts w:eastAsia="Calibri"/>
          <w:sz w:val="28"/>
          <w:szCs w:val="22"/>
        </w:rPr>
        <w:t xml:space="preserve"> </w:t>
      </w:r>
      <w:r w:rsidR="00410C0F" w:rsidRPr="00410C0F">
        <w:rPr>
          <w:rFonts w:eastAsia="Calibri"/>
          <w:sz w:val="28"/>
          <w:szCs w:val="22"/>
        </w:rPr>
        <w:t>меню</w:t>
      </w:r>
      <w:r w:rsidR="00410C0F" w:rsidRPr="00D83666">
        <w:rPr>
          <w:rFonts w:eastAsia="Calibri"/>
          <w:sz w:val="28"/>
          <w:szCs w:val="22"/>
        </w:rPr>
        <w:t>(</w:t>
      </w:r>
      <w:r w:rsidR="00410C0F" w:rsidRPr="00410C0F">
        <w:rPr>
          <w:rFonts w:eastAsia="Calibri"/>
          <w:sz w:val="28"/>
          <w:szCs w:val="22"/>
        </w:rPr>
        <w:t>рис</w:t>
      </w:r>
      <w:r w:rsidR="00410C0F" w:rsidRPr="00D83666">
        <w:rPr>
          <w:rFonts w:eastAsia="Calibri"/>
          <w:sz w:val="28"/>
          <w:szCs w:val="22"/>
        </w:rPr>
        <w:t>. 1).</w:t>
      </w:r>
    </w:p>
    <w:p w:rsidR="00410C0F" w:rsidRPr="00410C0F" w:rsidRDefault="00410C0F" w:rsidP="00410C0F">
      <w:pPr>
        <w:spacing w:after="0" w:line="240" w:lineRule="auto"/>
        <w:ind w:firstLine="0"/>
        <w:jc w:val="center"/>
        <w:rPr>
          <w:rFonts w:eastAsia="Calibri"/>
          <w:sz w:val="28"/>
          <w:szCs w:val="22"/>
        </w:rPr>
      </w:pPr>
    </w:p>
    <w:p w:rsidR="00410C0F" w:rsidRPr="00D83666" w:rsidRDefault="00D83666" w:rsidP="00410C0F">
      <w:pPr>
        <w:spacing w:after="0" w:line="240" w:lineRule="auto"/>
        <w:jc w:val="center"/>
        <w:rPr>
          <w:rFonts w:eastAsia="Calibri"/>
          <w:b/>
          <w:i/>
          <w:sz w:val="28"/>
          <w:szCs w:val="22"/>
          <w:lang w:val="en-US"/>
        </w:rPr>
      </w:pPr>
      <w:r w:rsidRPr="00D83666">
        <w:rPr>
          <w:b/>
          <w:color w:val="000000" w:themeColor="text1"/>
          <w:sz w:val="28"/>
          <w:szCs w:val="28"/>
          <w:lang w:val="en-US"/>
        </w:rPr>
        <w:t>Node</w:t>
      </w:r>
      <w:r w:rsidRPr="00D83666">
        <w:rPr>
          <w:b/>
          <w:color w:val="000000" w:themeColor="text1"/>
          <w:sz w:val="28"/>
          <w:szCs w:val="28"/>
        </w:rPr>
        <w:t>_</w:t>
      </w:r>
      <w:r w:rsidRPr="00D83666">
        <w:rPr>
          <w:b/>
          <w:color w:val="000000" w:themeColor="text1"/>
          <w:sz w:val="28"/>
          <w:szCs w:val="28"/>
          <w:lang w:val="en-US"/>
        </w:rPr>
        <w:t>Write</w:t>
      </w:r>
      <w:r w:rsidR="00410C0F" w:rsidRPr="00D83666">
        <w:rPr>
          <w:rFonts w:eastAsia="Calibri"/>
          <w:b/>
          <w:i/>
          <w:sz w:val="28"/>
          <w:szCs w:val="22"/>
          <w:lang w:val="en-US"/>
        </w:rPr>
        <w:t>.</w:t>
      </w:r>
      <w:r w:rsidR="00410C0F" w:rsidRPr="00410C0F">
        <w:rPr>
          <w:rFonts w:eastAsia="Calibri"/>
          <w:b/>
          <w:i/>
          <w:sz w:val="28"/>
          <w:szCs w:val="22"/>
          <w:lang w:val="en-US"/>
        </w:rPr>
        <w:t>cs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вывести</w:t>
      </w:r>
      <w:r w:rsidRPr="00D836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D836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сигнатур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Signatures_List(ListBox listbox, Label files)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List&lt;Virus&gt; sign = F2.getVirusDB();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files.Text = </w:t>
      </w:r>
      <w:r>
        <w:rPr>
          <w:rFonts w:ascii="Consolas" w:hAnsi="Consolas" w:cs="Consolas"/>
          <w:color w:val="A31515"/>
          <w:sz w:val="19"/>
          <w:szCs w:val="19"/>
        </w:rPr>
        <w:t>"Кол-во записей в файле: "</w:t>
      </w:r>
      <w:r>
        <w:rPr>
          <w:rFonts w:ascii="Consolas" w:hAnsi="Consolas" w:cs="Consolas"/>
          <w:color w:val="000000"/>
          <w:sz w:val="19"/>
          <w:szCs w:val="19"/>
        </w:rPr>
        <w:t xml:space="preserve"> + sign.Count;</w:t>
      </w:r>
    </w:p>
    <w:p w:rsid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>listbox.Items.Clear();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sign.Count; i++)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line = </w:t>
      </w:r>
      <w:r w:rsidRPr="00D836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D8366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sign[i].name +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83666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хеш</w:t>
      </w:r>
      <w:r w:rsidRPr="00D8366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sign[i].hash +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83666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хеш</w:t>
      </w:r>
      <w:r w:rsidRPr="00D83666">
        <w:rPr>
          <w:rFonts w:ascii="Consolas" w:hAnsi="Consolas" w:cs="Consolas"/>
          <w:color w:val="A31515"/>
          <w:sz w:val="19"/>
          <w:szCs w:val="19"/>
          <w:lang w:val="en-US"/>
        </w:rPr>
        <w:t>8: "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sign[i].hash8 +</w:t>
      </w:r>
    </w:p>
    <w:p w:rsid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", длина: "</w:t>
      </w:r>
      <w:r>
        <w:rPr>
          <w:rFonts w:ascii="Consolas" w:hAnsi="Consolas" w:cs="Consolas"/>
          <w:color w:val="000000"/>
          <w:sz w:val="19"/>
          <w:szCs w:val="19"/>
        </w:rPr>
        <w:t xml:space="preserve"> + sign[i].length +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83666">
        <w:rPr>
          <w:rFonts w:ascii="Consolas" w:hAnsi="Consolas" w:cs="Consolas"/>
          <w:color w:val="A31515"/>
          <w:sz w:val="19"/>
          <w:szCs w:val="19"/>
          <w:lang w:val="en-US"/>
        </w:rPr>
        <w:t>", byte header: "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sign[i].byts_header +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D83666">
        <w:rPr>
          <w:rFonts w:ascii="Consolas" w:hAnsi="Consolas" w:cs="Consolas"/>
          <w:color w:val="A31515"/>
          <w:sz w:val="19"/>
          <w:szCs w:val="19"/>
          <w:lang w:val="en-US"/>
        </w:rPr>
        <w:t>", byte body: "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sign[i].byts_body +</w:t>
      </w:r>
    </w:p>
    <w:p w:rsid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", начало исполняемой секции: "</w:t>
      </w:r>
      <w:r>
        <w:rPr>
          <w:rFonts w:ascii="Consolas" w:hAnsi="Consolas" w:cs="Consolas"/>
          <w:color w:val="000000"/>
          <w:sz w:val="19"/>
          <w:szCs w:val="19"/>
        </w:rPr>
        <w:t xml:space="preserve"> + sign[i].first_sec +</w:t>
      </w:r>
    </w:p>
    <w:p w:rsid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", длина исполняемой секции: "</w:t>
      </w:r>
      <w:r>
        <w:rPr>
          <w:rFonts w:ascii="Consolas" w:hAnsi="Consolas" w:cs="Consolas"/>
          <w:color w:val="000000"/>
          <w:sz w:val="19"/>
          <w:szCs w:val="19"/>
        </w:rPr>
        <w:t xml:space="preserve"> + sign[i].lenght_sec +</w:t>
      </w:r>
    </w:p>
    <w:p w:rsid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", кол-во заражений: "</w:t>
      </w:r>
      <w:r>
        <w:rPr>
          <w:rFonts w:ascii="Consolas" w:hAnsi="Consolas" w:cs="Consolas"/>
          <w:color w:val="000000"/>
          <w:sz w:val="19"/>
          <w:szCs w:val="19"/>
        </w:rPr>
        <w:t xml:space="preserve"> + sign[i].detect;</w:t>
      </w:r>
    </w:p>
    <w:p w:rsid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listbox.Items.Add(line);</w:t>
      </w:r>
    </w:p>
    <w:p w:rsid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3666" w:rsidRPr="00D83666" w:rsidRDefault="00D83666" w:rsidP="00D83666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D8366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10C0F" w:rsidRPr="00410C0F" w:rsidRDefault="00D83666" w:rsidP="00D83666">
      <w:pPr>
        <w:spacing w:after="0" w:line="240" w:lineRule="auto"/>
        <w:jc w:val="both"/>
        <w:rPr>
          <w:rFonts w:eastAsia="Calibri"/>
          <w:sz w:val="28"/>
          <w:szCs w:val="22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>addSign</w:t>
      </w:r>
      <w:r w:rsidRPr="00D83666">
        <w:rPr>
          <w:rFonts w:ascii="Consolas" w:hAnsi="Consolas" w:cs="Consolas"/>
          <w:color w:val="000000"/>
          <w:sz w:val="19"/>
          <w:szCs w:val="19"/>
        </w:rPr>
        <w:t>_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r w:rsidRPr="00410C0F">
        <w:rPr>
          <w:rFonts w:eastAsia="Calibri"/>
          <w:sz w:val="28"/>
          <w:szCs w:val="22"/>
        </w:rPr>
        <w:t xml:space="preserve"> </w:t>
      </w:r>
      <w:r w:rsidR="00410C0F" w:rsidRPr="00410C0F">
        <w:rPr>
          <w:rFonts w:eastAsia="Calibri"/>
          <w:sz w:val="28"/>
          <w:szCs w:val="22"/>
        </w:rPr>
        <w:t xml:space="preserve">– функция, которая вызывается при выборе пункта «Добавить сигнатуру» в меню, открывает форму, показанную на рис. </w:t>
      </w:r>
      <w:r w:rsidRPr="00D83666">
        <w:rPr>
          <w:rFonts w:eastAsia="Calibri"/>
          <w:sz w:val="28"/>
          <w:szCs w:val="22"/>
        </w:rPr>
        <w:t>1</w:t>
      </w:r>
      <w:r w:rsidR="00410C0F" w:rsidRPr="00410C0F">
        <w:rPr>
          <w:rFonts w:eastAsia="Calibri"/>
          <w:sz w:val="28"/>
          <w:szCs w:val="22"/>
        </w:rPr>
        <w:t>.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addSign_Click(</w:t>
      </w: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addSign addSign = </w:t>
      </w: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addSign();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addSign.Show();</w:t>
      </w:r>
    </w:p>
    <w:p w:rsidR="00410C0F" w:rsidRPr="00410C0F" w:rsidRDefault="00D83666" w:rsidP="00D83666">
      <w:pPr>
        <w:spacing w:after="0" w:line="240" w:lineRule="auto"/>
        <w:ind w:firstLine="0"/>
        <w:jc w:val="both"/>
        <w:rPr>
          <w:rFonts w:ascii="Consolas" w:eastAsia="Calibri" w:hAnsi="Consolas" w:cs="Consolas"/>
          <w:color w:val="000000"/>
          <w:sz w:val="19"/>
          <w:szCs w:val="19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 w:rsidRPr="00410C0F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="00410C0F" w:rsidRPr="00410C0F"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410C0F" w:rsidRPr="00410C0F" w:rsidRDefault="00410C0F" w:rsidP="00410C0F">
      <w:pPr>
        <w:spacing w:after="0" w:line="240" w:lineRule="auto"/>
        <w:ind w:firstLine="0"/>
        <w:jc w:val="center"/>
        <w:rPr>
          <w:rFonts w:eastAsia="Calibri"/>
          <w:sz w:val="28"/>
          <w:szCs w:val="22"/>
        </w:rPr>
      </w:pPr>
      <w:r w:rsidRPr="00410C0F">
        <w:rPr>
          <w:rFonts w:eastAsia="Calibri"/>
          <w:noProof/>
          <w:sz w:val="28"/>
          <w:szCs w:val="22"/>
          <w:lang w:eastAsia="ru-RU"/>
        </w:rPr>
        <w:drawing>
          <wp:inline distT="0" distB="0" distL="0" distR="0">
            <wp:extent cx="5067300" cy="3000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563"/>
                    <a:stretch/>
                  </pic:blipFill>
                  <pic:spPr bwMode="auto">
                    <a:xfrm>
                      <a:off x="0" y="0"/>
                      <a:ext cx="506730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10C0F" w:rsidRPr="00410C0F" w:rsidRDefault="00410C0F" w:rsidP="00410C0F">
      <w:pPr>
        <w:spacing w:after="120" w:line="240" w:lineRule="auto"/>
        <w:ind w:firstLine="0"/>
        <w:jc w:val="center"/>
        <w:rPr>
          <w:rFonts w:eastAsia="Calibri"/>
          <w:sz w:val="28"/>
          <w:szCs w:val="22"/>
        </w:rPr>
      </w:pPr>
      <w:r w:rsidRPr="00410C0F">
        <w:rPr>
          <w:rFonts w:eastAsia="Calibri"/>
          <w:sz w:val="28"/>
          <w:szCs w:val="22"/>
        </w:rPr>
        <w:t xml:space="preserve">Рис. </w:t>
      </w:r>
      <w:r w:rsidR="00D83666">
        <w:rPr>
          <w:rFonts w:eastAsia="Calibri"/>
          <w:sz w:val="28"/>
          <w:szCs w:val="22"/>
          <w:lang w:val="en-US"/>
        </w:rPr>
        <w:t>1</w:t>
      </w:r>
      <w:r w:rsidRPr="00410C0F">
        <w:rPr>
          <w:rFonts w:eastAsia="Calibri"/>
          <w:sz w:val="28"/>
          <w:szCs w:val="22"/>
        </w:rPr>
        <w:t>. Форма для добавления сигнатуры в антивирусную базу</w:t>
      </w:r>
    </w:p>
    <w:p w:rsidR="00410C0F" w:rsidRPr="00410C0F" w:rsidRDefault="0021673A" w:rsidP="00410C0F">
      <w:pPr>
        <w:spacing w:after="0" w:line="240" w:lineRule="auto"/>
        <w:ind w:firstLine="0"/>
        <w:jc w:val="both"/>
        <w:rPr>
          <w:rFonts w:eastAsia="Calibri"/>
          <w:sz w:val="28"/>
          <w:szCs w:val="22"/>
        </w:rPr>
      </w:pPr>
      <w:r>
        <w:rPr>
          <w:rFonts w:eastAsia="Calibri"/>
          <w:b/>
          <w:i/>
          <w:sz w:val="28"/>
          <w:szCs w:val="22"/>
          <w:lang w:val="en-US"/>
        </w:rPr>
        <w:t>Node</w:t>
      </w:r>
      <w:r w:rsidRPr="00D83666">
        <w:rPr>
          <w:rFonts w:eastAsia="Calibri"/>
          <w:b/>
          <w:i/>
          <w:sz w:val="28"/>
          <w:szCs w:val="22"/>
        </w:rPr>
        <w:t>_</w:t>
      </w:r>
      <w:r>
        <w:rPr>
          <w:rFonts w:eastAsia="Calibri"/>
          <w:b/>
          <w:i/>
          <w:sz w:val="28"/>
          <w:szCs w:val="22"/>
          <w:lang w:val="en-US"/>
        </w:rPr>
        <w:t>Write</w:t>
      </w:r>
      <w:r w:rsidRPr="00410C0F">
        <w:rPr>
          <w:rFonts w:eastAsia="Calibri"/>
          <w:sz w:val="28"/>
          <w:szCs w:val="22"/>
        </w:rPr>
        <w:t xml:space="preserve"> </w:t>
      </w:r>
      <w:r w:rsidR="00410C0F" w:rsidRPr="00410C0F">
        <w:rPr>
          <w:rFonts w:eastAsia="Calibri"/>
          <w:sz w:val="28"/>
          <w:szCs w:val="22"/>
        </w:rPr>
        <w:t>– класс формы для добавления сигнатуры в антивирусную базу.</w:t>
      </w:r>
    </w:p>
    <w:p w:rsidR="00410C0F" w:rsidRPr="00410C0F" w:rsidRDefault="0021673A" w:rsidP="00410C0F">
      <w:pPr>
        <w:spacing w:after="0" w:line="240" w:lineRule="auto"/>
        <w:ind w:firstLine="0"/>
        <w:jc w:val="center"/>
        <w:rPr>
          <w:rFonts w:eastAsia="Calibri"/>
          <w:b/>
          <w:i/>
          <w:sz w:val="28"/>
          <w:szCs w:val="22"/>
          <w:lang w:val="en-US"/>
        </w:rPr>
      </w:pPr>
      <w:r>
        <w:rPr>
          <w:rFonts w:eastAsia="Calibri"/>
          <w:b/>
          <w:i/>
          <w:sz w:val="28"/>
          <w:szCs w:val="22"/>
          <w:lang w:val="en-US"/>
        </w:rPr>
        <w:t>Node_Write</w:t>
      </w:r>
      <w:r w:rsidR="00410C0F" w:rsidRPr="00410C0F">
        <w:rPr>
          <w:rFonts w:eastAsia="Calibri"/>
          <w:b/>
          <w:i/>
          <w:sz w:val="28"/>
          <w:szCs w:val="22"/>
          <w:lang w:val="en-US"/>
        </w:rPr>
        <w:t>.cs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add_Click(</w:t>
      </w: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(path.Text == </w:t>
      </w:r>
      <w:r w:rsidRPr="00D8366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System.Windows.MessageBox.Show(</w:t>
      </w:r>
      <w:r w:rsidRPr="00D836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D836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D836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сигнатуры</w:t>
      </w:r>
      <w:r w:rsidRPr="00D836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D836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указан</w:t>
      </w:r>
      <w:r w:rsidRPr="00D8366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(name.Text != </w:t>
      </w:r>
      <w:r w:rsidRPr="00D8366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offset.Text != </w:t>
      </w:r>
      <w:r w:rsidRPr="00D8366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length.Text != </w:t>
      </w:r>
      <w:r w:rsidRPr="00D8366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36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D836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структуру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Node_Write.Virus sign;</w:t>
      </w:r>
    </w:p>
    <w:p w:rsid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открываем файл, чтобы считать код и захешировать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FileStream file = </w:t>
      </w: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FileStream(path.Text, FileMode.Open, FileAccess.ReadWrite);</w:t>
      </w:r>
    </w:p>
    <w:p w:rsid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узнаем длину исп секции и смещение исп секции от начала файла</w:t>
      </w:r>
    </w:p>
    <w:p w:rsid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data = exeSect(file);</w:t>
      </w:r>
    </w:p>
    <w:p w:rsid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смещаем файл на начало исп секции + смещение от нее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>file.Seek(data[1] + Convert.ToInt32(offset.Text), SeekOrigin.Begin);</w:t>
      </w:r>
    </w:p>
    <w:p w:rsid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считываем сигнатуру из файла от смещения до смещения + длина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virusText = read(file, Convert.ToInt32(length.Text));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36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хэшируем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sign.hash = hash(virusText);</w:t>
      </w:r>
    </w:p>
    <w:p w:rsid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смещаем файл на начало исп секции + смещение от нее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>file.Seek(data[1] + Convert.ToInt32(offset.Text), SeekOrigin.Begin);</w:t>
      </w:r>
    </w:p>
    <w:p w:rsid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считываем сигнатуру из файла от смещения до смещения + длина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virusText8 = read(file, 8);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36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хэшируем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sign.hash8 = hash(virusText8);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36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D836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вируса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sign.name = name.Text;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36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длина</w:t>
      </w:r>
      <w:r w:rsidRPr="00D836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вируса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sign.length = Convert.ToInt32(length.Text);</w:t>
      </w:r>
    </w:p>
    <w:p w:rsid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кол-во обнаружений</w:t>
      </w:r>
    </w:p>
    <w:p w:rsid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sign.detect = 0;</w:t>
      </w:r>
    </w:p>
    <w:p w:rsid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Присвоение номера каждой сигнатуре</w:t>
      </w:r>
    </w:p>
    <w:p w:rsid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 sign.number = Sign_number();</w:t>
      </w:r>
    </w:p>
    <w:p w:rsid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//Начало исполняемой секции</w:t>
      </w:r>
    </w:p>
    <w:p w:rsid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sign.first_sec = data[1];</w:t>
      </w:r>
    </w:p>
    <w:p w:rsid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//Длина исполняемой секции</w:t>
      </w:r>
    </w:p>
    <w:p w:rsid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sign.lenght_sec = data[0];             </w:t>
      </w:r>
    </w:p>
    <w:p w:rsid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//Последовательность байт для идентификации</w:t>
      </w:r>
    </w:p>
    <w:p w:rsid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file.Close();</w:t>
      </w:r>
    </w:p>
    <w:p w:rsid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//8 байт идентификации расширения</w:t>
      </w:r>
    </w:p>
    <w:p w:rsid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sign.byts_header = byte_id_header();</w:t>
      </w:r>
    </w:p>
    <w:p w:rsid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//8 байт идентификации тела</w:t>
      </w:r>
    </w:p>
    <w:p w:rsid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sign.byts_body = byte_id_body();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836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  <w:r w:rsidRPr="00D836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D836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файлу</w:t>
      </w:r>
      <w:r w:rsidRPr="00D836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базы</w:t>
      </w:r>
      <w:r w:rsidRPr="00D836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сигнатур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key_create.GetValue(</w:t>
      </w:r>
      <w:r w:rsidRPr="00D83666">
        <w:rPr>
          <w:rFonts w:ascii="Consolas" w:hAnsi="Consolas" w:cs="Consolas"/>
          <w:color w:val="A31515"/>
          <w:sz w:val="19"/>
          <w:szCs w:val="19"/>
          <w:lang w:val="en-US"/>
        </w:rPr>
        <w:t>"sign"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>).ToString();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сериализуем структуру (превращаем в бинарную форму)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FileStream VDB = </w:t>
      </w: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FileStream(line, FileMode.Append, FileAccess.Write);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BinaryFormatter binForm = </w:t>
      </w: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BinaryFormatter();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36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D836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83666">
        <w:rPr>
          <w:rFonts w:ascii="Consolas" w:hAnsi="Consolas" w:cs="Consolas"/>
          <w:color w:val="008000"/>
          <w:sz w:val="19"/>
          <w:szCs w:val="19"/>
          <w:lang w:val="en-US"/>
        </w:rPr>
        <w:t xml:space="preserve"> VDB (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D836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базы</w:t>
      </w:r>
      <w:r w:rsidRPr="00D836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сигнатур</w:t>
      </w:r>
      <w:r w:rsidRPr="00D83666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D83666">
        <w:rPr>
          <w:rFonts w:ascii="Consolas" w:hAnsi="Consolas" w:cs="Consolas"/>
          <w:color w:val="008000"/>
          <w:sz w:val="19"/>
          <w:szCs w:val="19"/>
          <w:lang w:val="en-US"/>
        </w:rPr>
        <w:t xml:space="preserve"> sign</w:t>
      </w:r>
    </w:p>
    <w:p w:rsid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оно добавится туда в 2ой форме и сложно будет что-то понять</w:t>
      </w:r>
    </w:p>
    <w:p w:rsid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чтобы что-то понять, надо будет десериализовывать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>binForm.Serialize(VDB, sign);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VDB.Close();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36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83666" w:rsidRP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System.Windows.MessageBox.Show(</w:t>
      </w:r>
      <w:r w:rsidRPr="00D836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D836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что</w:t>
      </w:r>
      <w:r w:rsidRPr="00D83666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то</w:t>
      </w:r>
      <w:r w:rsidRPr="00D836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D836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заполнили</w:t>
      </w:r>
      <w:r w:rsidRPr="00D8366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3666" w:rsidRDefault="00D83666" w:rsidP="00D8366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83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31AE" w:rsidRDefault="00C431AE" w:rsidP="00D83666">
      <w:pPr>
        <w:autoSpaceDE w:val="0"/>
        <w:autoSpaceDN w:val="0"/>
        <w:adjustRightInd w:val="0"/>
        <w:spacing w:after="0" w:line="240" w:lineRule="auto"/>
        <w:ind w:firstLine="0"/>
      </w:pPr>
    </w:p>
    <w:sectPr w:rsidR="00C431AE" w:rsidSect="008813C6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1219" w:rsidRDefault="006A1219" w:rsidP="008813C6">
      <w:pPr>
        <w:spacing w:after="0" w:line="240" w:lineRule="auto"/>
      </w:pPr>
      <w:r>
        <w:separator/>
      </w:r>
    </w:p>
  </w:endnote>
  <w:endnote w:type="continuationSeparator" w:id="1">
    <w:p w:rsidR="006A1219" w:rsidRDefault="006A1219" w:rsidP="00881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extBoo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526610"/>
      <w:docPartObj>
        <w:docPartGallery w:val="Page Numbers (Bottom of Page)"/>
        <w:docPartUnique/>
      </w:docPartObj>
    </w:sdtPr>
    <w:sdtContent>
      <w:p w:rsidR="00AF5A9F" w:rsidRDefault="00CE4F16">
        <w:pPr>
          <w:pStyle w:val="a9"/>
          <w:jc w:val="center"/>
        </w:pPr>
        <w:r>
          <w:fldChar w:fldCharType="begin"/>
        </w:r>
        <w:r w:rsidR="0028536B">
          <w:instrText xml:space="preserve"> PAGE   \* MERGEFORMAT </w:instrText>
        </w:r>
        <w:r>
          <w:fldChar w:fldCharType="separate"/>
        </w:r>
        <w:r w:rsidR="00D2745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F5A9F" w:rsidRDefault="00AF5A9F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A9F" w:rsidRPr="00D27455" w:rsidRDefault="00D27455" w:rsidP="008813C6">
    <w:pPr>
      <w:pStyle w:val="a9"/>
      <w:jc w:val="center"/>
      <w:rPr>
        <w:lang w:val="en-US"/>
      </w:rPr>
    </w:pPr>
    <w:r>
      <w:t>Москва 201</w:t>
    </w:r>
    <w:r>
      <w:rPr>
        <w:lang w:val="en-US"/>
      </w:rPr>
      <w:t>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1219" w:rsidRDefault="006A1219" w:rsidP="008813C6">
      <w:pPr>
        <w:spacing w:after="0" w:line="240" w:lineRule="auto"/>
      </w:pPr>
      <w:r>
        <w:separator/>
      </w:r>
    </w:p>
  </w:footnote>
  <w:footnote w:type="continuationSeparator" w:id="1">
    <w:p w:rsidR="006A1219" w:rsidRDefault="006A1219" w:rsidP="00881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13AF2"/>
    <w:multiLevelType w:val="hybridMultilevel"/>
    <w:tmpl w:val="4A4E1902"/>
    <w:lvl w:ilvl="0" w:tplc="041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effect w:val="none"/>
      </w:rPr>
    </w:lvl>
    <w:lvl w:ilvl="1" w:tplc="04190005">
      <w:start w:val="1"/>
      <w:numFmt w:val="bullet"/>
      <w:lvlText w:val=""/>
      <w:lvlJc w:val="left"/>
      <w:pPr>
        <w:tabs>
          <w:tab w:val="num" w:pos="1931"/>
        </w:tabs>
        <w:ind w:left="1931" w:hanging="360"/>
      </w:pPr>
      <w:rPr>
        <w:rFonts w:ascii="Wingdings" w:hAnsi="Wingdings" w:hint="default"/>
      </w:rPr>
    </w:lvl>
    <w:lvl w:ilvl="2" w:tplc="A90A5AB6">
      <w:start w:val="1"/>
      <w:numFmt w:val="decimal"/>
      <w:lvlText w:val="%3."/>
      <w:lvlJc w:val="left"/>
      <w:pPr>
        <w:tabs>
          <w:tab w:val="num" w:pos="2786"/>
        </w:tabs>
        <w:ind w:left="2786" w:hanging="495"/>
      </w:pPr>
      <w:rPr>
        <w:rFonts w:hint="default"/>
        <w:w w:val="108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">
    <w:nsid w:val="0CCF1F90"/>
    <w:multiLevelType w:val="hybridMultilevel"/>
    <w:tmpl w:val="6E647872"/>
    <w:lvl w:ilvl="0" w:tplc="C924F57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6044B16"/>
    <w:multiLevelType w:val="hybridMultilevel"/>
    <w:tmpl w:val="D6507D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7973F5"/>
    <w:multiLevelType w:val="hybridMultilevel"/>
    <w:tmpl w:val="9F6C5D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0E35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E22A2B"/>
    <w:multiLevelType w:val="hybridMultilevel"/>
    <w:tmpl w:val="12545E40"/>
    <w:lvl w:ilvl="0" w:tplc="BF04812C">
      <w:start w:val="1"/>
      <w:numFmt w:val="upperRoman"/>
      <w:lvlText w:val="%1."/>
      <w:lvlJc w:val="righ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>
    <w:nsid w:val="1FCD3017"/>
    <w:multiLevelType w:val="hybridMultilevel"/>
    <w:tmpl w:val="130ADA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0910CE7"/>
    <w:multiLevelType w:val="hybridMultilevel"/>
    <w:tmpl w:val="F8243198"/>
    <w:lvl w:ilvl="0" w:tplc="BDEA6C1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7026AC"/>
    <w:multiLevelType w:val="hybridMultilevel"/>
    <w:tmpl w:val="0226B6FC"/>
    <w:lvl w:ilvl="0" w:tplc="0554BCF0">
      <w:start w:val="1"/>
      <w:numFmt w:val="bullet"/>
      <w:lvlText w:val=""/>
      <w:lvlJc w:val="left"/>
      <w:pPr>
        <w:tabs>
          <w:tab w:val="num" w:pos="340"/>
        </w:tabs>
        <w:ind w:left="0" w:firstLine="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BC626D"/>
    <w:multiLevelType w:val="hybridMultilevel"/>
    <w:tmpl w:val="785607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49178E"/>
    <w:multiLevelType w:val="hybridMultilevel"/>
    <w:tmpl w:val="34981FF8"/>
    <w:lvl w:ilvl="0" w:tplc="D8C24BA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CA52EB"/>
    <w:multiLevelType w:val="hybridMultilevel"/>
    <w:tmpl w:val="811A4C76"/>
    <w:lvl w:ilvl="0" w:tplc="041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effect w:val="none"/>
      </w:rPr>
    </w:lvl>
    <w:lvl w:ilvl="1" w:tplc="04190005">
      <w:start w:val="1"/>
      <w:numFmt w:val="bullet"/>
      <w:lvlText w:val=""/>
      <w:lvlJc w:val="left"/>
      <w:pPr>
        <w:tabs>
          <w:tab w:val="num" w:pos="1931"/>
        </w:tabs>
        <w:ind w:left="1931" w:hanging="360"/>
      </w:pPr>
      <w:rPr>
        <w:rFonts w:ascii="Wingdings" w:hAnsi="Wingdings" w:hint="default"/>
        <w:effect w:val="none"/>
      </w:rPr>
    </w:lvl>
    <w:lvl w:ilvl="2" w:tplc="A90A5AB6">
      <w:start w:val="1"/>
      <w:numFmt w:val="decimal"/>
      <w:lvlText w:val="%3."/>
      <w:lvlJc w:val="left"/>
      <w:pPr>
        <w:tabs>
          <w:tab w:val="num" w:pos="2786"/>
        </w:tabs>
        <w:ind w:left="2786" w:hanging="495"/>
      </w:pPr>
      <w:rPr>
        <w:rFonts w:hint="default"/>
        <w:w w:val="108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1">
    <w:nsid w:val="2E46749C"/>
    <w:multiLevelType w:val="hybridMultilevel"/>
    <w:tmpl w:val="C0502E82"/>
    <w:lvl w:ilvl="0" w:tplc="0554BCF0">
      <w:start w:val="1"/>
      <w:numFmt w:val="bullet"/>
      <w:lvlText w:val=""/>
      <w:lvlJc w:val="left"/>
      <w:pPr>
        <w:tabs>
          <w:tab w:val="num" w:pos="340"/>
        </w:tabs>
        <w:ind w:left="0" w:firstLine="0"/>
      </w:pPr>
      <w:rPr>
        <w:rFonts w:ascii="Symbol" w:hAnsi="Symbol" w:hint="default"/>
      </w:rPr>
    </w:lvl>
    <w:lvl w:ilvl="1" w:tplc="0554BCF0">
      <w:start w:val="1"/>
      <w:numFmt w:val="bullet"/>
      <w:lvlText w:val=""/>
      <w:lvlJc w:val="left"/>
      <w:pPr>
        <w:tabs>
          <w:tab w:val="num" w:pos="1420"/>
        </w:tabs>
        <w:ind w:left="1080" w:firstLine="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381141"/>
    <w:multiLevelType w:val="hybridMultilevel"/>
    <w:tmpl w:val="5EFEB3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21B7435"/>
    <w:multiLevelType w:val="hybridMultilevel"/>
    <w:tmpl w:val="8A64A8B6"/>
    <w:lvl w:ilvl="0" w:tplc="041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effect w:val="none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AE353B8"/>
    <w:multiLevelType w:val="hybridMultilevel"/>
    <w:tmpl w:val="EF427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A964A5"/>
    <w:multiLevelType w:val="multilevel"/>
    <w:tmpl w:val="B47E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857283"/>
    <w:multiLevelType w:val="hybridMultilevel"/>
    <w:tmpl w:val="CF8CE3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95F5CEF"/>
    <w:multiLevelType w:val="hybridMultilevel"/>
    <w:tmpl w:val="EA126B34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>
    <w:nsid w:val="690F445F"/>
    <w:multiLevelType w:val="hybridMultilevel"/>
    <w:tmpl w:val="9C20FC56"/>
    <w:lvl w:ilvl="0" w:tplc="041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effect w:val="none"/>
      </w:rPr>
    </w:lvl>
    <w:lvl w:ilvl="1" w:tplc="0419000B">
      <w:start w:val="1"/>
      <w:numFmt w:val="bullet"/>
      <w:lvlText w:val=""/>
      <w:lvlJc w:val="left"/>
      <w:pPr>
        <w:tabs>
          <w:tab w:val="num" w:pos="1931"/>
        </w:tabs>
        <w:ind w:left="1931" w:hanging="360"/>
      </w:pPr>
      <w:rPr>
        <w:rFonts w:ascii="Wingdings" w:hAnsi="Wingdings" w:hint="default"/>
      </w:rPr>
    </w:lvl>
    <w:lvl w:ilvl="2" w:tplc="A90A5AB6">
      <w:start w:val="1"/>
      <w:numFmt w:val="decimal"/>
      <w:lvlText w:val="%3."/>
      <w:lvlJc w:val="left"/>
      <w:pPr>
        <w:tabs>
          <w:tab w:val="num" w:pos="2786"/>
        </w:tabs>
        <w:ind w:left="2786" w:hanging="495"/>
      </w:pPr>
      <w:rPr>
        <w:rFonts w:hint="default"/>
        <w:w w:val="108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1"/>
  </w:num>
  <w:num w:numId="3">
    <w:abstractNumId w:val="7"/>
  </w:num>
  <w:num w:numId="4">
    <w:abstractNumId w:val="16"/>
  </w:num>
  <w:num w:numId="5">
    <w:abstractNumId w:val="14"/>
  </w:num>
  <w:num w:numId="6">
    <w:abstractNumId w:val="12"/>
  </w:num>
  <w:num w:numId="7">
    <w:abstractNumId w:val="5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"/>
  </w:num>
  <w:num w:numId="11">
    <w:abstractNumId w:val="6"/>
  </w:num>
  <w:num w:numId="12">
    <w:abstractNumId w:val="3"/>
  </w:num>
  <w:num w:numId="13">
    <w:abstractNumId w:val="4"/>
  </w:num>
  <w:num w:numId="14">
    <w:abstractNumId w:val="15"/>
  </w:num>
  <w:num w:numId="15">
    <w:abstractNumId w:val="13"/>
  </w:num>
  <w:num w:numId="16">
    <w:abstractNumId w:val="18"/>
  </w:num>
  <w:num w:numId="17">
    <w:abstractNumId w:val="17"/>
  </w:num>
  <w:num w:numId="18">
    <w:abstractNumId w:val="10"/>
  </w:num>
  <w:num w:numId="19">
    <w:abstractNumId w:val="0"/>
  </w:num>
  <w:num w:numId="20">
    <w:abstractNumId w:val="2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758F"/>
    <w:rsid w:val="0000131E"/>
    <w:rsid w:val="0000370B"/>
    <w:rsid w:val="000109B9"/>
    <w:rsid w:val="0001583C"/>
    <w:rsid w:val="00055B55"/>
    <w:rsid w:val="00063DDD"/>
    <w:rsid w:val="00066C07"/>
    <w:rsid w:val="00067309"/>
    <w:rsid w:val="0007078A"/>
    <w:rsid w:val="00090984"/>
    <w:rsid w:val="000971E7"/>
    <w:rsid w:val="000979F1"/>
    <w:rsid w:val="000A4933"/>
    <w:rsid w:val="000A73EA"/>
    <w:rsid w:val="000B0215"/>
    <w:rsid w:val="000B7E73"/>
    <w:rsid w:val="000C36B0"/>
    <w:rsid w:val="000C6091"/>
    <w:rsid w:val="000E40FC"/>
    <w:rsid w:val="000E5154"/>
    <w:rsid w:val="000E6249"/>
    <w:rsid w:val="000F34C8"/>
    <w:rsid w:val="000F56AE"/>
    <w:rsid w:val="0010092D"/>
    <w:rsid w:val="0010296C"/>
    <w:rsid w:val="00111121"/>
    <w:rsid w:val="001167CC"/>
    <w:rsid w:val="00123FCC"/>
    <w:rsid w:val="0012551B"/>
    <w:rsid w:val="00134C5C"/>
    <w:rsid w:val="00140675"/>
    <w:rsid w:val="00143652"/>
    <w:rsid w:val="001526D9"/>
    <w:rsid w:val="0017206D"/>
    <w:rsid w:val="0017363B"/>
    <w:rsid w:val="0017549F"/>
    <w:rsid w:val="00180402"/>
    <w:rsid w:val="00186098"/>
    <w:rsid w:val="001A7312"/>
    <w:rsid w:val="001B4B17"/>
    <w:rsid w:val="001B74AF"/>
    <w:rsid w:val="001D6EFD"/>
    <w:rsid w:val="001E6CAF"/>
    <w:rsid w:val="002076E2"/>
    <w:rsid w:val="0021449B"/>
    <w:rsid w:val="00215031"/>
    <w:rsid w:val="0021673A"/>
    <w:rsid w:val="00225ED8"/>
    <w:rsid w:val="00242C48"/>
    <w:rsid w:val="00260718"/>
    <w:rsid w:val="00261055"/>
    <w:rsid w:val="002707B6"/>
    <w:rsid w:val="00270918"/>
    <w:rsid w:val="00272EB8"/>
    <w:rsid w:val="00274211"/>
    <w:rsid w:val="002750BF"/>
    <w:rsid w:val="0028536B"/>
    <w:rsid w:val="002872A8"/>
    <w:rsid w:val="00291ED2"/>
    <w:rsid w:val="002A44F6"/>
    <w:rsid w:val="002B7BDF"/>
    <w:rsid w:val="002C0F33"/>
    <w:rsid w:val="002C1B6A"/>
    <w:rsid w:val="002D16CD"/>
    <w:rsid w:val="002F6681"/>
    <w:rsid w:val="003023EC"/>
    <w:rsid w:val="00311722"/>
    <w:rsid w:val="003269D1"/>
    <w:rsid w:val="00333816"/>
    <w:rsid w:val="0033444C"/>
    <w:rsid w:val="0034714D"/>
    <w:rsid w:val="00352A30"/>
    <w:rsid w:val="00352D0E"/>
    <w:rsid w:val="00354D15"/>
    <w:rsid w:val="003558E9"/>
    <w:rsid w:val="00355F00"/>
    <w:rsid w:val="003616D7"/>
    <w:rsid w:val="003744C7"/>
    <w:rsid w:val="00383612"/>
    <w:rsid w:val="00390884"/>
    <w:rsid w:val="003A4558"/>
    <w:rsid w:val="003A5367"/>
    <w:rsid w:val="003A60AC"/>
    <w:rsid w:val="003B541D"/>
    <w:rsid w:val="003C3D35"/>
    <w:rsid w:val="003C784D"/>
    <w:rsid w:val="003C78B3"/>
    <w:rsid w:val="003E03A4"/>
    <w:rsid w:val="003E6DD0"/>
    <w:rsid w:val="003E7919"/>
    <w:rsid w:val="003F6FB9"/>
    <w:rsid w:val="00403F30"/>
    <w:rsid w:val="00410476"/>
    <w:rsid w:val="00410C0F"/>
    <w:rsid w:val="00417C4F"/>
    <w:rsid w:val="00427CE4"/>
    <w:rsid w:val="004344FA"/>
    <w:rsid w:val="00434FEC"/>
    <w:rsid w:val="004446B8"/>
    <w:rsid w:val="004452E6"/>
    <w:rsid w:val="00446412"/>
    <w:rsid w:val="004556E8"/>
    <w:rsid w:val="00463458"/>
    <w:rsid w:val="004839D3"/>
    <w:rsid w:val="00486800"/>
    <w:rsid w:val="004A2118"/>
    <w:rsid w:val="004A266F"/>
    <w:rsid w:val="004A5327"/>
    <w:rsid w:val="004C14A0"/>
    <w:rsid w:val="004C189E"/>
    <w:rsid w:val="004D28C3"/>
    <w:rsid w:val="004D31F7"/>
    <w:rsid w:val="004F63A3"/>
    <w:rsid w:val="004F7359"/>
    <w:rsid w:val="005113BC"/>
    <w:rsid w:val="005240A3"/>
    <w:rsid w:val="00544A41"/>
    <w:rsid w:val="005643E9"/>
    <w:rsid w:val="00573484"/>
    <w:rsid w:val="00596071"/>
    <w:rsid w:val="005A5AF1"/>
    <w:rsid w:val="005A63E8"/>
    <w:rsid w:val="005B2C0D"/>
    <w:rsid w:val="005C025A"/>
    <w:rsid w:val="005C61F4"/>
    <w:rsid w:val="005C698B"/>
    <w:rsid w:val="005D07A5"/>
    <w:rsid w:val="005E098D"/>
    <w:rsid w:val="005E7AF7"/>
    <w:rsid w:val="005F6AED"/>
    <w:rsid w:val="0062758F"/>
    <w:rsid w:val="00636FC1"/>
    <w:rsid w:val="006437DE"/>
    <w:rsid w:val="00646FC0"/>
    <w:rsid w:val="00654AE4"/>
    <w:rsid w:val="00656127"/>
    <w:rsid w:val="0066509A"/>
    <w:rsid w:val="0066775C"/>
    <w:rsid w:val="00672C3E"/>
    <w:rsid w:val="00674165"/>
    <w:rsid w:val="00681101"/>
    <w:rsid w:val="006A1219"/>
    <w:rsid w:val="006A199D"/>
    <w:rsid w:val="006A28A4"/>
    <w:rsid w:val="006A7AF5"/>
    <w:rsid w:val="006C334E"/>
    <w:rsid w:val="006C547B"/>
    <w:rsid w:val="006C6F61"/>
    <w:rsid w:val="006D13C3"/>
    <w:rsid w:val="006D4DE3"/>
    <w:rsid w:val="006E2F2A"/>
    <w:rsid w:val="006F02EA"/>
    <w:rsid w:val="00713FAB"/>
    <w:rsid w:val="00721D8A"/>
    <w:rsid w:val="007242B0"/>
    <w:rsid w:val="0072494D"/>
    <w:rsid w:val="00734604"/>
    <w:rsid w:val="007522A3"/>
    <w:rsid w:val="00767D78"/>
    <w:rsid w:val="00767D9A"/>
    <w:rsid w:val="00784131"/>
    <w:rsid w:val="00793376"/>
    <w:rsid w:val="007A37E7"/>
    <w:rsid w:val="007A6B8A"/>
    <w:rsid w:val="007B13BE"/>
    <w:rsid w:val="007B3DDE"/>
    <w:rsid w:val="008210B2"/>
    <w:rsid w:val="00822952"/>
    <w:rsid w:val="008309DE"/>
    <w:rsid w:val="0083482F"/>
    <w:rsid w:val="00873E03"/>
    <w:rsid w:val="008778FA"/>
    <w:rsid w:val="008813C6"/>
    <w:rsid w:val="00886281"/>
    <w:rsid w:val="0089610F"/>
    <w:rsid w:val="008979F4"/>
    <w:rsid w:val="008D29EE"/>
    <w:rsid w:val="008D32CE"/>
    <w:rsid w:val="008D486A"/>
    <w:rsid w:val="008E1638"/>
    <w:rsid w:val="008E3DFA"/>
    <w:rsid w:val="008E5B95"/>
    <w:rsid w:val="008F248E"/>
    <w:rsid w:val="009034F8"/>
    <w:rsid w:val="00903A13"/>
    <w:rsid w:val="00903E45"/>
    <w:rsid w:val="00917061"/>
    <w:rsid w:val="009410CC"/>
    <w:rsid w:val="009433AE"/>
    <w:rsid w:val="009657BA"/>
    <w:rsid w:val="009738B2"/>
    <w:rsid w:val="009748E7"/>
    <w:rsid w:val="00987364"/>
    <w:rsid w:val="00991B9B"/>
    <w:rsid w:val="00997E13"/>
    <w:rsid w:val="009B6E1F"/>
    <w:rsid w:val="009C77DD"/>
    <w:rsid w:val="009C7D60"/>
    <w:rsid w:val="009D1CF9"/>
    <w:rsid w:val="009D5B56"/>
    <w:rsid w:val="009E46C6"/>
    <w:rsid w:val="009F451B"/>
    <w:rsid w:val="00A05504"/>
    <w:rsid w:val="00A0593D"/>
    <w:rsid w:val="00A073A6"/>
    <w:rsid w:val="00A102DB"/>
    <w:rsid w:val="00A1393A"/>
    <w:rsid w:val="00A14982"/>
    <w:rsid w:val="00A33F20"/>
    <w:rsid w:val="00A401EF"/>
    <w:rsid w:val="00A52D12"/>
    <w:rsid w:val="00A5304E"/>
    <w:rsid w:val="00A5460A"/>
    <w:rsid w:val="00A67D88"/>
    <w:rsid w:val="00A70064"/>
    <w:rsid w:val="00A722B9"/>
    <w:rsid w:val="00A74B85"/>
    <w:rsid w:val="00A8013C"/>
    <w:rsid w:val="00A819A5"/>
    <w:rsid w:val="00A9185A"/>
    <w:rsid w:val="00A92D34"/>
    <w:rsid w:val="00AA3A60"/>
    <w:rsid w:val="00AC260C"/>
    <w:rsid w:val="00AC2E49"/>
    <w:rsid w:val="00AC4EB1"/>
    <w:rsid w:val="00AC7544"/>
    <w:rsid w:val="00AC7D09"/>
    <w:rsid w:val="00AD2AC6"/>
    <w:rsid w:val="00AD74DB"/>
    <w:rsid w:val="00AF0DF5"/>
    <w:rsid w:val="00AF5A9F"/>
    <w:rsid w:val="00AF6D21"/>
    <w:rsid w:val="00AF77BF"/>
    <w:rsid w:val="00B00CE2"/>
    <w:rsid w:val="00B10DD5"/>
    <w:rsid w:val="00B16108"/>
    <w:rsid w:val="00B27381"/>
    <w:rsid w:val="00B35F89"/>
    <w:rsid w:val="00B3742F"/>
    <w:rsid w:val="00B55F9A"/>
    <w:rsid w:val="00B70435"/>
    <w:rsid w:val="00B8061D"/>
    <w:rsid w:val="00B942EC"/>
    <w:rsid w:val="00BA1028"/>
    <w:rsid w:val="00BB5187"/>
    <w:rsid w:val="00BB6EA3"/>
    <w:rsid w:val="00BB72EF"/>
    <w:rsid w:val="00BD1FFD"/>
    <w:rsid w:val="00BF0CF9"/>
    <w:rsid w:val="00C2004C"/>
    <w:rsid w:val="00C20852"/>
    <w:rsid w:val="00C31E12"/>
    <w:rsid w:val="00C3632C"/>
    <w:rsid w:val="00C36B84"/>
    <w:rsid w:val="00C431AE"/>
    <w:rsid w:val="00C47BC0"/>
    <w:rsid w:val="00C561F1"/>
    <w:rsid w:val="00C603D7"/>
    <w:rsid w:val="00C70D26"/>
    <w:rsid w:val="00C72B5C"/>
    <w:rsid w:val="00C75F76"/>
    <w:rsid w:val="00C81C06"/>
    <w:rsid w:val="00C8311D"/>
    <w:rsid w:val="00C83C09"/>
    <w:rsid w:val="00C972A2"/>
    <w:rsid w:val="00CA0679"/>
    <w:rsid w:val="00CC396B"/>
    <w:rsid w:val="00CC483A"/>
    <w:rsid w:val="00CD3B78"/>
    <w:rsid w:val="00CD7E48"/>
    <w:rsid w:val="00CE1730"/>
    <w:rsid w:val="00CE4F16"/>
    <w:rsid w:val="00D27455"/>
    <w:rsid w:val="00D33948"/>
    <w:rsid w:val="00D37C8E"/>
    <w:rsid w:val="00D53614"/>
    <w:rsid w:val="00D6295E"/>
    <w:rsid w:val="00D62A29"/>
    <w:rsid w:val="00D75E57"/>
    <w:rsid w:val="00D76909"/>
    <w:rsid w:val="00D827F8"/>
    <w:rsid w:val="00D83666"/>
    <w:rsid w:val="00D963A1"/>
    <w:rsid w:val="00D96702"/>
    <w:rsid w:val="00DD31EA"/>
    <w:rsid w:val="00DD56FC"/>
    <w:rsid w:val="00DD62C9"/>
    <w:rsid w:val="00DE728F"/>
    <w:rsid w:val="00E06889"/>
    <w:rsid w:val="00E1411C"/>
    <w:rsid w:val="00E238ED"/>
    <w:rsid w:val="00E25F37"/>
    <w:rsid w:val="00E35921"/>
    <w:rsid w:val="00E3663A"/>
    <w:rsid w:val="00E36E3B"/>
    <w:rsid w:val="00E43733"/>
    <w:rsid w:val="00E4746F"/>
    <w:rsid w:val="00E631A3"/>
    <w:rsid w:val="00E7204A"/>
    <w:rsid w:val="00E74622"/>
    <w:rsid w:val="00E763F7"/>
    <w:rsid w:val="00E8283A"/>
    <w:rsid w:val="00E91BCC"/>
    <w:rsid w:val="00E9460E"/>
    <w:rsid w:val="00E978FE"/>
    <w:rsid w:val="00EA4705"/>
    <w:rsid w:val="00EA7CAC"/>
    <w:rsid w:val="00ED1111"/>
    <w:rsid w:val="00EE25EF"/>
    <w:rsid w:val="00EE2739"/>
    <w:rsid w:val="00EE7140"/>
    <w:rsid w:val="00EF0E25"/>
    <w:rsid w:val="00EF42AD"/>
    <w:rsid w:val="00F06336"/>
    <w:rsid w:val="00F20B53"/>
    <w:rsid w:val="00F27D9B"/>
    <w:rsid w:val="00F34442"/>
    <w:rsid w:val="00F4222D"/>
    <w:rsid w:val="00F43A2D"/>
    <w:rsid w:val="00F51D10"/>
    <w:rsid w:val="00F53267"/>
    <w:rsid w:val="00F7326C"/>
    <w:rsid w:val="00F75FB9"/>
    <w:rsid w:val="00F776A7"/>
    <w:rsid w:val="00F77DE9"/>
    <w:rsid w:val="00F923F5"/>
    <w:rsid w:val="00FB0FC4"/>
    <w:rsid w:val="00FB4D7D"/>
    <w:rsid w:val="00FC24CE"/>
    <w:rsid w:val="00FC4EC2"/>
    <w:rsid w:val="00FD441B"/>
    <w:rsid w:val="00FE76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2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813C6"/>
    <w:pPr>
      <w:spacing w:after="0" w:line="240" w:lineRule="auto"/>
      <w:ind w:firstLine="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rsid w:val="008813C6"/>
    <w:rPr>
      <w:rFonts w:asciiTheme="minorHAnsi" w:eastAsiaTheme="minorEastAsia" w:hAnsiTheme="minorHAnsi" w:cstheme="minorBidi"/>
      <w:sz w:val="22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881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13C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8813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813C6"/>
  </w:style>
  <w:style w:type="paragraph" w:styleId="a9">
    <w:name w:val="footer"/>
    <w:basedOn w:val="a"/>
    <w:link w:val="aa"/>
    <w:uiPriority w:val="99"/>
    <w:unhideWhenUsed/>
    <w:rsid w:val="008813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813C6"/>
  </w:style>
  <w:style w:type="paragraph" w:styleId="ab">
    <w:name w:val="Title"/>
    <w:basedOn w:val="a"/>
    <w:link w:val="ac"/>
    <w:qFormat/>
    <w:rsid w:val="006A7AF5"/>
    <w:pPr>
      <w:spacing w:after="0" w:line="240" w:lineRule="auto"/>
      <w:ind w:firstLine="0"/>
      <w:jc w:val="center"/>
    </w:pPr>
    <w:rPr>
      <w:rFonts w:ascii="TextBook" w:eastAsia="Times New Roman" w:hAnsi="TextBook"/>
      <w:b/>
      <w:sz w:val="28"/>
      <w:szCs w:val="20"/>
      <w:lang w:eastAsia="ru-RU"/>
    </w:rPr>
  </w:style>
  <w:style w:type="character" w:customStyle="1" w:styleId="ac">
    <w:name w:val="Название Знак"/>
    <w:basedOn w:val="a0"/>
    <w:link w:val="ab"/>
    <w:rsid w:val="006A7AF5"/>
    <w:rPr>
      <w:rFonts w:ascii="TextBook" w:eastAsia="Times New Roman" w:hAnsi="TextBook"/>
      <w:b/>
      <w:sz w:val="28"/>
      <w:szCs w:val="20"/>
      <w:lang w:eastAsia="ru-RU"/>
    </w:rPr>
  </w:style>
  <w:style w:type="paragraph" w:styleId="ad">
    <w:name w:val="List Paragraph"/>
    <w:basedOn w:val="a"/>
    <w:uiPriority w:val="34"/>
    <w:qFormat/>
    <w:rsid w:val="00F4222D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B70435"/>
    <w:rPr>
      <w:color w:val="808080"/>
    </w:rPr>
  </w:style>
  <w:style w:type="paragraph" w:styleId="5">
    <w:name w:val="List Number 5"/>
    <w:basedOn w:val="a"/>
    <w:uiPriority w:val="99"/>
    <w:rsid w:val="00674165"/>
    <w:pPr>
      <w:tabs>
        <w:tab w:val="num" w:pos="1660"/>
      </w:tabs>
      <w:spacing w:after="0" w:line="240" w:lineRule="auto"/>
      <w:ind w:left="1660" w:hanging="360"/>
    </w:pPr>
    <w:rPr>
      <w:rFonts w:eastAsia="Times New Roman"/>
      <w:sz w:val="20"/>
      <w:szCs w:val="20"/>
      <w:lang w:eastAsia="ru-RU"/>
    </w:rPr>
  </w:style>
  <w:style w:type="table" w:styleId="af">
    <w:name w:val="Table Grid"/>
    <w:basedOn w:val="a1"/>
    <w:uiPriority w:val="59"/>
    <w:rsid w:val="004839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rmal (Web)"/>
    <w:basedOn w:val="a"/>
    <w:uiPriority w:val="99"/>
    <w:semiHidden/>
    <w:unhideWhenUsed/>
    <w:rsid w:val="002872A8"/>
    <w:pPr>
      <w:spacing w:before="100" w:beforeAutospacing="1" w:after="100" w:afterAutospacing="1" w:line="240" w:lineRule="auto"/>
      <w:ind w:firstLine="0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2872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85;&#1072;\Desktop\&#1062;&#1072;&#1088;&#1100;\&#1059;&#1095;&#1077;&#1073;&#1072;\2%20&#1089;&#1077;&#1084;&#1077;&#1089;&#1090;&#1088;\&#1058;&#1080;&#1090;&#1091;&#1083;&#1100;&#1085;&#1080;&#108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Титульник.dotx</Template>
  <TotalTime>3125</TotalTime>
  <Pages>5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Название</vt:lpstr>
    </vt:vector>
  </TitlesOfParts>
  <Company>ФЕДЕРАЛЬНОЕ АГЕНСТВО СВЯЗИ                                                                           Федеральное государственное бюджетное образовательное учреждение высшего образования «МОСКОВСКИЙ ТЕХНИЧЕСКИЙ УНИВЕРСИТЕТ СВЯЗИ И ИНФОРМАТИКИ»                                                                                                             Кафедра «Информационная безопасность»</Company>
  <LinksUpToDate>false</LinksUpToDate>
  <CharactersWithSpaces>7080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Название</dc:title>
  <dc:creator>Анна</dc:creator>
  <cp:lastModifiedBy>MSII</cp:lastModifiedBy>
  <cp:revision>200</cp:revision>
  <dcterms:created xsi:type="dcterms:W3CDTF">2015-02-16T19:11:00Z</dcterms:created>
  <dcterms:modified xsi:type="dcterms:W3CDTF">2019-05-20T22:10:00Z</dcterms:modified>
</cp:coreProperties>
</file>